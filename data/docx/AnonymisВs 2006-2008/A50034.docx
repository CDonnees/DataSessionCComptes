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77B" w:rsidRDefault="0034177B">
      <w:pPr>
        <w:pStyle w:val="ET"/>
      </w:pPr>
      <w:r>
        <w:t>COUR DES COMPTES</w:t>
      </w:r>
    </w:p>
    <w:p w:rsidR="0034177B" w:rsidRDefault="0034177B">
      <w:pPr>
        <w:pStyle w:val="ET"/>
      </w:pPr>
      <w:r>
        <w:tab/>
        <w:t xml:space="preserve">    ------ </w:t>
      </w:r>
    </w:p>
    <w:p w:rsidR="0034177B" w:rsidRDefault="0034177B">
      <w:pPr>
        <w:pStyle w:val="ET"/>
      </w:pPr>
      <w:r>
        <w:t>QUATRIEME CHAMBRE</w:t>
      </w:r>
    </w:p>
    <w:p w:rsidR="0034177B" w:rsidRDefault="0034177B" w:rsidP="000434DD">
      <w:pPr>
        <w:pStyle w:val="ET"/>
      </w:pPr>
      <w:r>
        <w:tab/>
        <w:t xml:space="preserve">    ------ </w:t>
      </w:r>
    </w:p>
    <w:p w:rsidR="0034177B" w:rsidRDefault="0034177B">
      <w:pPr>
        <w:pStyle w:val="ET"/>
      </w:pPr>
      <w:r>
        <w:t>FORMATION PLENIERE</w:t>
      </w:r>
    </w:p>
    <w:p w:rsidR="0034177B" w:rsidRDefault="0034177B">
      <w:pPr>
        <w:pStyle w:val="ET"/>
      </w:pPr>
      <w:r>
        <w:tab/>
        <w:t xml:space="preserve">    ------ </w:t>
      </w:r>
    </w:p>
    <w:p w:rsidR="0034177B" w:rsidRPr="00947C81" w:rsidRDefault="0034177B" w:rsidP="000434DD">
      <w:pPr>
        <w:pStyle w:val="Header"/>
        <w:rPr>
          <w:b/>
          <w:bCs/>
          <w:i/>
          <w:iCs/>
        </w:rPr>
      </w:pPr>
      <w:r>
        <w:t xml:space="preserve">       </w:t>
      </w:r>
      <w:r w:rsidRPr="00947C81">
        <w:rPr>
          <w:b/>
          <w:bCs/>
          <w:i/>
          <w:iCs/>
        </w:rPr>
        <w:t xml:space="preserve">Arrêt n° </w:t>
      </w:r>
      <w:r>
        <w:rPr>
          <w:b/>
          <w:bCs/>
          <w:i/>
          <w:iCs/>
        </w:rPr>
        <w:t>50034</w:t>
      </w:r>
      <w:r>
        <w:rPr>
          <w:b/>
          <w:bCs/>
          <w:i/>
          <w:iCs/>
        </w:rPr>
        <w:tab/>
      </w:r>
    </w:p>
    <w:p w:rsidR="0034177B" w:rsidRDefault="0034177B" w:rsidP="006F2EDD">
      <w:pPr>
        <w:pStyle w:val="OR"/>
      </w:pPr>
      <w:r>
        <w:t>GESTION DE FAIT DES DENIERS DE LA COLLECTIVITE D’OUTRE-MER DE POLYNESIE FRANCAISE</w:t>
      </w:r>
    </w:p>
    <w:p w:rsidR="0034177B" w:rsidRDefault="0034177B" w:rsidP="006F2EDD">
      <w:pPr>
        <w:pStyle w:val="OR"/>
      </w:pPr>
    </w:p>
    <w:p w:rsidR="0034177B" w:rsidRDefault="0034177B" w:rsidP="006F2EDD">
      <w:pPr>
        <w:pStyle w:val="OR"/>
      </w:pPr>
      <w:r>
        <w:t>Appel d’un jugement de la chambre territoriale des comptes de Polynésie française</w:t>
      </w:r>
    </w:p>
    <w:p w:rsidR="0034177B" w:rsidRDefault="0034177B" w:rsidP="006F2EDD">
      <w:pPr>
        <w:pStyle w:val="OR"/>
      </w:pPr>
    </w:p>
    <w:p w:rsidR="0034177B" w:rsidRDefault="0034177B" w:rsidP="006F2EDD">
      <w:pPr>
        <w:pStyle w:val="OR"/>
      </w:pPr>
      <w:r>
        <w:t>Rapport n° 2007-655-0</w:t>
      </w:r>
    </w:p>
    <w:p w:rsidR="0034177B" w:rsidRDefault="0034177B" w:rsidP="006F2EDD">
      <w:pPr>
        <w:pStyle w:val="OR"/>
      </w:pPr>
    </w:p>
    <w:p w:rsidR="0034177B" w:rsidRDefault="0034177B" w:rsidP="006F2EDD">
      <w:pPr>
        <w:pStyle w:val="OR"/>
      </w:pPr>
      <w:r>
        <w:t>Audience du 12 octobre 2007</w:t>
      </w:r>
    </w:p>
    <w:p w:rsidR="0034177B" w:rsidRDefault="0034177B" w:rsidP="006F2EDD">
      <w:pPr>
        <w:pStyle w:val="OR"/>
      </w:pPr>
    </w:p>
    <w:p w:rsidR="0034177B" w:rsidRDefault="0034177B" w:rsidP="006F2EDD">
      <w:pPr>
        <w:pStyle w:val="OR"/>
      </w:pPr>
      <w:r>
        <w:t>Lecture publique du 29 novembre 2007</w:t>
      </w:r>
    </w:p>
    <w:p w:rsidR="0034177B" w:rsidRDefault="0034177B" w:rsidP="004C1109">
      <w:pPr>
        <w:pStyle w:val="AR"/>
        <w:ind w:left="567"/>
        <w:jc w:val="center"/>
        <w:rPr>
          <w:caps w:val="0"/>
          <w:u w:val="none"/>
        </w:rPr>
      </w:pPr>
      <w:r>
        <w:rPr>
          <w:u w:val="none"/>
        </w:rPr>
        <w:t xml:space="preserve">LA COUR DES COMPTES </w:t>
      </w:r>
      <w:r>
        <w:rPr>
          <w:caps w:val="0"/>
          <w:u w:val="none"/>
        </w:rPr>
        <w:t>a rendu l’arrêt suivant :</w:t>
      </w:r>
    </w:p>
    <w:p w:rsidR="0034177B" w:rsidRDefault="0034177B">
      <w:pPr>
        <w:pStyle w:val="PS"/>
      </w:pPr>
      <w:r>
        <w:t>LA COUR,</w:t>
      </w:r>
    </w:p>
    <w:p w:rsidR="0034177B" w:rsidRDefault="0034177B" w:rsidP="001528C0">
      <w:pPr>
        <w:pStyle w:val="PS"/>
      </w:pPr>
      <w:r>
        <w:t>Vu les</w:t>
      </w:r>
      <w:r w:rsidRPr="00B82C1D">
        <w:t xml:space="preserve"> requête</w:t>
      </w:r>
      <w:r>
        <w:t xml:space="preserve">s </w:t>
      </w:r>
      <w:r w:rsidRPr="00B82C1D">
        <w:t>enregistré</w:t>
      </w:r>
      <w:r>
        <w:t>es</w:t>
      </w:r>
      <w:r w:rsidRPr="00B82C1D">
        <w:t xml:space="preserve"> </w:t>
      </w:r>
      <w:r>
        <w:t xml:space="preserve">au greffe de la chambre territoriale des comptes de Polynésie française </w:t>
      </w:r>
      <w:r w:rsidRPr="00B82C1D">
        <w:t xml:space="preserve">le </w:t>
      </w:r>
      <w:r>
        <w:t>18 mai 2006</w:t>
      </w:r>
      <w:r w:rsidRPr="00B82C1D">
        <w:t xml:space="preserve">, par </w:t>
      </w:r>
      <w:r>
        <w:t>lesquelles</w:t>
      </w:r>
      <w:r w:rsidRPr="00B82C1D">
        <w:t xml:space="preserve"> </w:t>
      </w:r>
      <w:r>
        <w:t xml:space="preserve">MM. </w:t>
      </w:r>
      <w:r w:rsidRPr="003C726A">
        <w:t>X</w:t>
      </w:r>
      <w:r>
        <w:t xml:space="preserve"> et Y ont formé</w:t>
      </w:r>
      <w:r w:rsidRPr="00B82C1D">
        <w:t xml:space="preserve"> appel du jugement</w:t>
      </w:r>
      <w:r>
        <w:t> n° 2006-</w:t>
      </w:r>
      <w:r w:rsidRPr="00EF72A3">
        <w:t>2</w:t>
      </w:r>
      <w:r>
        <w:t xml:space="preserve">6 du 4 avril 2006 par lequel ladite chambre les a déclarés, à titre définitif comptables de fait des deniers de la COLLECTIVITE D’OUTRE-MER DE POLYNESIE FRANCAISE ; </w:t>
      </w:r>
    </w:p>
    <w:p w:rsidR="0034177B" w:rsidRDefault="0034177B" w:rsidP="001528C0">
      <w:pPr>
        <w:pStyle w:val="PS"/>
      </w:pPr>
      <w:r>
        <w:t>Vu le mémoire en réponse produit par le président du gouvernement de la Polynésie française, enregistré au greffe de la chambre le 3 août 2006 ;</w:t>
      </w:r>
    </w:p>
    <w:p w:rsidR="0034177B" w:rsidRDefault="0034177B" w:rsidP="001528C0">
      <w:pPr>
        <w:pStyle w:val="PS"/>
      </w:pPr>
      <w:r w:rsidRPr="00875771">
        <w:t>V</w:t>
      </w:r>
      <w:r w:rsidRPr="00497A94">
        <w:t xml:space="preserve">u le réquisitoire du </w:t>
      </w:r>
      <w:r>
        <w:t>P</w:t>
      </w:r>
      <w:r w:rsidRPr="00497A94">
        <w:t xml:space="preserve">rocureur général, en date du </w:t>
      </w:r>
      <w:r>
        <w:t>13 octobre 2006</w:t>
      </w:r>
      <w:r w:rsidRPr="00497A94">
        <w:t xml:space="preserve">, </w:t>
      </w:r>
      <w:r>
        <w:t>transmettant</w:t>
      </w:r>
      <w:r w:rsidRPr="00497A94">
        <w:t xml:space="preserve"> la requête précitée ;</w:t>
      </w:r>
    </w:p>
    <w:p w:rsidR="0034177B" w:rsidRDefault="0034177B" w:rsidP="001528C0">
      <w:pPr>
        <w:pStyle w:val="PS"/>
      </w:pPr>
      <w:r>
        <w:t>Vu l’ordonnance du président de la quatrième chambre prononçant la clôture de l’instruction au 13 septembre 2007 ;</w:t>
      </w:r>
    </w:p>
    <w:p w:rsidR="0034177B" w:rsidRDefault="0034177B" w:rsidP="001528C0">
      <w:pPr>
        <w:pStyle w:val="PS"/>
      </w:pPr>
      <w:r>
        <w:t>Vu le mémoire produit pour MM.</w:t>
      </w:r>
      <w:r w:rsidRPr="003C726A">
        <w:t xml:space="preserve"> X</w:t>
      </w:r>
      <w:r>
        <w:t xml:space="preserve"> et Y, enregistré au greffe de la quatrième chambre de la Cour des comptes </w:t>
      </w:r>
      <w:r w:rsidRPr="003C726A">
        <w:t xml:space="preserve">le </w:t>
      </w:r>
      <w:r>
        <w:t>14 septembre 2007 ;</w:t>
      </w:r>
    </w:p>
    <w:p w:rsidR="0034177B" w:rsidRDefault="0034177B" w:rsidP="001528C0">
      <w:pPr>
        <w:pStyle w:val="IN"/>
      </w:pPr>
      <w:r>
        <w:t>MNT</w:t>
      </w:r>
    </w:p>
    <w:p w:rsidR="0034177B" w:rsidRDefault="0034177B" w:rsidP="001528C0">
      <w:pPr>
        <w:pStyle w:val="PS"/>
        <w:sectPr w:rsidR="0034177B" w:rsidSect="001528C0">
          <w:headerReference w:type="default" r:id="rId7"/>
          <w:pgSz w:w="11907" w:h="16840" w:code="9"/>
          <w:pgMar w:top="1134" w:right="1134" w:bottom="1134" w:left="567" w:header="720" w:footer="720" w:gutter="0"/>
          <w:cols w:space="720"/>
          <w:titlePg/>
        </w:sectPr>
      </w:pPr>
    </w:p>
    <w:p w:rsidR="0034177B" w:rsidRDefault="0034177B" w:rsidP="00E2362F">
      <w:pPr>
        <w:pStyle w:val="PS"/>
        <w:ind w:firstLine="1131"/>
      </w:pPr>
      <w:r>
        <w:t>Vu le mémoire produit pour MM.</w:t>
      </w:r>
      <w:r w:rsidRPr="003C726A">
        <w:t xml:space="preserve"> X</w:t>
      </w:r>
      <w:r>
        <w:t xml:space="preserve"> et Y, enregistré au greffe de la quatrième chambre </w:t>
      </w:r>
      <w:r w:rsidRPr="003C726A">
        <w:t xml:space="preserve">le </w:t>
      </w:r>
      <w:r>
        <w:t>3 octobre 2007 ;</w:t>
      </w:r>
    </w:p>
    <w:p w:rsidR="0034177B" w:rsidRPr="00B82C1D" w:rsidRDefault="0034177B" w:rsidP="001528C0">
      <w:pPr>
        <w:pStyle w:val="PS"/>
      </w:pPr>
      <w:r w:rsidRPr="00B82C1D">
        <w:t>Vu les pièces de la procédure suivie en première instance</w:t>
      </w:r>
      <w:r>
        <w:t xml:space="preserve"> </w:t>
      </w:r>
      <w:r w:rsidRPr="00B82C1D">
        <w:t>;</w:t>
      </w:r>
    </w:p>
    <w:p w:rsidR="0034177B" w:rsidRDefault="0034177B" w:rsidP="001528C0">
      <w:pPr>
        <w:pStyle w:val="PS"/>
      </w:pPr>
      <w:r>
        <w:t>Vu la Convention européenne de sauvegarde des droits de l’homme et des libertés fondamentales ;</w:t>
      </w:r>
    </w:p>
    <w:p w:rsidR="0034177B" w:rsidRDefault="0034177B" w:rsidP="001528C0">
      <w:pPr>
        <w:pStyle w:val="PS"/>
      </w:pPr>
      <w:r w:rsidRPr="00B82C1D">
        <w:t>Vu l’article 60 de la loi de finances n° 63-156 du 23 février 1963 modifiée ;</w:t>
      </w:r>
    </w:p>
    <w:p w:rsidR="0034177B" w:rsidRPr="00F81D67" w:rsidRDefault="0034177B" w:rsidP="001528C0">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34177B" w:rsidRDefault="0034177B" w:rsidP="001528C0">
      <w:pPr>
        <w:pStyle w:val="PS"/>
      </w:pPr>
      <w:r>
        <w:t xml:space="preserve">Vu le décret n° 83-224 du 22 mars 1983 modifié relatif aux chambres régionales des comptes ; </w:t>
      </w:r>
    </w:p>
    <w:p w:rsidR="0034177B" w:rsidRDefault="0034177B" w:rsidP="001528C0">
      <w:pPr>
        <w:pStyle w:val="PS"/>
        <w:rPr>
          <w:bCs/>
        </w:rPr>
      </w:pPr>
      <w:r>
        <w:t xml:space="preserve">Vu la délibération de l’assemblée territoriale de la Polynésie française n° 95-129 AT du 24 août 1995 </w:t>
      </w:r>
      <w:r w:rsidRPr="00D472CE">
        <w:rPr>
          <w:bCs/>
        </w:rPr>
        <w:t xml:space="preserve">portant </w:t>
      </w:r>
      <w:r>
        <w:rPr>
          <w:bCs/>
        </w:rPr>
        <w:t>création de cabinets auprès du p</w:t>
      </w:r>
      <w:r w:rsidRPr="00D472CE">
        <w:rPr>
          <w:bCs/>
        </w:rPr>
        <w:t>résident et des membres du gouvernement et fixant les conditions de recrutement, de rémunération et le régime inde</w:t>
      </w:r>
      <w:r>
        <w:rPr>
          <w:bCs/>
        </w:rPr>
        <w:t>mnitaire des membres de cabinet ;</w:t>
      </w:r>
    </w:p>
    <w:p w:rsidR="0034177B" w:rsidRPr="0018592C" w:rsidRDefault="0034177B" w:rsidP="001528C0">
      <w:pPr>
        <w:pStyle w:val="PS"/>
      </w:pPr>
      <w:r>
        <w:t>Vu l’arrêté du p</w:t>
      </w:r>
      <w:r w:rsidRPr="0018592C">
        <w:t xml:space="preserve">résident du gouvernement de la Polynésie française n° 1172 CM du 31 août 1999 fixant les conditions de mise à disposition d’agents de cabinet </w:t>
      </w:r>
      <w:r w:rsidRPr="0018592C">
        <w:rPr>
          <w:bCs/>
        </w:rPr>
        <w:t>auprès de personnes morales ;</w:t>
      </w:r>
    </w:p>
    <w:p w:rsidR="0034177B" w:rsidRDefault="0034177B" w:rsidP="001528C0">
      <w:pPr>
        <w:pStyle w:val="PS"/>
      </w:pPr>
      <w:r w:rsidRPr="00B82C1D">
        <w:t>Vu le code des juridictions financières ;</w:t>
      </w:r>
    </w:p>
    <w:p w:rsidR="0034177B" w:rsidRPr="00B82C1D" w:rsidRDefault="0034177B" w:rsidP="001528C0">
      <w:pPr>
        <w:pStyle w:val="PS"/>
      </w:pPr>
      <w:r>
        <w:t xml:space="preserve">Sur </w:t>
      </w:r>
      <w:r w:rsidRPr="00B82C1D">
        <w:t>le rapport de M</w:t>
      </w:r>
      <w:r w:rsidRPr="005E3B06">
        <w:t>. Sitbon, conseiller référendaire ;</w:t>
      </w:r>
    </w:p>
    <w:p w:rsidR="0034177B" w:rsidRPr="00B82C1D" w:rsidRDefault="0034177B" w:rsidP="001528C0">
      <w:pPr>
        <w:pStyle w:val="PS"/>
      </w:pPr>
      <w:r w:rsidRPr="00B82C1D">
        <w:t>Vu les conclusions du Procureur général</w:t>
      </w:r>
      <w:r>
        <w:t xml:space="preserve"> </w:t>
      </w:r>
      <w:r w:rsidRPr="00B82C1D">
        <w:t>;</w:t>
      </w:r>
    </w:p>
    <w:p w:rsidR="0034177B" w:rsidRPr="00F81D67" w:rsidRDefault="0034177B" w:rsidP="001528C0">
      <w:pPr>
        <w:pStyle w:val="PS"/>
      </w:pPr>
      <w:r w:rsidRPr="00F81D67">
        <w:t xml:space="preserve">Entendu, à l’audience publique, M. </w:t>
      </w:r>
      <w:r>
        <w:t>Sitbon</w:t>
      </w:r>
      <w:r w:rsidRPr="00F81D67">
        <w:t xml:space="preserve"> en son rapport, M. Frentz, avocat général, en ses conclusions, </w:t>
      </w:r>
      <w:r>
        <w:t>et les appelants, représentés</w:t>
      </w:r>
      <w:r w:rsidRPr="00F81D67">
        <w:t xml:space="preserve"> par M</w:t>
      </w:r>
      <w:r w:rsidRPr="009F797A">
        <w:rPr>
          <w:vertAlign w:val="superscript"/>
        </w:rPr>
        <w:t>e</w:t>
      </w:r>
      <w:r w:rsidRPr="00F81D67">
        <w:t xml:space="preserve"> Quinquis</w:t>
      </w:r>
      <w:r>
        <w:t>, celui-ci ayant eu la parole en dernier</w:t>
      </w:r>
      <w:r w:rsidRPr="00F81D67">
        <w:t> ;</w:t>
      </w:r>
    </w:p>
    <w:p w:rsidR="0034177B" w:rsidRPr="00B82C1D" w:rsidRDefault="0034177B" w:rsidP="001528C0">
      <w:pPr>
        <w:pStyle w:val="PS"/>
      </w:pPr>
      <w:r w:rsidRPr="00B82C1D">
        <w:t xml:space="preserve">Entendu </w:t>
      </w:r>
      <w:r>
        <w:t>au délibéré</w:t>
      </w:r>
      <w:r w:rsidRPr="00B82C1D">
        <w:t xml:space="preserve">, M. </w:t>
      </w:r>
      <w:r>
        <w:t>Pallot</w:t>
      </w:r>
      <w:r w:rsidRPr="005E3B06">
        <w:t>,</w:t>
      </w:r>
      <w:r>
        <w:t xml:space="preserve"> conseiller maître, </w:t>
      </w:r>
      <w:r w:rsidRPr="00B82C1D">
        <w:t>en ses observations ;</w:t>
      </w:r>
    </w:p>
    <w:p w:rsidR="0034177B" w:rsidRPr="0018592C" w:rsidRDefault="0034177B" w:rsidP="001528C0">
      <w:pPr>
        <w:pStyle w:val="PS"/>
        <w:rPr>
          <w:b/>
          <w:u w:val="single"/>
        </w:rPr>
      </w:pPr>
      <w:r>
        <w:rPr>
          <w:b/>
          <w:u w:val="single"/>
        </w:rPr>
        <w:br w:type="page"/>
      </w:r>
      <w:r w:rsidRPr="0018592C">
        <w:rPr>
          <w:b/>
          <w:u w:val="single"/>
        </w:rPr>
        <w:t>Sur la recevabilité du mémoire de la collectivité</w:t>
      </w:r>
    </w:p>
    <w:p w:rsidR="0034177B" w:rsidRPr="0018592C" w:rsidRDefault="0034177B" w:rsidP="001528C0">
      <w:pPr>
        <w:pStyle w:val="PS"/>
      </w:pPr>
      <w:r w:rsidRPr="0018592C">
        <w:t>Attendu qu’en vertu de l’article 24 du décret du 22 mars 1983 susvisé, les parties disposent d’un délai d’un mois à compter du jour où le ministère public leur transmet une requête en appel pour « </w:t>
      </w:r>
      <w:r w:rsidRPr="0018592C">
        <w:rPr>
          <w:i/>
          <w:shd w:val="clear" w:color="auto" w:fill="FFFFFF"/>
        </w:rPr>
        <w:t>prendre connaissance au greffe de la chambre [territoriale] des comptes de l'ensemble des pièces jointes au recours et produire des mémoires en défense</w:t>
      </w:r>
      <w:r w:rsidRPr="0018592C">
        <w:rPr>
          <w:shd w:val="clear" w:color="auto" w:fill="FFFFFF"/>
        </w:rPr>
        <w:t> » ;</w:t>
      </w:r>
    </w:p>
    <w:p w:rsidR="0034177B" w:rsidRPr="0018592C" w:rsidRDefault="0034177B" w:rsidP="001528C0">
      <w:pPr>
        <w:pStyle w:val="PS"/>
      </w:pPr>
      <w:r w:rsidRPr="0018592C">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34177B" w:rsidRPr="0018592C" w:rsidRDefault="0034177B" w:rsidP="001528C0">
      <w:pPr>
        <w:pStyle w:val="PS"/>
        <w:rPr>
          <w:b/>
          <w:u w:val="single"/>
        </w:rPr>
      </w:pPr>
      <w:r w:rsidRPr="0018592C">
        <w:rPr>
          <w:b/>
          <w:u w:val="single"/>
        </w:rPr>
        <w:t>Sur l’exception d’illégalité invoquée contre le décret du 22 mars 1983</w:t>
      </w:r>
    </w:p>
    <w:p w:rsidR="0034177B" w:rsidRPr="0018592C" w:rsidRDefault="0034177B" w:rsidP="001528C0">
      <w:pPr>
        <w:pStyle w:val="PS"/>
      </w:pPr>
      <w:r w:rsidRPr="0018592C">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34177B" w:rsidRPr="0018592C" w:rsidRDefault="0034177B" w:rsidP="001528C0">
      <w:pPr>
        <w:pStyle w:val="PS"/>
      </w:pPr>
      <w:r w:rsidRPr="0018592C">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34177B" w:rsidRPr="0018592C" w:rsidRDefault="0034177B" w:rsidP="001528C0">
      <w:pPr>
        <w:pStyle w:val="PS"/>
        <w:rPr>
          <w:b/>
          <w:u w:val="single"/>
        </w:rPr>
      </w:pPr>
      <w:r w:rsidRPr="0018592C">
        <w:rPr>
          <w:b/>
          <w:u w:val="single"/>
        </w:rPr>
        <w:t>Sur la régularité du jugement attaqué</w:t>
      </w:r>
    </w:p>
    <w:p w:rsidR="0034177B" w:rsidRPr="0018592C" w:rsidRDefault="0034177B" w:rsidP="001528C0">
      <w:pPr>
        <w:pStyle w:val="PS"/>
      </w:pPr>
      <w:r w:rsidRPr="0018592C">
        <w:t xml:space="preserve">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 1, de la convention européenne de sauvegarde des droits de l’homme et des libertés fondamentales qui stipule que </w:t>
      </w:r>
      <w:r w:rsidRPr="0018592C">
        <w:rPr>
          <w:bCs/>
        </w:rPr>
        <w:t>« </w:t>
      </w:r>
      <w:r w:rsidRPr="0018592C">
        <w:rPr>
          <w:bCs/>
          <w:i/>
        </w:rPr>
        <w:t>t</w:t>
      </w:r>
      <w:r w:rsidRPr="0018592C">
        <w:rPr>
          <w:i/>
        </w:rPr>
        <w:t>oute personne a droit à ce que sa cause soit entendue […] par un tribunal indépendant et impartial</w:t>
      </w:r>
      <w:r w:rsidRPr="0018592C">
        <w:t> » ;</w:t>
      </w:r>
    </w:p>
    <w:p w:rsidR="0034177B" w:rsidRPr="0018592C" w:rsidRDefault="0034177B" w:rsidP="001528C0">
      <w:pPr>
        <w:pStyle w:val="PS"/>
        <w:rPr>
          <w:i/>
        </w:rPr>
      </w:pPr>
      <w:r>
        <w:rPr>
          <w:i/>
        </w:rPr>
        <w:br w:type="page"/>
      </w:r>
      <w:r w:rsidRPr="0018592C">
        <w:rPr>
          <w:i/>
        </w:rPr>
        <w:t>De l’impartialité des premiers juges</w:t>
      </w:r>
    </w:p>
    <w:p w:rsidR="0034177B" w:rsidRPr="0018592C" w:rsidRDefault="0034177B" w:rsidP="001528C0">
      <w:pPr>
        <w:pStyle w:val="PS"/>
      </w:pPr>
      <w:r w:rsidRPr="0018592C">
        <w:t xml:space="preserve">Sur les moyens de nature à justifier, </w:t>
      </w:r>
      <w:r>
        <w:t>selon les requérants</w:t>
      </w:r>
      <w:r w:rsidRPr="0018592C">
        <w:t xml:space="preserve">, l’annulation sans renvoi à la chambre territoriale des comptes : </w:t>
      </w:r>
    </w:p>
    <w:p w:rsidR="0034177B" w:rsidRPr="0018592C" w:rsidRDefault="0034177B" w:rsidP="001528C0">
      <w:pPr>
        <w:pStyle w:val="PS"/>
      </w:pPr>
      <w:r w:rsidRPr="0018592C">
        <w:t>Attendu, en premier lieu, que les requérants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34177B" w:rsidRPr="0018592C" w:rsidRDefault="0034177B" w:rsidP="001528C0">
      <w:pPr>
        <w:pStyle w:val="PS"/>
      </w:pPr>
      <w:r w:rsidRPr="0018592C">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34177B" w:rsidRPr="0018592C" w:rsidRDefault="0034177B" w:rsidP="001528C0">
      <w:pPr>
        <w:pStyle w:val="PS"/>
      </w:pPr>
      <w:r w:rsidRPr="0018592C">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r>
      <w:r w:rsidRPr="0018592C">
        <w:t>5 du décret du 22 mars 1983 susvisé ; qu’il a été délibéré par la formation plénière de la chambre territoriale des comptes, qui en constitue la formation unique, le 10</w:t>
      </w:r>
      <w:r>
        <w:t> </w:t>
      </w:r>
      <w:r w:rsidRPr="0018592C">
        <w:t>novembre 2005, soit à une date antérieure à celle du jugement attaqué ;</w:t>
      </w:r>
    </w:p>
    <w:p w:rsidR="0034177B" w:rsidRPr="0018592C" w:rsidRDefault="0034177B" w:rsidP="001528C0">
      <w:pPr>
        <w:pStyle w:val="PS"/>
      </w:pPr>
      <w:r w:rsidRPr="0018592C">
        <w:t>Attendu que si ledit rapport décrit précisément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34177B" w:rsidRPr="0018592C" w:rsidRDefault="0034177B" w:rsidP="001528C0">
      <w:pPr>
        <w:pStyle w:val="PS"/>
      </w:pPr>
      <w:r w:rsidRPr="0018592C">
        <w:t>Attendu, en deuxième lieu, que les requérants contestent la possibilité, pour la chambre territoriale des comptes de Polynésie française, de juger des faits qu’elle a « </w:t>
      </w:r>
      <w:r w:rsidRPr="0018592C">
        <w:rPr>
          <w:i/>
        </w:rPr>
        <w:t>nécessairement eu à connaître lors de son contrôle de l’ensemble des conventions de mise à disposition objet du jugement dont appel</w:t>
      </w:r>
      <w:r w:rsidRPr="0018592C">
        <w:t> » ; qu’ils soutiennent qu’il est « </w:t>
      </w:r>
      <w:r w:rsidRPr="0018592C">
        <w:rPr>
          <w:i/>
        </w:rPr>
        <w:t xml:space="preserve">certain que l’opinion des magistrats de la </w:t>
      </w:r>
      <w:smartTag w:uri="urn:schemas-microsoft-com:office:smarttags" w:element="PersonName">
        <w:r w:rsidRPr="0018592C">
          <w:rPr>
            <w:i/>
          </w:rPr>
          <w:t>Chambre</w:t>
        </w:r>
      </w:smartTag>
      <w:r w:rsidRPr="0018592C">
        <w:rPr>
          <w:i/>
        </w:rPr>
        <w:t xml:space="preserve"> a été influencée par des actes antérieurs (les opérations de contrôle)</w:t>
      </w:r>
      <w:r w:rsidRPr="0018592C">
        <w:t> » et qu’en toute hypothèse « </w:t>
      </w:r>
      <w:r w:rsidRPr="0018592C">
        <w:rPr>
          <w:i/>
        </w:rPr>
        <w:t>les parties peuvent raisonnablement avoir la conviction qu’il en a été ainsi</w:t>
      </w:r>
      <w:r w:rsidRPr="0018592C">
        <w:t> » ; qu’enfin, en décidant de se saisir, la chambre avait nécessairement connaissance des éléments qui l’ont amenée à déclarer la gestion de fait ;</w:t>
      </w:r>
    </w:p>
    <w:p w:rsidR="0034177B" w:rsidRPr="0018592C" w:rsidRDefault="0034177B" w:rsidP="001528C0">
      <w:pPr>
        <w:pStyle w:val="PS"/>
      </w:pPr>
      <w:r w:rsidRPr="0018592C">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34177B" w:rsidRPr="0018592C" w:rsidRDefault="0034177B" w:rsidP="001528C0">
      <w:pPr>
        <w:pStyle w:val="PS"/>
      </w:pPr>
      <w:r w:rsidRPr="0018592C">
        <w:t>Sur la saisine d’office :</w:t>
      </w:r>
    </w:p>
    <w:p w:rsidR="0034177B" w:rsidRPr="0018592C" w:rsidRDefault="0034177B" w:rsidP="001528C0">
      <w:pPr>
        <w:pStyle w:val="PS"/>
      </w:pPr>
      <w:r w:rsidRPr="0018592C">
        <w:t>Attendu que les appelants contestent la procédure suivie devant la chambre territoriale des comptes, en tant notamment que « </w:t>
      </w:r>
      <w:r w:rsidRPr="0018592C">
        <w:rPr>
          <w:i/>
        </w:rPr>
        <w:t>la procédure d’autosaisine a entraîné une confusion entre organes de poursuite, d’instruction et de jugement</w:t>
      </w:r>
      <w:r w:rsidRPr="0018592C">
        <w:t> » ; qu’ils défendent en outre que « </w:t>
      </w:r>
      <w:r w:rsidRPr="0018592C">
        <w:rPr>
          <w:i/>
        </w:rPr>
        <w:t>la règle du double arrêt est également contraire à la notion de procès équitable </w:t>
      </w:r>
      <w:r w:rsidRPr="0018592C">
        <w:t>» ;</w:t>
      </w:r>
    </w:p>
    <w:p w:rsidR="0034177B" w:rsidRPr="0018592C" w:rsidRDefault="0034177B" w:rsidP="001528C0">
      <w:pPr>
        <w:pStyle w:val="PS"/>
      </w:pPr>
      <w:r w:rsidRPr="0018592C">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34177B" w:rsidRPr="0018592C" w:rsidRDefault="0034177B" w:rsidP="001528C0">
      <w:pPr>
        <w:pStyle w:val="PS"/>
      </w:pPr>
      <w:r w:rsidRPr="0018592C">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34177B" w:rsidRPr="0018592C" w:rsidRDefault="0034177B" w:rsidP="001528C0">
      <w:pPr>
        <w:pStyle w:val="PS"/>
      </w:pPr>
      <w:r w:rsidRPr="0018592C">
        <w:t>Attendu que l’acte par lequel la chambre territoriale a été saisie de l’affaire est celui qui a lié l’instance devant elle, la conduisant ainsi à statuer à titre définitif sur l’existence d’une gestion de fait des deniers de la Polynésie française ;</w:t>
      </w:r>
    </w:p>
    <w:p w:rsidR="0034177B" w:rsidRPr="0018592C" w:rsidRDefault="0034177B" w:rsidP="001528C0">
      <w:pPr>
        <w:pStyle w:val="PS"/>
      </w:pPr>
      <w:r w:rsidRPr="0018592C">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34177B" w:rsidRPr="0018592C" w:rsidRDefault="0034177B" w:rsidP="001528C0">
      <w:pPr>
        <w:pStyle w:val="PS"/>
      </w:pPr>
      <w:r>
        <w:br w:type="page"/>
      </w:r>
      <w:r w:rsidRPr="0018592C">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34177B" w:rsidRPr="0018592C" w:rsidRDefault="0034177B" w:rsidP="001528C0">
      <w:pPr>
        <w:pStyle w:val="PS"/>
      </w:pPr>
      <w:r w:rsidRPr="0018592C">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34177B" w:rsidRPr="0018592C" w:rsidRDefault="0034177B" w:rsidP="001528C0">
      <w:pPr>
        <w:pStyle w:val="PS"/>
      </w:pPr>
      <w:r w:rsidRPr="0018592C">
        <w:t>Attendu par ailleurs que le jugement de déclaration provisoire du 23 février 2005 énonce «</w:t>
      </w:r>
      <w:r w:rsidRPr="0018592C">
        <w:rPr>
          <w:i/>
        </w:rPr>
        <w:t> qu’il convient, en l’état de l’instruction, de réserver la possibilité de déclarer comptables de fait toutes autres personnes qui seraient ultérieurement reconnues avoir participé à la gestion de fait </w:t>
      </w:r>
      <w:r w:rsidRPr="0018592C">
        <w:t>»</w:t>
      </w:r>
      <w:r w:rsidRPr="0018592C">
        <w:rPr>
          <w:i/>
        </w:rPr>
        <w:t> </w:t>
      </w:r>
      <w:r w:rsidRPr="0018592C">
        <w:t>; qu’il indique que «</w:t>
      </w:r>
      <w:r w:rsidRPr="0018592C">
        <w:rPr>
          <w:i/>
        </w:rPr>
        <w:t> réserve est faite à l’égard de toutes autres personnes </w:t>
      </w:r>
      <w:r w:rsidRPr="0018592C">
        <w:t>» ; que ces deux mentions montrent que la chambre territoriale n’a pas présumé du périmètre personnel définitif de la gestion de fait dès le stade du jugement provisoire ; que ledit jugement dispose en outre que la chambre statue «</w:t>
      </w:r>
      <w:r w:rsidRPr="0018592C">
        <w:rPr>
          <w:i/>
        </w:rPr>
        <w:t> provisoirement »</w:t>
      </w:r>
      <w:r w:rsidRPr="0018592C">
        <w:t xml:space="preserve"> et indique aux comptables de fait </w:t>
      </w:r>
      <w:r w:rsidRPr="0018592C">
        <w:rPr>
          <w:i/>
        </w:rPr>
        <w:t>« qu’il leur est enjoint, s’ils n’entendent au préalable contester cette qualité </w:t>
      </w:r>
      <w:r w:rsidRPr="0018592C">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34177B" w:rsidRPr="0018592C" w:rsidRDefault="0034177B" w:rsidP="001528C0">
      <w:pPr>
        <w:pStyle w:val="PS"/>
      </w:pPr>
      <w:r w:rsidRPr="0018592C">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34177B" w:rsidRPr="0018592C" w:rsidRDefault="0034177B" w:rsidP="001528C0">
      <w:pPr>
        <w:pStyle w:val="PS"/>
      </w:pPr>
      <w:r w:rsidRPr="0018592C">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34177B" w:rsidRPr="0018592C" w:rsidRDefault="0034177B" w:rsidP="001528C0">
      <w:pPr>
        <w:pStyle w:val="PS"/>
        <w:rPr>
          <w:i/>
        </w:rPr>
      </w:pPr>
      <w:r w:rsidRPr="0018592C">
        <w:rPr>
          <w:i/>
        </w:rPr>
        <w:t>De la violation du caractère contradictoire de la procédure</w:t>
      </w:r>
    </w:p>
    <w:p w:rsidR="0034177B" w:rsidRPr="0018592C" w:rsidRDefault="0034177B" w:rsidP="001528C0">
      <w:pPr>
        <w:pStyle w:val="PS"/>
      </w:pPr>
      <w:r w:rsidRPr="0018592C">
        <w:t>Attendu que les appelants prétendent que les rapports à fin de déclaration provisoire et à fin de déclaration définitive de gestion de fait ne leur ont pas été communiqués lors de la procédure suivie en première instance ;</w:t>
      </w:r>
    </w:p>
    <w:p w:rsidR="0034177B" w:rsidRPr="0018592C" w:rsidRDefault="0034177B" w:rsidP="001528C0">
      <w:pPr>
        <w:pStyle w:val="PS"/>
      </w:pPr>
      <w:r w:rsidRPr="0018592C">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34177B" w:rsidRPr="0018592C" w:rsidRDefault="0034177B" w:rsidP="001528C0">
      <w:pPr>
        <w:pStyle w:val="PS"/>
      </w:pPr>
      <w:r w:rsidRPr="0018592C">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34177B" w:rsidRDefault="0034177B" w:rsidP="001528C0">
      <w:pPr>
        <w:pStyle w:val="PS"/>
        <w:rPr>
          <w:b/>
          <w:u w:val="single"/>
        </w:rPr>
      </w:pPr>
      <w:r w:rsidRPr="0018592C">
        <w:rPr>
          <w:b/>
          <w:u w:val="single"/>
        </w:rPr>
        <w:t>Au fond</w:t>
      </w:r>
    </w:p>
    <w:p w:rsidR="0034177B" w:rsidRPr="000D6E95" w:rsidRDefault="0034177B" w:rsidP="001528C0">
      <w:pPr>
        <w:pStyle w:val="PS"/>
        <w:rPr>
          <w:i/>
        </w:rPr>
      </w:pPr>
      <w:r w:rsidRPr="000D6E95">
        <w:rPr>
          <w:i/>
        </w:rPr>
        <w:t>Sur la régularité du montage à l’origine de la gestion occulte</w:t>
      </w:r>
    </w:p>
    <w:p w:rsidR="0034177B" w:rsidRPr="00654773" w:rsidRDefault="0034177B" w:rsidP="001528C0">
      <w:pPr>
        <w:pStyle w:val="PS"/>
      </w:pPr>
      <w:r w:rsidRPr="00A815D8">
        <w:t xml:space="preserve">Attendu que </w:t>
      </w:r>
      <w:r w:rsidRPr="0018592C">
        <w:t>par le jugement attaqué, la chambre territoriale a déclaré comptables de fait des deniers de la collectivité d’outre-mer de Polynésie française</w:t>
      </w:r>
      <w:r w:rsidRPr="00A815D8">
        <w:t>, M</w:t>
      </w:r>
      <w:r>
        <w:t>M</w:t>
      </w:r>
      <w:r w:rsidRPr="00A815D8">
        <w:t>. X</w:t>
      </w:r>
      <w:r>
        <w:t xml:space="preserve"> et Y</w:t>
      </w:r>
      <w:r w:rsidRPr="00A815D8">
        <w:t xml:space="preserve">, </w:t>
      </w:r>
      <w:r>
        <w:t xml:space="preserve">au motif </w:t>
      </w:r>
      <w:r w:rsidRPr="00F84120">
        <w:t xml:space="preserve">que </w:t>
      </w:r>
      <w:r>
        <w:t>ce dernier</w:t>
      </w:r>
      <w:r w:rsidRPr="00F84120">
        <w:t xml:space="preserve"> </w:t>
      </w:r>
      <w:r w:rsidRPr="00654773">
        <w:t xml:space="preserve">a été </w:t>
      </w:r>
      <w:r>
        <w:t xml:space="preserve">rémunéré de septembre 1996 à juin 2004 </w:t>
      </w:r>
      <w:r w:rsidRPr="00654773">
        <w:t xml:space="preserve">en qualité d’employé administratif au cabinet du président du gouvernement de la Polynésie </w:t>
      </w:r>
      <w:r>
        <w:t>f</w:t>
      </w:r>
      <w:r w:rsidRPr="00654773">
        <w:t>rançaise</w:t>
      </w:r>
      <w:r>
        <w:t xml:space="preserve"> alors</w:t>
      </w:r>
      <w:r w:rsidRPr="00654773">
        <w:t xml:space="preserve"> que l’intéressé </w:t>
      </w:r>
      <w:r>
        <w:t>était</w:t>
      </w:r>
      <w:r w:rsidRPr="00654773">
        <w:t xml:space="preserve">, </w:t>
      </w:r>
      <w:r>
        <w:t>sur la même période</w:t>
      </w:r>
      <w:r w:rsidRPr="00654773">
        <w:t>, mis à disp</w:t>
      </w:r>
      <w:r>
        <w:t>osition de la confédération des syndicats indépendants de Polynésie française,</w:t>
      </w:r>
      <w:r w:rsidRPr="00654773">
        <w:t xml:space="preserve"> à titre gratuit, </w:t>
      </w:r>
      <w:r>
        <w:t>en vertu d’</w:t>
      </w:r>
      <w:r w:rsidRPr="00654773">
        <w:t xml:space="preserve">une convention signée le </w:t>
      </w:r>
      <w:r>
        <w:t>9 octobre 1996</w:t>
      </w:r>
      <w:r w:rsidRPr="00654773">
        <w:t xml:space="preserve"> </w:t>
      </w:r>
      <w:r>
        <w:t>par</w:t>
      </w:r>
      <w:r w:rsidRPr="00654773">
        <w:t xml:space="preserve"> </w:t>
      </w:r>
      <w:r>
        <w:t>M. X</w:t>
      </w:r>
      <w:r w:rsidRPr="00654773">
        <w:t xml:space="preserve"> et </w:t>
      </w:r>
      <w:r>
        <w:t>le secrétaire général adjoint dudit syndicat ;</w:t>
      </w:r>
    </w:p>
    <w:p w:rsidR="0034177B" w:rsidRDefault="0034177B" w:rsidP="001528C0">
      <w:pPr>
        <w:pStyle w:val="PS"/>
      </w:pPr>
      <w:r>
        <w:t>Attendu que ces contrat et convention ont été résiliés, le 17 mai 2001, à la fin du mandat de M. X ; que, postérieurement à la réélection de ce dernier, de nouveaux actes ont été signés en des termes identiques avec effet au 18 mai 2001 ; qu’il y a été mis un terme le 9 juin 2004 ;</w:t>
      </w:r>
    </w:p>
    <w:p w:rsidR="0034177B" w:rsidRPr="007434E2" w:rsidRDefault="0034177B" w:rsidP="001528C0">
      <w:pPr>
        <w:pStyle w:val="PS"/>
      </w:pPr>
      <w:r w:rsidRPr="00BB220F">
        <w:t>Attendu que la chambre territoriale</w:t>
      </w:r>
      <w:r>
        <w:t xml:space="preserve"> des comptes de Polynésie française</w:t>
      </w:r>
      <w:r w:rsidRPr="00BB220F">
        <w:t xml:space="preserve"> déduit des pièces de la procédure que le dispositif associant un contrat de cabinet et, simultanément, une convention de mise à disposition auprès d’une </w:t>
      </w:r>
      <w:r>
        <w:t>organisation</w:t>
      </w:r>
      <w:r w:rsidRPr="00BB220F">
        <w:t xml:space="preserve"> syndicale avait </w:t>
      </w:r>
      <w:r w:rsidRPr="00EC6C3B">
        <w:t>pour objet véritable d’accorder à M.</w:t>
      </w:r>
      <w:r>
        <w:t xml:space="preserve"> Y</w:t>
      </w:r>
      <w:r w:rsidRPr="00EC6C3B">
        <w:t xml:space="preserve"> une rémunération </w:t>
      </w:r>
      <w:r>
        <w:t>afin de lui permettre d’exercer les fonctions de délégué permanent d’une association syndicale </w:t>
      </w:r>
      <w:r w:rsidRPr="00BB220F">
        <w:t xml:space="preserve">; </w:t>
      </w:r>
      <w:r w:rsidRPr="007434E2">
        <w:t>qu’ainsi, nonobstant sa régularité apparente, le dispositif susmentionné aurait permis l’extraction irrégulière de deniers de la caisse du Territoire sur la base de mandats fictifs, l’objet véritable des dépenses ayant été dissimulé au comptable payeur ;</w:t>
      </w:r>
    </w:p>
    <w:p w:rsidR="0034177B" w:rsidRDefault="0034177B" w:rsidP="001528C0">
      <w:pPr>
        <w:pStyle w:val="PS"/>
      </w:pPr>
      <w:r>
        <w:t>Attendu que les requérants soutiennent que la convention par laquelle M. Y a été mis à disposition de la confédération des syndicats indépendants de Polynésie française</w:t>
      </w:r>
      <w:r w:rsidRPr="00654773">
        <w:t xml:space="preserve"> </w:t>
      </w:r>
      <w:r>
        <w:t xml:space="preserve">a été conclue conformément aux textes en vigueur en Polynésie française ; </w:t>
      </w:r>
    </w:p>
    <w:p w:rsidR="0034177B" w:rsidRPr="00C508C6" w:rsidRDefault="0034177B" w:rsidP="001528C0">
      <w:pPr>
        <w:pStyle w:val="PS"/>
      </w:pPr>
      <w:r w:rsidRPr="00C508C6">
        <w:t>Attendu que selon l’article 1</w:t>
      </w:r>
      <w:r w:rsidRPr="00C508C6">
        <w:rPr>
          <w:vertAlign w:val="superscript"/>
        </w:rPr>
        <w:t>er</w:t>
      </w:r>
      <w:r w:rsidRPr="00C508C6">
        <w:t xml:space="preserve"> de l’arrêté n° 885 CM du 22 août 1991, les agents de l’administration territoriale et des établissements publics de Polynésie française peuvent être mis à disposition d’organisations syndicales représentatives ; que cependant</w:t>
      </w:r>
      <w:r>
        <w:t xml:space="preserve">, au moments des faits, </w:t>
      </w:r>
      <w:r w:rsidRPr="00C508C6">
        <w:t>M.</w:t>
      </w:r>
      <w:r>
        <w:t xml:space="preserve"> Y</w:t>
      </w:r>
      <w:r w:rsidRPr="00C508C6">
        <w:t xml:space="preserve"> bénéficiait d’un contrat de droit privé pour exercer au sein du cabinet du président du gouvernement ;</w:t>
      </w:r>
    </w:p>
    <w:p w:rsidR="0034177B" w:rsidRPr="00C508C6" w:rsidRDefault="0034177B" w:rsidP="001528C0">
      <w:pPr>
        <w:pStyle w:val="PS"/>
      </w:pPr>
      <w:r w:rsidRPr="00C508C6">
        <w:t>Attendu par ailleurs que selon les dispositions combinées de l’article 9 de la délibération du 14 décembre 1995</w:t>
      </w:r>
      <w:r>
        <w:t xml:space="preserve"> et </w:t>
      </w:r>
      <w:r w:rsidRPr="00C508C6">
        <w:t>de l’article 1</w:t>
      </w:r>
      <w:r w:rsidRPr="00C508C6">
        <w:rPr>
          <w:vertAlign w:val="superscript"/>
        </w:rPr>
        <w:t>er</w:t>
      </w:r>
      <w:r w:rsidRPr="00C508C6">
        <w:t xml:space="preserve"> de l’arrêté du 31 août 1999 </w:t>
      </w:r>
      <w:r>
        <w:t>susvisés</w:t>
      </w:r>
      <w:r w:rsidRPr="00C508C6">
        <w:t>, les agents des cabinets peuvent, à compter du 26 octobre 2000, être mis à la disposition d’organisations syndicales ;</w:t>
      </w:r>
    </w:p>
    <w:p w:rsidR="0034177B" w:rsidRDefault="0034177B" w:rsidP="001528C0">
      <w:pPr>
        <w:pStyle w:val="PS"/>
      </w:pPr>
      <w:r>
        <w:t xml:space="preserve">Attendu toutefois que le jugement attaqué énonce que la qualification de gestion de fait n’est pas fondée sur l’irrégularité de la convention de mise à disposition ; qu’il suit de là que le premier moyen est sans incidence sur la validité du jugement attaqué, et donc </w:t>
      </w:r>
      <w:r w:rsidRPr="00B74D8B">
        <w:t>inopérant</w:t>
      </w:r>
      <w:r>
        <w:t> ;</w:t>
      </w:r>
    </w:p>
    <w:p w:rsidR="0034177B" w:rsidRPr="000D6E95" w:rsidRDefault="0034177B" w:rsidP="001528C0">
      <w:pPr>
        <w:pStyle w:val="PS"/>
        <w:rPr>
          <w:i/>
        </w:rPr>
      </w:pPr>
      <w:r w:rsidRPr="000D6E95">
        <w:rPr>
          <w:i/>
        </w:rPr>
        <w:t>Sur l’existence d’une manoeuvre</w:t>
      </w:r>
    </w:p>
    <w:p w:rsidR="0034177B" w:rsidRDefault="0034177B" w:rsidP="001528C0">
      <w:pPr>
        <w:pStyle w:val="PS"/>
      </w:pPr>
      <w:r>
        <w:t>Attendu que les</w:t>
      </w:r>
      <w:r w:rsidRPr="000D6E95">
        <w:t xml:space="preserve"> requérant</w:t>
      </w:r>
      <w:r>
        <w:t>s exposent</w:t>
      </w:r>
      <w:r w:rsidRPr="000D6E95">
        <w:t xml:space="preserve"> que les faits qualifiés par la chambre territoriale des comptes ne révèlent </w:t>
      </w:r>
      <w:r>
        <w:t>aucune</w:t>
      </w:r>
      <w:r w:rsidRPr="000D6E95">
        <w:t xml:space="preserve"> volonté de dissimulation ;</w:t>
      </w:r>
      <w:r w:rsidRPr="003B0151">
        <w:t xml:space="preserve"> </w:t>
      </w:r>
    </w:p>
    <w:p w:rsidR="0034177B" w:rsidRDefault="0034177B" w:rsidP="001528C0">
      <w:pPr>
        <w:pStyle w:val="PS"/>
      </w:pPr>
      <w:r>
        <w:t xml:space="preserve">Attendu, en premier lieu, que les requérants soutiennent que le dispositif associant un contrat de recrutement au cabinet du président de la Polynésie française et une convention de mise à disposition auprès d’une confédération syndicale ne pouvait être tenu secret du fait que ce dispositif profitait à un grand nombre d’intéressés ; </w:t>
      </w:r>
    </w:p>
    <w:p w:rsidR="0034177B" w:rsidRDefault="0034177B" w:rsidP="001528C0">
      <w:pPr>
        <w:pStyle w:val="PS"/>
      </w:pPr>
      <w:r>
        <w:t>Attendu néanmoins que, comme l’ont rappelé à bon droit les premiers juges, que les contrôles du comptable payeur ne peuvent se fonder sur la notoriété des situations de fait mais sur la seule régularité des dépenses, au regard des pièces justificatives présentées à l’appui des mandats ; qu’ainsi, le moyen doit être rejeté ;</w:t>
      </w:r>
    </w:p>
    <w:p w:rsidR="0034177B" w:rsidRDefault="0034177B" w:rsidP="001528C0">
      <w:pPr>
        <w:pStyle w:val="PS"/>
      </w:pPr>
      <w:r>
        <w:t xml:space="preserve">Attendu, en deuxième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34177B" w:rsidRDefault="0034177B" w:rsidP="001528C0">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34177B" w:rsidRPr="00F744A2" w:rsidRDefault="0034177B" w:rsidP="001528C0">
      <w:pPr>
        <w:pStyle w:val="PS"/>
      </w:pPr>
      <w:r w:rsidRPr="00890223">
        <w:t xml:space="preserve">Attendu, en </w:t>
      </w:r>
      <w:r>
        <w:t>troisième lieu, que les requérants exposent</w:t>
      </w:r>
      <w:r w:rsidRPr="00890223">
        <w:t xml:space="preserve"> que l’absence de transmission de la convention de mise à disposition, notamment au comptable public du Territoire, </w:t>
      </w:r>
      <w:r>
        <w:t xml:space="preserve">ne résulte pas </w:t>
      </w:r>
      <w:r w:rsidRPr="00890223">
        <w:t>d’une volonté de dissimulation dans la mesure où, suivant la réglementation en vigueur en Polynésie à l’époque des faits, cette transmission n’était pas obligatoire ;</w:t>
      </w:r>
    </w:p>
    <w:p w:rsidR="0034177B" w:rsidRDefault="0034177B" w:rsidP="001528C0">
      <w:pPr>
        <w:pStyle w:val="PS"/>
      </w:pPr>
      <w:r>
        <w:t xml:space="preserve">Attendu que les premiers juges ont estimé que, conformément aux lois et règlements en vigueur en Polynésie française, la </w:t>
      </w:r>
      <w:r w:rsidRPr="00EF78F8">
        <w:t>convention de mise à disposition de M</w:t>
      </w:r>
      <w:r>
        <w:t>. Y</w:t>
      </w:r>
      <w:r w:rsidRPr="00EF78F8">
        <w:t xml:space="preserve"> </w:t>
      </w:r>
      <w:r>
        <w:t xml:space="preserve">n’avait pas été transmise au comptable du Territoire, </w:t>
      </w:r>
      <w:r w:rsidRPr="00EF78F8">
        <w:t xml:space="preserve">au représentant de l’Etat, </w:t>
      </w:r>
      <w:r>
        <w:t>et</w:t>
      </w:r>
      <w:r w:rsidRPr="00EF78F8">
        <w:t xml:space="preserve"> au service du contrôle de</w:t>
      </w:r>
      <w:r>
        <w:t>s</w:t>
      </w:r>
      <w:r w:rsidRPr="00EF78F8">
        <w:t xml:space="preserve"> dépenses engagées</w:t>
      </w:r>
      <w:r>
        <w:t xml:space="preserve"> ; qu’en toute hypothèse, </w:t>
      </w:r>
      <w:r w:rsidRPr="00BD5775">
        <w:t xml:space="preserve">la dissimulation ne provient pas de la violation d’une </w:t>
      </w:r>
      <w:r>
        <w:t xml:space="preserve">éventuelle </w:t>
      </w:r>
      <w:r w:rsidRPr="00BD5775">
        <w:t>obligation de transmission</w:t>
      </w:r>
      <w:r>
        <w:t xml:space="preserve"> mais </w:t>
      </w:r>
      <w:r w:rsidRPr="00BD5775">
        <w:t>du fait que les actes régissant la situation réelle de M. </w:t>
      </w:r>
      <w:r>
        <w:t>Y</w:t>
      </w:r>
      <w:r w:rsidRPr="00BD5775">
        <w:t xml:space="preserve"> n’ont pas été portés à la connaissance des autorités auxquelles avaient été régulièrement adressés </w:t>
      </w:r>
      <w:r>
        <w:t xml:space="preserve">auparavant </w:t>
      </w:r>
      <w:r w:rsidRPr="00BD5775">
        <w:t>les actes ré</w:t>
      </w:r>
      <w:r>
        <w:t>gissant sa situation apparente ; que dès lors, le moyen ne conteste pas utilement le jugement entrepris ;</w:t>
      </w:r>
    </w:p>
    <w:p w:rsidR="0034177B" w:rsidRDefault="0034177B" w:rsidP="001528C0">
      <w:pPr>
        <w:pStyle w:val="PS"/>
      </w:pPr>
      <w:r>
        <w:t>Attendu, en quatrième lieu, que, en vertu de l’</w:t>
      </w:r>
      <w:r w:rsidRPr="00BB7A0A">
        <w:t>article 6 de</w:t>
      </w:r>
      <w:r>
        <w:t xml:space="preserve"> l’arrêté </w:t>
      </w:r>
      <w:r w:rsidRPr="0032321E">
        <w:t>du 31 août 1999</w:t>
      </w:r>
      <w:r>
        <w:t xml:space="preserve"> susvisé, le président procède </w:t>
      </w:r>
      <w:r w:rsidRPr="00BB7A0A">
        <w:t xml:space="preserve">à la régularisation de la situation administrative de l’agent concerné </w:t>
      </w:r>
      <w:r w:rsidRPr="007434E2">
        <w:t>; que, selon les requérants, cette disposition «</w:t>
      </w:r>
      <w:r w:rsidRPr="007434E2">
        <w:rPr>
          <w:i/>
        </w:rPr>
        <w:t> implique une nécessaire publicité de la mise à disposition, même si elle n’intervient</w:t>
      </w:r>
      <w:r w:rsidRPr="006F3924">
        <w:rPr>
          <w:i/>
        </w:rPr>
        <w:t xml:space="preserve"> qu’à la fin du processus, ce type d’actes étant de droit publiés au JOPF, ce qui là encore est exclusif de tout secret </w:t>
      </w:r>
      <w:r w:rsidRPr="00A70EE0">
        <w:t>» ;</w:t>
      </w:r>
    </w:p>
    <w:p w:rsidR="0034177B" w:rsidRPr="0040544E" w:rsidRDefault="0034177B" w:rsidP="001528C0">
      <w:pPr>
        <w:pStyle w:val="PS"/>
      </w:pPr>
      <w:r>
        <w:t xml:space="preserve">Attendu cependant que les appelants ne produisent aucune pièce attestant d’une telle publication ; qu’à supposer d’ailleurs que cette formalité ait été respectée, cette circonstance </w:t>
      </w:r>
      <w:r w:rsidRPr="00170B3A">
        <w:t xml:space="preserve">ne justifierait pas l’infirmation du jugement entrepris </w:t>
      </w:r>
      <w:r>
        <w:t>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34177B" w:rsidRDefault="0034177B" w:rsidP="001528C0">
      <w:pPr>
        <w:pStyle w:val="PS"/>
      </w:pPr>
      <w:r>
        <w:t xml:space="preserve">Attendu enfin que les </w:t>
      </w:r>
      <w:r w:rsidRPr="008C5F40">
        <w:t>appelant</w:t>
      </w:r>
      <w:r>
        <w:t>s allèguent</w:t>
      </w:r>
      <w:r w:rsidRPr="008C5F40">
        <w:t xml:space="preserve"> </w:t>
      </w:r>
      <w:r>
        <w:t>leur bonne foi</w:t>
      </w:r>
      <w:r w:rsidRPr="005D5907">
        <w:t xml:space="preserve"> </w:t>
      </w:r>
      <w:r w:rsidRPr="007434E2">
        <w:t>pour défendre qu’ils ne sauraient être retenus dans les liens de la gestion de fait ;</w:t>
      </w:r>
    </w:p>
    <w:p w:rsidR="0034177B" w:rsidRPr="008C5F40" w:rsidRDefault="0034177B" w:rsidP="001528C0">
      <w:pPr>
        <w:pStyle w:val="PS"/>
      </w:pPr>
      <w:r w:rsidRPr="008C5F40">
        <w:t xml:space="preserve">Attendu </w:t>
      </w:r>
      <w:r w:rsidRPr="008C5F40">
        <w:rPr>
          <w:color w:val="000000"/>
        </w:rPr>
        <w:t>que la qualité de comptable de fait résulte de la seule ingérence sans habilitation dans les fonctions réservées aux comptables de droit, même si cette ingérence n</w:t>
      </w:r>
      <w:r>
        <w:rPr>
          <w:color w:val="000000"/>
        </w:rPr>
        <w:t>’</w:t>
      </w:r>
      <w:r w:rsidRPr="008C5F40">
        <w:rPr>
          <w:color w:val="000000"/>
        </w:rPr>
        <w:t>a pas été intentionnelle ; que la bonne foi des gérants non habilités ne peut les dispenser de rendre compte</w:t>
      </w:r>
      <w:r>
        <w:rPr>
          <w:color w:val="000000"/>
        </w:rPr>
        <w:t> ;</w:t>
      </w:r>
      <w:r w:rsidRPr="008C5F40">
        <w:rPr>
          <w:color w:val="000000"/>
        </w:rPr>
        <w:t xml:space="preserve"> que c'est seulement au stade de l'amende qu'il appartien</w:t>
      </w:r>
      <w:r>
        <w:rPr>
          <w:color w:val="000000"/>
        </w:rPr>
        <w:t>t</w:t>
      </w:r>
      <w:r w:rsidRPr="008C5F40">
        <w:rPr>
          <w:color w:val="000000"/>
        </w:rPr>
        <w:t xml:space="preserve"> au juge </w:t>
      </w:r>
      <w:r>
        <w:rPr>
          <w:color w:val="000000"/>
        </w:rPr>
        <w:t>financier d’</w:t>
      </w:r>
      <w:r w:rsidRPr="008C5F40">
        <w:rPr>
          <w:color w:val="000000"/>
        </w:rPr>
        <w:t>avoir égard à ce défaut d'intention</w:t>
      </w:r>
      <w:r>
        <w:rPr>
          <w:color w:val="000000"/>
        </w:rPr>
        <w:t> ;</w:t>
      </w:r>
    </w:p>
    <w:p w:rsidR="0034177B" w:rsidRDefault="0034177B" w:rsidP="001528C0">
      <w:pPr>
        <w:pStyle w:val="PS"/>
      </w:pPr>
      <w:r>
        <w:t xml:space="preserve">Attendu </w:t>
      </w:r>
      <w:r w:rsidRPr="00A37EEF">
        <w:t xml:space="preserve">que </w:t>
      </w:r>
      <w:r>
        <w:t>M.Y</w:t>
      </w:r>
      <w:r w:rsidRPr="00A37EEF">
        <w:t xml:space="preserve"> a été recruté le </w:t>
      </w:r>
      <w:r>
        <w:t>16 septembre 1996</w:t>
      </w:r>
      <w:r w:rsidRPr="00A37EEF">
        <w:t xml:space="preserve"> </w:t>
      </w:r>
      <w:r>
        <w:t>en qualité de</w:t>
      </w:r>
      <w:r w:rsidRPr="00A37EEF">
        <w:t xml:space="preserve"> membre du cabinet du président du gouvernement de la Polynésie française </w:t>
      </w:r>
      <w:r>
        <w:t>;</w:t>
      </w:r>
      <w:r w:rsidRPr="00A37EEF">
        <w:t xml:space="preserve"> qu’il a été </w:t>
      </w:r>
      <w:r>
        <w:t>placé,</w:t>
      </w:r>
      <w:r w:rsidRPr="00A37EEF">
        <w:t xml:space="preserve"> le même jour</w:t>
      </w:r>
      <w:r>
        <w:t>,</w:t>
      </w:r>
      <w:r w:rsidRPr="00A37EEF">
        <w:t xml:space="preserve"> à la disposition </w:t>
      </w:r>
      <w:r>
        <w:t xml:space="preserve">de la confédération des syndicats indépendants de Polynésie française; </w:t>
      </w:r>
    </w:p>
    <w:p w:rsidR="0034177B" w:rsidRPr="000E6614" w:rsidRDefault="0034177B" w:rsidP="001528C0">
      <w:pPr>
        <w:pStyle w:val="PS"/>
      </w:pPr>
      <w:r>
        <w:t xml:space="preserve">Attendu, en particulier, que dans </w:t>
      </w:r>
      <w:r w:rsidRPr="000E6614">
        <w:t>un procès verbal d’audition, dressé le 11</w:t>
      </w:r>
      <w:r>
        <w:t> </w:t>
      </w:r>
      <w:r w:rsidRPr="000E6614">
        <w:t xml:space="preserve">décembre 2000 par un officier de police judiciaire, M. Y déclare </w:t>
      </w:r>
      <w:r>
        <w:t>avoir été recruté en septembre 1996 au sein du cabinet de M. X, pour exercer en réalité ses fonctions auprès de son syndicat ; que M. Y admet avoir sollicité ce contrat de cabinet après qu’il eut été condamné par un tribunal correctionnel et licencié, de ce fait, par l’entreprise Electricité de Tahiti;</w:t>
      </w:r>
    </w:p>
    <w:p w:rsidR="0034177B" w:rsidRPr="00186964" w:rsidRDefault="0034177B" w:rsidP="001528C0">
      <w:pPr>
        <w:pStyle w:val="PS"/>
      </w:pPr>
      <w:r>
        <w:t>Attendu en conséquence, qu’il existe, comme l’ont relevé les premiers juges, des présomptions graves, précises et concordantes que la</w:t>
      </w:r>
      <w:r w:rsidRPr="00186964">
        <w:t xml:space="preserve"> </w:t>
      </w:r>
      <w:r>
        <w:t>différen</w:t>
      </w:r>
      <w:r w:rsidRPr="00186964">
        <w:t>ce entre l’objet appare</w:t>
      </w:r>
      <w:r>
        <w:t xml:space="preserve">nt de la dépense </w:t>
      </w:r>
      <w:r w:rsidRPr="00186964">
        <w:t>présenté au comptable</w:t>
      </w:r>
      <w:r>
        <w:t xml:space="preserve"> payeur du Territoire</w:t>
      </w:r>
      <w:r w:rsidRPr="00186964">
        <w:t xml:space="preserve"> et la situation réelle de M. </w:t>
      </w:r>
      <w:r>
        <w:t>Y ait été concertée entre les requérants ; que dès lors le moyen ne peut qu’être rejeté ;</w:t>
      </w:r>
    </w:p>
    <w:p w:rsidR="0034177B" w:rsidRDefault="0034177B" w:rsidP="001528C0">
      <w:pPr>
        <w:pStyle w:val="PS"/>
      </w:pPr>
      <w:r>
        <w:t>Par ces motifs,</w:t>
      </w:r>
    </w:p>
    <w:p w:rsidR="0034177B" w:rsidRPr="00660A6D" w:rsidRDefault="0034177B" w:rsidP="001528C0">
      <w:pPr>
        <w:pStyle w:val="PS"/>
        <w:jc w:val="center"/>
      </w:pPr>
      <w:r w:rsidRPr="00660A6D">
        <w:t>STATUANT DEFINITIVEMENT</w:t>
      </w:r>
    </w:p>
    <w:p w:rsidR="0034177B" w:rsidRDefault="0034177B" w:rsidP="001528C0">
      <w:pPr>
        <w:pStyle w:val="PS"/>
        <w:jc w:val="center"/>
      </w:pPr>
      <w:r w:rsidRPr="00660A6D">
        <w:t>ORDONNE :</w:t>
      </w:r>
    </w:p>
    <w:p w:rsidR="0034177B" w:rsidRDefault="0034177B" w:rsidP="001528C0">
      <w:pPr>
        <w:pStyle w:val="PS"/>
      </w:pPr>
      <w:r>
        <w:t>L</w:t>
      </w:r>
      <w:r w:rsidRPr="00A8386D">
        <w:t xml:space="preserve">es requêtes de </w:t>
      </w:r>
      <w:r>
        <w:t>MM. X et Y sont</w:t>
      </w:r>
      <w:r w:rsidRPr="00A8386D">
        <w:t xml:space="preserve"> rejetées</w:t>
      </w:r>
      <w:r>
        <w:t>.</w:t>
      </w:r>
    </w:p>
    <w:p w:rsidR="0034177B" w:rsidRPr="001003C0" w:rsidRDefault="0034177B" w:rsidP="00E44019">
      <w:pPr>
        <w:pStyle w:val="PS"/>
        <w:jc w:val="center"/>
      </w:pPr>
      <w:r w:rsidRPr="001003C0">
        <w:t>--------</w:t>
      </w:r>
    </w:p>
    <w:p w:rsidR="0034177B" w:rsidRDefault="0034177B" w:rsidP="00B37112">
      <w:pPr>
        <w:pStyle w:val="PS"/>
      </w:pPr>
      <w:r w:rsidRPr="001003C0">
        <w:t>Fait et jugé en la Cour des comptes, quatrième chambre, plénière. Présents, M. Pichon, président</w:t>
      </w:r>
      <w:r>
        <w:t>,</w:t>
      </w:r>
      <w:r w:rsidRPr="001003C0">
        <w:t xml:space="preserve"> M. Collinet, président de chambre maintenu en qualité de conseiller maître</w:t>
      </w:r>
      <w:r>
        <w:t>,</w:t>
      </w:r>
      <w:r w:rsidRPr="001003C0">
        <w:t xml:space="preserve"> MM. Ganser, Thérond, Pallot, Moreau, Ritz, Maistre et</w:t>
      </w:r>
      <w:r>
        <w:t xml:space="preserve"> </w:t>
      </w:r>
      <w:r w:rsidRPr="001003C0">
        <w:t>Guibert</w:t>
      </w:r>
      <w:r>
        <w:t>, conseillers maîtres.</w:t>
      </w:r>
    </w:p>
    <w:p w:rsidR="0034177B" w:rsidRDefault="0034177B" w:rsidP="00E2178C">
      <w:pPr>
        <w:pStyle w:val="PS"/>
      </w:pPr>
      <w:r>
        <w:t>Signé : Pichon, président et Reynaud, greffier.</w:t>
      </w:r>
    </w:p>
    <w:p w:rsidR="0034177B" w:rsidRDefault="0034177B" w:rsidP="00E2178C">
      <w:pPr>
        <w:pStyle w:val="PS"/>
      </w:pPr>
      <w:r>
        <w:t>Collationné, certifié conforme à la minute étant au greffe de la Cour des comptes, et délivré par moi, secrétaire générale.</w:t>
      </w:r>
    </w:p>
    <w:sectPr w:rsidR="0034177B" w:rsidSect="00B37112">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77B" w:rsidRDefault="0034177B">
      <w:r>
        <w:separator/>
      </w:r>
    </w:p>
  </w:endnote>
  <w:endnote w:type="continuationSeparator" w:id="1">
    <w:p w:rsidR="0034177B" w:rsidRDefault="003417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77B" w:rsidRDefault="0034177B">
      <w:r>
        <w:separator/>
      </w:r>
    </w:p>
  </w:footnote>
  <w:footnote w:type="continuationSeparator" w:id="1">
    <w:p w:rsidR="0034177B" w:rsidRDefault="003417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7B" w:rsidRDefault="0034177B" w:rsidP="001528C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7B" w:rsidRDefault="0034177B" w:rsidP="001528C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B1355"/>
    <w:rsid w:val="000B6AD1"/>
    <w:rsid w:val="000D3643"/>
    <w:rsid w:val="000D66AA"/>
    <w:rsid w:val="000D6E95"/>
    <w:rsid w:val="000E5AD4"/>
    <w:rsid w:val="000E6614"/>
    <w:rsid w:val="000F79D0"/>
    <w:rsid w:val="001003C0"/>
    <w:rsid w:val="001036A6"/>
    <w:rsid w:val="00125075"/>
    <w:rsid w:val="00126E76"/>
    <w:rsid w:val="00146BF4"/>
    <w:rsid w:val="001528C0"/>
    <w:rsid w:val="00170B3A"/>
    <w:rsid w:val="00171F87"/>
    <w:rsid w:val="001807C8"/>
    <w:rsid w:val="0018592C"/>
    <w:rsid w:val="00186964"/>
    <w:rsid w:val="001D3C77"/>
    <w:rsid w:val="001E5A3D"/>
    <w:rsid w:val="001E6C9F"/>
    <w:rsid w:val="00205475"/>
    <w:rsid w:val="0021293D"/>
    <w:rsid w:val="00245D17"/>
    <w:rsid w:val="0024676F"/>
    <w:rsid w:val="00267E79"/>
    <w:rsid w:val="00277770"/>
    <w:rsid w:val="0028187F"/>
    <w:rsid w:val="00285908"/>
    <w:rsid w:val="00290972"/>
    <w:rsid w:val="00294E2E"/>
    <w:rsid w:val="002B6558"/>
    <w:rsid w:val="002D4E1A"/>
    <w:rsid w:val="002E3128"/>
    <w:rsid w:val="002E39AC"/>
    <w:rsid w:val="002F0052"/>
    <w:rsid w:val="002F5398"/>
    <w:rsid w:val="003042E6"/>
    <w:rsid w:val="00322D9C"/>
    <w:rsid w:val="0032321E"/>
    <w:rsid w:val="00324068"/>
    <w:rsid w:val="0034177B"/>
    <w:rsid w:val="0034238B"/>
    <w:rsid w:val="003515AF"/>
    <w:rsid w:val="0035401D"/>
    <w:rsid w:val="003624EC"/>
    <w:rsid w:val="00371872"/>
    <w:rsid w:val="00384D45"/>
    <w:rsid w:val="0039241F"/>
    <w:rsid w:val="0039367E"/>
    <w:rsid w:val="003A7314"/>
    <w:rsid w:val="003B0151"/>
    <w:rsid w:val="003B48E1"/>
    <w:rsid w:val="003C726A"/>
    <w:rsid w:val="003E0F96"/>
    <w:rsid w:val="003E4550"/>
    <w:rsid w:val="00404FC9"/>
    <w:rsid w:val="0040544E"/>
    <w:rsid w:val="00410939"/>
    <w:rsid w:val="00417B41"/>
    <w:rsid w:val="004266BA"/>
    <w:rsid w:val="004302DA"/>
    <w:rsid w:val="0044227A"/>
    <w:rsid w:val="00442764"/>
    <w:rsid w:val="00466E92"/>
    <w:rsid w:val="004761E6"/>
    <w:rsid w:val="00476BE3"/>
    <w:rsid w:val="00477082"/>
    <w:rsid w:val="00497A94"/>
    <w:rsid w:val="004A534F"/>
    <w:rsid w:val="004B2E3F"/>
    <w:rsid w:val="004C1109"/>
    <w:rsid w:val="004C3AB2"/>
    <w:rsid w:val="004E7A20"/>
    <w:rsid w:val="004F5EDC"/>
    <w:rsid w:val="00507355"/>
    <w:rsid w:val="005164C7"/>
    <w:rsid w:val="005174CB"/>
    <w:rsid w:val="00572D26"/>
    <w:rsid w:val="00572F3E"/>
    <w:rsid w:val="00575C50"/>
    <w:rsid w:val="005B7707"/>
    <w:rsid w:val="005C25AC"/>
    <w:rsid w:val="005C30D7"/>
    <w:rsid w:val="005C648F"/>
    <w:rsid w:val="005C6A3B"/>
    <w:rsid w:val="005D3439"/>
    <w:rsid w:val="005D5907"/>
    <w:rsid w:val="005E0652"/>
    <w:rsid w:val="005E3B06"/>
    <w:rsid w:val="00605CC1"/>
    <w:rsid w:val="00621D3A"/>
    <w:rsid w:val="00624C22"/>
    <w:rsid w:val="006359DE"/>
    <w:rsid w:val="006366F0"/>
    <w:rsid w:val="00654773"/>
    <w:rsid w:val="00660133"/>
    <w:rsid w:val="00660A6D"/>
    <w:rsid w:val="00673492"/>
    <w:rsid w:val="006768E5"/>
    <w:rsid w:val="0068378D"/>
    <w:rsid w:val="0069044F"/>
    <w:rsid w:val="006A0CD3"/>
    <w:rsid w:val="006B2C66"/>
    <w:rsid w:val="006B64F2"/>
    <w:rsid w:val="006F2EDD"/>
    <w:rsid w:val="006F3924"/>
    <w:rsid w:val="0072249F"/>
    <w:rsid w:val="007434E2"/>
    <w:rsid w:val="0075065A"/>
    <w:rsid w:val="00754507"/>
    <w:rsid w:val="00756167"/>
    <w:rsid w:val="00756EDE"/>
    <w:rsid w:val="007B6EDE"/>
    <w:rsid w:val="0080478C"/>
    <w:rsid w:val="008047BA"/>
    <w:rsid w:val="00830504"/>
    <w:rsid w:val="00840C95"/>
    <w:rsid w:val="008429C7"/>
    <w:rsid w:val="00842F54"/>
    <w:rsid w:val="00843D63"/>
    <w:rsid w:val="00861C65"/>
    <w:rsid w:val="0086613F"/>
    <w:rsid w:val="00866B33"/>
    <w:rsid w:val="008738F8"/>
    <w:rsid w:val="00875127"/>
    <w:rsid w:val="00875771"/>
    <w:rsid w:val="00890223"/>
    <w:rsid w:val="008A1A1A"/>
    <w:rsid w:val="008C5F40"/>
    <w:rsid w:val="008D62AD"/>
    <w:rsid w:val="008D7208"/>
    <w:rsid w:val="008E49C2"/>
    <w:rsid w:val="008F00D3"/>
    <w:rsid w:val="009126C5"/>
    <w:rsid w:val="00923AAA"/>
    <w:rsid w:val="009336D3"/>
    <w:rsid w:val="00947C81"/>
    <w:rsid w:val="00957D5C"/>
    <w:rsid w:val="009843F2"/>
    <w:rsid w:val="00995FF9"/>
    <w:rsid w:val="009B2B47"/>
    <w:rsid w:val="009B3858"/>
    <w:rsid w:val="009B6D33"/>
    <w:rsid w:val="009C3959"/>
    <w:rsid w:val="009C4289"/>
    <w:rsid w:val="009E302B"/>
    <w:rsid w:val="009E6704"/>
    <w:rsid w:val="009F6F91"/>
    <w:rsid w:val="009F71A9"/>
    <w:rsid w:val="009F797A"/>
    <w:rsid w:val="00A24AB0"/>
    <w:rsid w:val="00A27A51"/>
    <w:rsid w:val="00A323D4"/>
    <w:rsid w:val="00A37EEF"/>
    <w:rsid w:val="00A45CFD"/>
    <w:rsid w:val="00A52FEF"/>
    <w:rsid w:val="00A6055F"/>
    <w:rsid w:val="00A70EE0"/>
    <w:rsid w:val="00A815D8"/>
    <w:rsid w:val="00A8386D"/>
    <w:rsid w:val="00AA599C"/>
    <w:rsid w:val="00AB5491"/>
    <w:rsid w:val="00AE6899"/>
    <w:rsid w:val="00B31021"/>
    <w:rsid w:val="00B328C3"/>
    <w:rsid w:val="00B37112"/>
    <w:rsid w:val="00B66558"/>
    <w:rsid w:val="00B71E65"/>
    <w:rsid w:val="00B74D8B"/>
    <w:rsid w:val="00B82C1D"/>
    <w:rsid w:val="00BA49FE"/>
    <w:rsid w:val="00BB220F"/>
    <w:rsid w:val="00BB28D9"/>
    <w:rsid w:val="00BB7A0A"/>
    <w:rsid w:val="00BC14AF"/>
    <w:rsid w:val="00BC1B0C"/>
    <w:rsid w:val="00BD0003"/>
    <w:rsid w:val="00BD5775"/>
    <w:rsid w:val="00BE4AD4"/>
    <w:rsid w:val="00BE57F7"/>
    <w:rsid w:val="00BF669A"/>
    <w:rsid w:val="00BF7B0F"/>
    <w:rsid w:val="00C41763"/>
    <w:rsid w:val="00C508C6"/>
    <w:rsid w:val="00C50A94"/>
    <w:rsid w:val="00C73569"/>
    <w:rsid w:val="00C770DC"/>
    <w:rsid w:val="00C94ECC"/>
    <w:rsid w:val="00CD1803"/>
    <w:rsid w:val="00D12241"/>
    <w:rsid w:val="00D457AE"/>
    <w:rsid w:val="00D472CE"/>
    <w:rsid w:val="00D6296A"/>
    <w:rsid w:val="00D70AB8"/>
    <w:rsid w:val="00D70E86"/>
    <w:rsid w:val="00D93348"/>
    <w:rsid w:val="00D957B6"/>
    <w:rsid w:val="00DC5918"/>
    <w:rsid w:val="00DD0C26"/>
    <w:rsid w:val="00DE2E5B"/>
    <w:rsid w:val="00DE4654"/>
    <w:rsid w:val="00E03DDC"/>
    <w:rsid w:val="00E106D5"/>
    <w:rsid w:val="00E13131"/>
    <w:rsid w:val="00E2178C"/>
    <w:rsid w:val="00E2362F"/>
    <w:rsid w:val="00E32A2C"/>
    <w:rsid w:val="00E36A8A"/>
    <w:rsid w:val="00E44019"/>
    <w:rsid w:val="00E5698E"/>
    <w:rsid w:val="00E608D5"/>
    <w:rsid w:val="00E6128F"/>
    <w:rsid w:val="00E61822"/>
    <w:rsid w:val="00E657C4"/>
    <w:rsid w:val="00E65D78"/>
    <w:rsid w:val="00E66ABD"/>
    <w:rsid w:val="00E823A2"/>
    <w:rsid w:val="00E85525"/>
    <w:rsid w:val="00E96403"/>
    <w:rsid w:val="00E96F77"/>
    <w:rsid w:val="00EA2401"/>
    <w:rsid w:val="00EC6C3B"/>
    <w:rsid w:val="00ED219A"/>
    <w:rsid w:val="00EE7567"/>
    <w:rsid w:val="00EF72A3"/>
    <w:rsid w:val="00EF78F8"/>
    <w:rsid w:val="00F07123"/>
    <w:rsid w:val="00F10E6F"/>
    <w:rsid w:val="00F1533A"/>
    <w:rsid w:val="00F27AFD"/>
    <w:rsid w:val="00F32F21"/>
    <w:rsid w:val="00F47EA5"/>
    <w:rsid w:val="00F51CA9"/>
    <w:rsid w:val="00F606D3"/>
    <w:rsid w:val="00F744A2"/>
    <w:rsid w:val="00F749E3"/>
    <w:rsid w:val="00F80AE6"/>
    <w:rsid w:val="00F81D67"/>
    <w:rsid w:val="00F84120"/>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10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7610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76106"/>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76106"/>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576106"/>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576106"/>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576106"/>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1972204546">
      <w:marLeft w:val="0"/>
      <w:marRight w:val="0"/>
      <w:marTop w:val="0"/>
      <w:marBottom w:val="0"/>
      <w:divBdr>
        <w:top w:val="none" w:sz="0" w:space="0" w:color="auto"/>
        <w:left w:val="none" w:sz="0" w:space="0" w:color="auto"/>
        <w:bottom w:val="none" w:sz="0" w:space="0" w:color="auto"/>
        <w:right w:val="none" w:sz="0" w:space="0" w:color="auto"/>
      </w:divBdr>
    </w:div>
    <w:div w:id="1972204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3760</Words>
  <Characters>20684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2007-11-22T10:02:00Z</cp:lastPrinted>
  <dcterms:created xsi:type="dcterms:W3CDTF">2007-12-10T16:57:00Z</dcterms:created>
  <dcterms:modified xsi:type="dcterms:W3CDTF">2007-12-10T16:57:00Z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-1711990115</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1166299551</vt:i4>
  </property>
  <property fmtid="{D5CDD505-2E9C-101B-9397-08002B2CF9AE}" pid="7" name="_ReviewingToolsShownOnce">
    <vt:lpwstr/>
  </property>
</Properties>
</file>