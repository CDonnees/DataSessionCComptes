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52" w:rsidRPr="00EB6713" w:rsidRDefault="003D2552" w:rsidP="0009343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COUR DES COMPTES</w:t>
      </w:r>
    </w:p>
    <w:p w:rsidR="003D2552" w:rsidRPr="00EB6713" w:rsidRDefault="003D2552" w:rsidP="0009343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3D2552" w:rsidRPr="00EB6713" w:rsidRDefault="003D2552" w:rsidP="0009343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3D2552" w:rsidRPr="00EB6713" w:rsidRDefault="003D2552" w:rsidP="0009343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3D2552" w:rsidRPr="00EB6713" w:rsidRDefault="003D2552" w:rsidP="0009343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3D2552" w:rsidRDefault="003D2552" w:rsidP="00093430">
      <w:pPr>
        <w:jc w:val="both"/>
        <w:rPr>
          <w:sz w:val="24"/>
        </w:rPr>
      </w:pPr>
      <w:r>
        <w:rPr>
          <w:sz w:val="24"/>
        </w:rPr>
        <w:t xml:space="preserve">               -------</w:t>
      </w:r>
    </w:p>
    <w:p w:rsidR="003D2552" w:rsidRPr="00846AFC" w:rsidRDefault="003D2552" w:rsidP="00093430">
      <w:pPr>
        <w:pStyle w:val="Header"/>
        <w:ind w:left="567"/>
        <w:rPr>
          <w:b/>
          <w:i/>
        </w:rPr>
      </w:pPr>
      <w:r w:rsidRPr="00846AFC">
        <w:rPr>
          <w:b/>
          <w:i/>
        </w:rPr>
        <w:t>Arrêt n° 486</w:t>
      </w:r>
      <w:r>
        <w:rPr>
          <w:b/>
          <w:i/>
        </w:rPr>
        <w:t>01</w:t>
      </w:r>
    </w:p>
    <w:p w:rsidR="003D2552" w:rsidRDefault="003D2552" w:rsidP="00093430">
      <w:pPr>
        <w:pStyle w:val="OR"/>
      </w:pPr>
      <w:r>
        <w:t>CENTRE COMMUNAL D’ACTION SOCIALE de JUGON-LES-LACS</w:t>
      </w:r>
    </w:p>
    <w:p w:rsidR="003D2552" w:rsidRPr="00042DE1" w:rsidRDefault="003D2552" w:rsidP="00093430">
      <w:pPr>
        <w:pStyle w:val="OR"/>
      </w:pPr>
      <w:r>
        <w:t>(COTES D’ARMOR)</w:t>
      </w:r>
    </w:p>
    <w:p w:rsidR="003D2552" w:rsidRDefault="003D2552" w:rsidP="00093430">
      <w:pPr>
        <w:pStyle w:val="OR"/>
      </w:pPr>
    </w:p>
    <w:p w:rsidR="003D2552" w:rsidRDefault="003D2552" w:rsidP="00093430">
      <w:pPr>
        <w:pStyle w:val="OR"/>
      </w:pPr>
      <w:r>
        <w:t>Appel d’un jugement de la chambre régionale des comptes de Bretagne</w:t>
      </w:r>
    </w:p>
    <w:p w:rsidR="003D2552" w:rsidRDefault="003D2552" w:rsidP="00093430">
      <w:pPr>
        <w:pStyle w:val="OR"/>
      </w:pPr>
    </w:p>
    <w:p w:rsidR="003D2552" w:rsidRDefault="003D2552" w:rsidP="00093430">
      <w:pPr>
        <w:pStyle w:val="OR"/>
      </w:pPr>
      <w:r>
        <w:t>Rapport n° 2007-260-0</w:t>
      </w:r>
    </w:p>
    <w:p w:rsidR="003D2552" w:rsidRDefault="003D2552" w:rsidP="00093430">
      <w:pPr>
        <w:pStyle w:val="OR"/>
      </w:pPr>
    </w:p>
    <w:p w:rsidR="003D2552" w:rsidRDefault="003D2552" w:rsidP="00093430">
      <w:pPr>
        <w:pStyle w:val="OR"/>
      </w:pPr>
      <w:r>
        <w:t>Audience du 26 avril 2007</w:t>
      </w:r>
    </w:p>
    <w:p w:rsidR="003D2552" w:rsidRDefault="003D2552" w:rsidP="00093430">
      <w:pPr>
        <w:pStyle w:val="OR"/>
      </w:pPr>
    </w:p>
    <w:p w:rsidR="003D2552" w:rsidRDefault="003D2552" w:rsidP="00093430">
      <w:pPr>
        <w:pStyle w:val="OR"/>
      </w:pPr>
      <w:r>
        <w:t>Lecture publique du 13 juin 2007</w:t>
      </w:r>
    </w:p>
    <w:p w:rsidR="003D2552" w:rsidRDefault="003D2552" w:rsidP="007901C1">
      <w:pPr>
        <w:pStyle w:val="PS"/>
      </w:pPr>
    </w:p>
    <w:p w:rsidR="003D2552" w:rsidRDefault="003D2552" w:rsidP="007901C1">
      <w:pPr>
        <w:pStyle w:val="PS"/>
      </w:pPr>
      <w:r>
        <w:t>LA COUR DES COMPTES a rendu l’arrêt suivant :</w:t>
      </w:r>
    </w:p>
    <w:p w:rsidR="003D2552" w:rsidRPr="00093430" w:rsidRDefault="003D2552" w:rsidP="00093430">
      <w:pPr>
        <w:pStyle w:val="PS"/>
      </w:pPr>
      <w:r w:rsidRPr="00093430">
        <w:t>LA COUR,</w:t>
      </w:r>
    </w:p>
    <w:p w:rsidR="003D2552" w:rsidRPr="00093430" w:rsidRDefault="003D2552" w:rsidP="00093430">
      <w:pPr>
        <w:pStyle w:val="PS"/>
      </w:pPr>
      <w:r w:rsidRPr="00093430">
        <w:t xml:space="preserve">Vu la requête, enregistrée le 6 janvier 2006 au greffe de la chambre régionale des comptes de Bretagne, par laquelle M. X, comptable du CENTRE COMMUNAL D’ACTION SOCIALE </w:t>
      </w:r>
      <w:r>
        <w:t>de</w:t>
      </w:r>
      <w:r w:rsidRPr="00093430">
        <w:t xml:space="preserve"> JUGON-LES-LACS, du 1</w:t>
      </w:r>
      <w:r w:rsidRPr="00093430">
        <w:rPr>
          <w:vertAlign w:val="superscript"/>
        </w:rPr>
        <w:t>er</w:t>
      </w:r>
      <w:r>
        <w:t> </w:t>
      </w:r>
      <w:r w:rsidRPr="00093430">
        <w:t>janvier 1997 au 31 décembre 2001, a élevé appel et demandé le sursis à exécution du jugement du 14 septembre 2005 par lequel ladite chambre l’a constitué débiteur des deniers de l’établissement public pour la somme de 53 420,88 € augmentée des intérêts de droit ;</w:t>
      </w:r>
    </w:p>
    <w:p w:rsidR="003D2552" w:rsidRPr="00093430" w:rsidRDefault="003D2552" w:rsidP="00093430">
      <w:pPr>
        <w:pStyle w:val="PS"/>
      </w:pPr>
      <w:r w:rsidRPr="00093430">
        <w:t xml:space="preserve">Vu le réquisitoire du </w:t>
      </w:r>
      <w:r>
        <w:t>p</w:t>
      </w:r>
      <w:r w:rsidRPr="00093430">
        <w:t>rocureur général, en date du 4 août 2006, transmettant la requête précitée ;</w:t>
      </w:r>
    </w:p>
    <w:p w:rsidR="003D2552" w:rsidRPr="00093430" w:rsidRDefault="003D2552" w:rsidP="00093430">
      <w:pPr>
        <w:pStyle w:val="PS"/>
      </w:pPr>
      <w:r w:rsidRPr="00093430">
        <w:t>Vu les pièces de la procédure suivie en première instance ;</w:t>
      </w:r>
    </w:p>
    <w:p w:rsidR="003D2552" w:rsidRPr="00093430" w:rsidRDefault="003D2552" w:rsidP="00093430">
      <w:pPr>
        <w:pStyle w:val="PS"/>
      </w:pPr>
      <w:r w:rsidRPr="00093430">
        <w:t>Vu l’article 60 de la loi de finances n° 63-156 du 23 février 1963 modifiée ;</w:t>
      </w:r>
    </w:p>
    <w:p w:rsidR="003D2552" w:rsidRPr="00093430" w:rsidRDefault="003D2552" w:rsidP="00093430">
      <w:pPr>
        <w:pStyle w:val="PS"/>
      </w:pPr>
      <w:r w:rsidRPr="00093430">
        <w:t>Vu le décret n°</w:t>
      </w:r>
      <w:r>
        <w:t> </w:t>
      </w:r>
      <w:r w:rsidRPr="00093430">
        <w:t>62-1587 du 29 décembre 1962 modifié portant règlement général sur la comptabilité publique ;</w:t>
      </w:r>
    </w:p>
    <w:p w:rsidR="003D2552" w:rsidRDefault="003D2552" w:rsidP="0059364B">
      <w:pPr>
        <w:pStyle w:val="IN"/>
      </w:pPr>
    </w:p>
    <w:p w:rsidR="003D2552" w:rsidRDefault="003D2552" w:rsidP="0059364B">
      <w:pPr>
        <w:pStyle w:val="IN"/>
      </w:pPr>
    </w:p>
    <w:p w:rsidR="003D2552" w:rsidRDefault="003D2552" w:rsidP="0059364B">
      <w:pPr>
        <w:pStyle w:val="IN"/>
      </w:pPr>
    </w:p>
    <w:p w:rsidR="003D2552" w:rsidRDefault="003D2552" w:rsidP="0059364B">
      <w:pPr>
        <w:pStyle w:val="IN"/>
      </w:pPr>
      <w:r>
        <w:t>HG</w:t>
      </w:r>
      <w:r>
        <w:fldChar w:fldCharType="begin"/>
      </w:r>
      <w:r>
        <w:fldChar w:fldCharType="end"/>
      </w:r>
    </w:p>
    <w:p w:rsidR="003D2552" w:rsidRDefault="003D2552" w:rsidP="0059364B">
      <w:pPr>
        <w:pStyle w:val="P0"/>
        <w:sectPr w:rsidR="003D2552">
          <w:pgSz w:w="11907" w:h="16840"/>
          <w:pgMar w:top="1134" w:right="1134" w:bottom="1134" w:left="567" w:header="720" w:footer="720" w:gutter="0"/>
          <w:cols w:space="720"/>
        </w:sectPr>
      </w:pPr>
    </w:p>
    <w:p w:rsidR="003D2552" w:rsidRPr="00093430" w:rsidRDefault="003D2552" w:rsidP="0059364B">
      <w:pPr>
        <w:pStyle w:val="PS"/>
      </w:pPr>
      <w:r w:rsidRPr="00093430">
        <w:t>Vu le code des juridictions financières ;</w:t>
      </w:r>
    </w:p>
    <w:p w:rsidR="003D2552" w:rsidRPr="00093430" w:rsidRDefault="003D2552" w:rsidP="00093430">
      <w:pPr>
        <w:pStyle w:val="PS"/>
      </w:pPr>
      <w:r w:rsidRPr="00093430">
        <w:t>Vu le rapport de M. Michaut, conseiller référendaire ;</w:t>
      </w:r>
    </w:p>
    <w:p w:rsidR="003D2552" w:rsidRPr="00093430" w:rsidRDefault="003D2552" w:rsidP="00093430">
      <w:pPr>
        <w:pStyle w:val="PS"/>
      </w:pPr>
      <w:r w:rsidRPr="00093430">
        <w:t xml:space="preserve">Vu les conclusions du </w:t>
      </w:r>
      <w:r>
        <w:t>p</w:t>
      </w:r>
      <w:r w:rsidRPr="00093430">
        <w:t>rocureur général ;</w:t>
      </w:r>
    </w:p>
    <w:p w:rsidR="003D2552" w:rsidRPr="00093430" w:rsidRDefault="003D2552" w:rsidP="00093430">
      <w:pPr>
        <w:pStyle w:val="PS"/>
      </w:pPr>
      <w:r w:rsidRPr="00093430">
        <w:t>Entendu, lors de l’audience publique de ce jour, M. Michaut, rapporteur, en son rapport, M. Bertucci, premier avocat général, en ses conclusions, l’appelant, informé de l’audience, n’étant pas présent ;</w:t>
      </w:r>
    </w:p>
    <w:p w:rsidR="003D2552" w:rsidRPr="00093430" w:rsidRDefault="003D2552" w:rsidP="00093430">
      <w:pPr>
        <w:pStyle w:val="PS"/>
      </w:pPr>
      <w:r w:rsidRPr="00093430">
        <w:t>Entendu, en délibéré, M. Moreau, conseiller maître, en ses observations ;</w:t>
      </w:r>
    </w:p>
    <w:p w:rsidR="003D2552" w:rsidRPr="00093430" w:rsidRDefault="003D2552" w:rsidP="00093430">
      <w:pPr>
        <w:pStyle w:val="PS"/>
        <w:rPr>
          <w:b/>
          <w:u w:val="single"/>
        </w:rPr>
      </w:pPr>
      <w:r w:rsidRPr="00093430">
        <w:rPr>
          <w:b/>
          <w:u w:val="single"/>
        </w:rPr>
        <w:t xml:space="preserve">Sur la demande de sursis à exécution </w:t>
      </w:r>
    </w:p>
    <w:p w:rsidR="003D2552" w:rsidRPr="00093430" w:rsidRDefault="003D2552" w:rsidP="00093430">
      <w:pPr>
        <w:pStyle w:val="PS"/>
      </w:pPr>
      <w:smartTag w:uri="urn:schemas-microsoft-com:office:smarttags" w:element="PersonName">
        <w:r w:rsidRPr="00093430">
          <w:t>A</w:t>
        </w:r>
      </w:smartTag>
      <w:r w:rsidRPr="00093430">
        <w:t xml:space="preserve">ttendu que l'appel est en état d'être jugé ; qu’il n’y a dès lors pas lieu à statuer sur la demande de sursis à exécution ; </w:t>
      </w:r>
    </w:p>
    <w:p w:rsidR="003D2552" w:rsidRPr="00093430" w:rsidRDefault="003D2552" w:rsidP="00093430">
      <w:pPr>
        <w:pStyle w:val="PS"/>
        <w:rPr>
          <w:b/>
          <w:u w:val="single"/>
        </w:rPr>
      </w:pPr>
      <w:r w:rsidRPr="00093430">
        <w:rPr>
          <w:b/>
          <w:u w:val="single"/>
        </w:rPr>
        <w:t>Sur la procédure suivie par la chambre régionale</w:t>
      </w:r>
    </w:p>
    <w:p w:rsidR="003D2552" w:rsidRPr="00093430" w:rsidRDefault="003D2552" w:rsidP="00093430">
      <w:pPr>
        <w:pStyle w:val="PS"/>
      </w:pPr>
      <w:r w:rsidRPr="00093430">
        <w:t>Attendu qu’il résulte des pièces produites que le jugement attaqué du 14</w:t>
      </w:r>
      <w:r>
        <w:t> </w:t>
      </w:r>
      <w:r w:rsidRPr="00093430">
        <w:t xml:space="preserve">septembre 2005 a été rendu au terme d’un délibéré auquel a participé le rapporteur ; que le rapporteur, en première instance, a la charge principale de procéder à l’instruction du dossier en prenant toutes mesures utiles pour éclairer et permettre à la formation collégiale de juger le compte ; qu’en conséquence, le principe d’impartialité applicable à toutes les juridictions administratives faisait obstacle à ce que ledit rapporteur participât aux délibérés portant sur les propositions contenues dans son rapport ; qu’il en résulte que la formation ayant prononcé le jugement du 14 septembre 2005 était irrégulière ; </w:t>
      </w:r>
    </w:p>
    <w:p w:rsidR="003D2552" w:rsidRPr="00093430" w:rsidRDefault="003D2552" w:rsidP="00093430">
      <w:pPr>
        <w:pStyle w:val="PS"/>
      </w:pPr>
      <w:r w:rsidRPr="00093430">
        <w:t>Attendu que ce moyen est d’ordre public et qu’il doit donc être soulevé d’office dans le cadre du présent appel ; que dès lors, il y a lieu, sans qu’il soit besoin de soulever d’autres moyens, d’annuler ledit jugement ;</w:t>
      </w:r>
    </w:p>
    <w:p w:rsidR="003D2552" w:rsidRPr="00093430" w:rsidRDefault="003D2552" w:rsidP="00093430">
      <w:pPr>
        <w:pStyle w:val="PS"/>
        <w:rPr>
          <w:bCs/>
          <w:iCs/>
        </w:rPr>
      </w:pPr>
      <w:r w:rsidRPr="00093430">
        <w:rPr>
          <w:bCs/>
          <w:iCs/>
        </w:rPr>
        <w:t>Attendu que, saisie de conclusions au fond par le requérant, la Cour est en mesure d’évoquer l’affaire et de la renvoyer à un délibéré tendant à en traiter par un arrêt provisoire, puis, après audience publique, par un arrêt définitif ;</w:t>
      </w:r>
    </w:p>
    <w:p w:rsidR="003D2552" w:rsidRPr="00093430" w:rsidRDefault="003D2552" w:rsidP="00093430">
      <w:pPr>
        <w:pStyle w:val="PS"/>
      </w:pPr>
      <w:r>
        <w:br w:type="page"/>
      </w:r>
      <w:r w:rsidRPr="00093430">
        <w:t>Par ces motifs,</w:t>
      </w:r>
    </w:p>
    <w:p w:rsidR="003D2552" w:rsidRPr="00093430" w:rsidRDefault="003D2552" w:rsidP="0059364B">
      <w:pPr>
        <w:pStyle w:val="PS"/>
        <w:ind w:firstLine="0"/>
        <w:jc w:val="center"/>
      </w:pPr>
      <w:r w:rsidRPr="00093430">
        <w:t>STATUANT DEFINITIVEMENT</w:t>
      </w:r>
      <w:r>
        <w:t>,</w:t>
      </w:r>
    </w:p>
    <w:p w:rsidR="003D2552" w:rsidRPr="00093430" w:rsidRDefault="003D2552" w:rsidP="0059364B">
      <w:pPr>
        <w:pStyle w:val="PS"/>
        <w:ind w:firstLine="0"/>
        <w:jc w:val="center"/>
      </w:pPr>
      <w:r w:rsidRPr="00093430">
        <w:t>ORDONNE :</w:t>
      </w:r>
    </w:p>
    <w:p w:rsidR="003D2552" w:rsidRPr="00093430" w:rsidRDefault="003D2552" w:rsidP="00093430">
      <w:pPr>
        <w:pStyle w:val="PS"/>
      </w:pPr>
      <w:r w:rsidRPr="00093430">
        <w:t>Le jugement du 14 septembre 2005 de la chambre régionale des comptes de Bretagne est annulé.</w:t>
      </w:r>
    </w:p>
    <w:p w:rsidR="003D2552" w:rsidRPr="00093430" w:rsidRDefault="003D2552" w:rsidP="00093430">
      <w:pPr>
        <w:pStyle w:val="PS"/>
      </w:pPr>
      <w:r w:rsidRPr="00093430">
        <w:t>L’affaire est évoquée devant la Cour des comptes.</w:t>
      </w:r>
    </w:p>
    <w:p w:rsidR="003D2552" w:rsidRPr="00093430" w:rsidRDefault="003D2552" w:rsidP="0059364B">
      <w:pPr>
        <w:pStyle w:val="PS"/>
        <w:ind w:firstLine="0"/>
        <w:jc w:val="center"/>
      </w:pPr>
      <w:r w:rsidRPr="00093430">
        <w:t>------------</w:t>
      </w:r>
    </w:p>
    <w:p w:rsidR="003D2552" w:rsidRPr="00093430" w:rsidRDefault="003D2552" w:rsidP="00093430">
      <w:pPr>
        <w:pStyle w:val="PS"/>
      </w:pPr>
      <w:r w:rsidRPr="00093430">
        <w:t>Fait et jugé en la Cour des comptes, quatrième chambre, première section. Présents, MM</w:t>
      </w:r>
      <w:r>
        <w:t>.</w:t>
      </w:r>
      <w:r w:rsidRPr="00093430">
        <w:t xml:space="preserve"> Billaud, président, </w:t>
      </w:r>
      <w:r>
        <w:t>Cretin, président de chambre maintenu</w:t>
      </w:r>
      <w:r w:rsidRPr="00093430">
        <w:t xml:space="preserve"> en q</w:t>
      </w:r>
      <w:r>
        <w:t>ualité de conseiller maître</w:t>
      </w:r>
      <w:r w:rsidRPr="00093430">
        <w:t>, Moreau, Vianès, Ganser, Ritz, Mar</w:t>
      </w:r>
      <w:r>
        <w:t>tin, Uguen, conseillers maîtres</w:t>
      </w:r>
      <w:r w:rsidRPr="00093430">
        <w:t>.</w:t>
      </w:r>
    </w:p>
    <w:p w:rsidR="003D2552" w:rsidRPr="00093430" w:rsidRDefault="003D2552" w:rsidP="00093430">
      <w:pPr>
        <w:pStyle w:val="PS"/>
      </w:pPr>
      <w:r w:rsidRPr="00093430">
        <w:t>Signé : Reynaud, greffier, et Billaud, président de section</w:t>
      </w:r>
      <w:r>
        <w:t>.</w:t>
      </w:r>
    </w:p>
    <w:p w:rsidR="003D2552" w:rsidRPr="00093430" w:rsidRDefault="003D2552" w:rsidP="0059364B">
      <w:pPr>
        <w:pStyle w:val="PS"/>
      </w:pPr>
      <w:r>
        <w:t>Collationné, certifié conforme à la minute étant au greffe de la Cour des comptes et délivré par moi, secrétaire générale.</w:t>
      </w:r>
    </w:p>
    <w:sectPr w:rsidR="003D2552" w:rsidRPr="00093430" w:rsidSect="0017017C">
      <w:headerReference w:type="default" r:id="rId6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552" w:rsidRDefault="003D2552">
      <w:r>
        <w:separator/>
      </w:r>
    </w:p>
  </w:endnote>
  <w:endnote w:type="continuationSeparator" w:id="1">
    <w:p w:rsidR="003D2552" w:rsidRDefault="003D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552" w:rsidRDefault="003D2552">
      <w:r>
        <w:separator/>
      </w:r>
    </w:p>
  </w:footnote>
  <w:footnote w:type="continuationSeparator" w:id="1">
    <w:p w:rsidR="003D2552" w:rsidRDefault="003D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552" w:rsidRDefault="003D2552" w:rsidP="0017017C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2DE1"/>
    <w:rsid w:val="00093430"/>
    <w:rsid w:val="000E604A"/>
    <w:rsid w:val="0017017C"/>
    <w:rsid w:val="00187ABF"/>
    <w:rsid w:val="002E025B"/>
    <w:rsid w:val="00377C77"/>
    <w:rsid w:val="003D2552"/>
    <w:rsid w:val="004A4A57"/>
    <w:rsid w:val="00523A95"/>
    <w:rsid w:val="0059364B"/>
    <w:rsid w:val="00731D40"/>
    <w:rsid w:val="007901C1"/>
    <w:rsid w:val="00846AFC"/>
    <w:rsid w:val="00880BE4"/>
    <w:rsid w:val="00946EA3"/>
    <w:rsid w:val="00995CAC"/>
    <w:rsid w:val="009D46D0"/>
    <w:rsid w:val="00AE156D"/>
    <w:rsid w:val="00EA73FB"/>
    <w:rsid w:val="00EB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87ABF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87ABF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3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03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0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03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03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034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paragraph" w:styleId="BodyText">
    <w:name w:val="Body Text"/>
    <w:basedOn w:val="Normal"/>
    <w:link w:val="BodyTextChar"/>
    <w:uiPriority w:val="99"/>
    <w:rsid w:val="00187ABF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034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87ABF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3034"/>
    <w:rPr>
      <w:sz w:val="20"/>
      <w:szCs w:val="20"/>
    </w:rPr>
  </w:style>
  <w:style w:type="paragraph" w:customStyle="1" w:styleId="paragraphe">
    <w:name w:val="paragraphe"/>
    <w:uiPriority w:val="99"/>
    <w:rsid w:val="00187ABF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187ABF"/>
    <w:rPr>
      <w:rFonts w:cs="Times New Roman"/>
      <w:sz w:val="24"/>
      <w:szCs w:val="24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18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34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1701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034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7017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%20dactylographie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562</Words>
  <Characters>3092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mntoth</dc:creator>
  <cp:keywords>FC</cp:keywords>
  <dc:description/>
  <cp:lastModifiedBy>Cours des Comptes</cp:lastModifiedBy>
  <cp:revision>2</cp:revision>
  <cp:lastPrinted>2007-05-11T08:26:00Z</cp:lastPrinted>
  <dcterms:created xsi:type="dcterms:W3CDTF">2007-07-10T14:18:00Z</dcterms:created>
  <dcterms:modified xsi:type="dcterms:W3CDTF">2007-07-10T14:18:00Z</dcterms:modified>
</cp:coreProperties>
</file>