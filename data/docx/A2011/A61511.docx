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4D" w:rsidRPr="00631315" w:rsidRDefault="0041314D" w:rsidP="00AD2BC6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</w:t>
      </w:r>
      <w:r w:rsidRPr="00631315">
        <w:rPr>
          <w:b/>
          <w:bCs/>
          <w:caps/>
          <w:sz w:val="24"/>
          <w:szCs w:val="24"/>
        </w:rPr>
        <w:t>COUR DES COMPTES</w:t>
      </w:r>
    </w:p>
    <w:p w:rsidR="0041314D" w:rsidRPr="00631315" w:rsidRDefault="0041314D" w:rsidP="006B09EE">
      <w:pPr>
        <w:jc w:val="both"/>
        <w:rPr>
          <w:b/>
          <w:bCs/>
          <w:caps/>
          <w:sz w:val="24"/>
          <w:szCs w:val="24"/>
        </w:rPr>
      </w:pPr>
      <w:r w:rsidRPr="00631315">
        <w:rPr>
          <w:b/>
          <w:bCs/>
          <w:caps/>
          <w:sz w:val="24"/>
          <w:szCs w:val="24"/>
        </w:rPr>
        <w:t xml:space="preserve">              </w:t>
      </w:r>
      <w:r>
        <w:rPr>
          <w:b/>
          <w:bCs/>
          <w:caps/>
          <w:sz w:val="24"/>
          <w:szCs w:val="24"/>
        </w:rPr>
        <w:t>  </w:t>
      </w:r>
      <w:r w:rsidRPr="00631315">
        <w:rPr>
          <w:b/>
          <w:bCs/>
          <w:caps/>
          <w:sz w:val="24"/>
          <w:szCs w:val="24"/>
        </w:rPr>
        <w:t>--------</w:t>
      </w:r>
    </w:p>
    <w:p w:rsidR="0041314D" w:rsidRPr="00631315" w:rsidRDefault="0041314D" w:rsidP="00AD2BC6">
      <w:pPr>
        <w:jc w:val="both"/>
        <w:rPr>
          <w:b/>
          <w:bCs/>
          <w:caps/>
          <w:sz w:val="24"/>
          <w:szCs w:val="24"/>
        </w:rPr>
      </w:pPr>
      <w:r w:rsidRPr="00631315">
        <w:rPr>
          <w:b/>
          <w:bCs/>
          <w:caps/>
          <w:sz w:val="24"/>
          <w:szCs w:val="24"/>
        </w:rPr>
        <w:t>QUATRIEME CHAMBRE</w:t>
      </w:r>
    </w:p>
    <w:p w:rsidR="0041314D" w:rsidRPr="00631315" w:rsidRDefault="0041314D" w:rsidP="006B09EE">
      <w:pPr>
        <w:jc w:val="both"/>
        <w:rPr>
          <w:b/>
          <w:bCs/>
          <w:caps/>
          <w:sz w:val="24"/>
          <w:szCs w:val="24"/>
        </w:rPr>
      </w:pPr>
      <w:r w:rsidRPr="00631315">
        <w:rPr>
          <w:b/>
          <w:bCs/>
          <w:caps/>
          <w:sz w:val="24"/>
          <w:szCs w:val="24"/>
        </w:rPr>
        <w:t xml:space="preserve">              </w:t>
      </w:r>
      <w:r>
        <w:rPr>
          <w:b/>
          <w:bCs/>
          <w:caps/>
          <w:sz w:val="24"/>
          <w:szCs w:val="24"/>
        </w:rPr>
        <w:t>  </w:t>
      </w:r>
      <w:r w:rsidRPr="00631315">
        <w:rPr>
          <w:b/>
          <w:bCs/>
          <w:caps/>
          <w:sz w:val="24"/>
          <w:szCs w:val="24"/>
        </w:rPr>
        <w:t>--------</w:t>
      </w:r>
    </w:p>
    <w:p w:rsidR="0041314D" w:rsidRPr="006B09EE" w:rsidRDefault="0041314D" w:rsidP="00AD2BC6">
      <w:pPr>
        <w:jc w:val="both"/>
        <w:rPr>
          <w:b/>
          <w:bCs/>
          <w:sz w:val="24"/>
          <w:szCs w:val="24"/>
        </w:rPr>
      </w:pPr>
      <w:r w:rsidRPr="006B09EE">
        <w:rPr>
          <w:b/>
          <w:bCs/>
          <w:sz w:val="24"/>
          <w:szCs w:val="24"/>
        </w:rPr>
        <w:t>FORMATION PLENIERE</w:t>
      </w:r>
    </w:p>
    <w:p w:rsidR="0041314D" w:rsidRPr="006B09EE" w:rsidRDefault="0041314D" w:rsidP="0073039D">
      <w:pPr>
        <w:spacing w:after="120"/>
        <w:jc w:val="both"/>
        <w:rPr>
          <w:b/>
          <w:bCs/>
          <w:sz w:val="24"/>
          <w:szCs w:val="24"/>
        </w:rPr>
      </w:pPr>
      <w:r w:rsidRPr="006B09EE">
        <w:rPr>
          <w:b/>
          <w:bCs/>
          <w:sz w:val="24"/>
          <w:szCs w:val="24"/>
        </w:rPr>
        <w:tab/>
        <w:t xml:space="preserve">  </w:t>
      </w:r>
      <w:r>
        <w:rPr>
          <w:b/>
          <w:bCs/>
          <w:sz w:val="24"/>
          <w:szCs w:val="24"/>
        </w:rPr>
        <w:t>  </w:t>
      </w:r>
      <w:r w:rsidRPr="006B09EE">
        <w:rPr>
          <w:b/>
          <w:bCs/>
          <w:sz w:val="24"/>
          <w:szCs w:val="24"/>
        </w:rPr>
        <w:t>--------</w:t>
      </w:r>
    </w:p>
    <w:p w:rsidR="0041314D" w:rsidRPr="006B09EE" w:rsidRDefault="0041314D" w:rsidP="00C855D0">
      <w:pPr>
        <w:pStyle w:val="Heading1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</w:rPr>
        <w:t xml:space="preserve">         </w:t>
      </w:r>
      <w:r w:rsidRPr="006B09EE">
        <w:rPr>
          <w:b/>
          <w:bCs/>
          <w:i/>
          <w:iCs/>
          <w:sz w:val="22"/>
          <w:szCs w:val="22"/>
        </w:rPr>
        <w:t>Arrêt n° 615</w:t>
      </w:r>
      <w:r>
        <w:rPr>
          <w:b/>
          <w:bCs/>
          <w:i/>
          <w:iCs/>
          <w:sz w:val="22"/>
          <w:szCs w:val="22"/>
        </w:rPr>
        <w:t>11</w:t>
      </w:r>
    </w:p>
    <w:p w:rsidR="0041314D" w:rsidRPr="006B09EE" w:rsidRDefault="0041314D" w:rsidP="006B09EE">
      <w:pPr>
        <w:ind w:left="4395"/>
        <w:rPr>
          <w:caps/>
          <w:sz w:val="24"/>
          <w:szCs w:val="24"/>
        </w:rPr>
      </w:pPr>
      <w:r w:rsidRPr="006B09EE">
        <w:rPr>
          <w:caps/>
          <w:sz w:val="24"/>
          <w:szCs w:val="24"/>
        </w:rPr>
        <w:t>Syndicat mixte de réalisation</w:t>
      </w:r>
    </w:p>
    <w:p w:rsidR="0041314D" w:rsidRPr="006B09EE" w:rsidRDefault="0041314D" w:rsidP="006B09EE">
      <w:pPr>
        <w:ind w:left="4395"/>
        <w:rPr>
          <w:caps/>
          <w:sz w:val="24"/>
          <w:szCs w:val="24"/>
        </w:rPr>
      </w:pPr>
      <w:r w:rsidRPr="006B09EE">
        <w:rPr>
          <w:caps/>
          <w:sz w:val="24"/>
          <w:szCs w:val="24"/>
        </w:rPr>
        <w:t>et de gestion du parc naturel régional de la montagne</w:t>
      </w:r>
    </w:p>
    <w:p w:rsidR="0041314D" w:rsidRPr="006B09EE" w:rsidRDefault="0041314D" w:rsidP="006B09EE">
      <w:pPr>
        <w:ind w:left="4395"/>
        <w:rPr>
          <w:caps/>
          <w:sz w:val="24"/>
          <w:szCs w:val="24"/>
        </w:rPr>
      </w:pPr>
      <w:r w:rsidRPr="006B09EE">
        <w:rPr>
          <w:caps/>
          <w:sz w:val="24"/>
          <w:szCs w:val="24"/>
        </w:rPr>
        <w:t>de Reims</w:t>
      </w:r>
    </w:p>
    <w:p w:rsidR="0041314D" w:rsidRPr="00631315" w:rsidRDefault="0041314D" w:rsidP="009A040B">
      <w:pPr>
        <w:ind w:left="4395"/>
        <w:jc w:val="both"/>
        <w:rPr>
          <w:caps/>
          <w:sz w:val="24"/>
          <w:szCs w:val="24"/>
        </w:rPr>
      </w:pPr>
    </w:p>
    <w:p w:rsidR="0041314D" w:rsidRDefault="0041314D" w:rsidP="006E25EF">
      <w:pPr>
        <w:pStyle w:val="Heading2"/>
        <w:ind w:left="4395"/>
        <w:jc w:val="both"/>
      </w:pPr>
      <w:r w:rsidRPr="00631315">
        <w:t xml:space="preserve">Appel d’un jugement de la chambre régionale des comptes </w:t>
      </w:r>
      <w:r>
        <w:t>de Champagne-Ardenne</w:t>
      </w:r>
      <w:r w:rsidRPr="00631315">
        <w:t xml:space="preserve"> </w:t>
      </w:r>
    </w:p>
    <w:p w:rsidR="0041314D" w:rsidRPr="00631315" w:rsidRDefault="0041314D" w:rsidP="006E25EF">
      <w:pPr>
        <w:pStyle w:val="Heading2"/>
        <w:ind w:left="4395"/>
        <w:jc w:val="both"/>
      </w:pPr>
      <w:r>
        <w:t>du</w:t>
      </w:r>
      <w:r w:rsidRPr="00631315">
        <w:t xml:space="preserve"> </w:t>
      </w:r>
      <w:r>
        <w:t>30 août 2010</w:t>
      </w:r>
    </w:p>
    <w:p w:rsidR="0041314D" w:rsidRPr="00631315" w:rsidRDefault="0041314D" w:rsidP="009A040B">
      <w:pPr>
        <w:ind w:left="4395"/>
        <w:jc w:val="both"/>
        <w:rPr>
          <w:sz w:val="24"/>
          <w:szCs w:val="24"/>
        </w:rPr>
      </w:pPr>
    </w:p>
    <w:p w:rsidR="0041314D" w:rsidRPr="00631315" w:rsidRDefault="0041314D" w:rsidP="002F3A85">
      <w:pPr>
        <w:pStyle w:val="Heading4"/>
        <w:ind w:left="4395"/>
      </w:pPr>
      <w:r w:rsidRPr="00631315">
        <w:t>Rapport n</w:t>
      </w:r>
      <w:r>
        <w:t>° 2011-321-0</w:t>
      </w:r>
    </w:p>
    <w:p w:rsidR="0041314D" w:rsidRPr="00631315" w:rsidRDefault="0041314D" w:rsidP="009A040B">
      <w:pPr>
        <w:ind w:left="4395"/>
        <w:jc w:val="both"/>
        <w:rPr>
          <w:sz w:val="24"/>
          <w:szCs w:val="24"/>
        </w:rPr>
      </w:pPr>
    </w:p>
    <w:p w:rsidR="0041314D" w:rsidRDefault="0041314D" w:rsidP="002F3A85">
      <w:pPr>
        <w:ind w:left="4395"/>
        <w:jc w:val="both"/>
        <w:rPr>
          <w:sz w:val="24"/>
          <w:szCs w:val="24"/>
        </w:rPr>
      </w:pPr>
      <w:r w:rsidRPr="00631315">
        <w:rPr>
          <w:sz w:val="24"/>
          <w:szCs w:val="24"/>
        </w:rPr>
        <w:t xml:space="preserve">Audience publique </w:t>
      </w:r>
      <w:r>
        <w:rPr>
          <w:sz w:val="24"/>
          <w:szCs w:val="24"/>
        </w:rPr>
        <w:t>du 9 juin 2011</w:t>
      </w:r>
    </w:p>
    <w:p w:rsidR="0041314D" w:rsidRDefault="0041314D" w:rsidP="002F3A85">
      <w:pPr>
        <w:ind w:left="4395"/>
        <w:jc w:val="both"/>
        <w:rPr>
          <w:sz w:val="24"/>
          <w:szCs w:val="24"/>
        </w:rPr>
      </w:pPr>
    </w:p>
    <w:p w:rsidR="0041314D" w:rsidRPr="00631315" w:rsidRDefault="0041314D" w:rsidP="006B09EE">
      <w:pPr>
        <w:ind w:left="4395"/>
        <w:jc w:val="both"/>
        <w:rPr>
          <w:sz w:val="24"/>
          <w:szCs w:val="24"/>
        </w:rPr>
      </w:pPr>
      <w:r w:rsidRPr="00631315">
        <w:rPr>
          <w:sz w:val="24"/>
          <w:szCs w:val="24"/>
        </w:rPr>
        <w:t xml:space="preserve">Lecture publique du </w:t>
      </w:r>
      <w:r>
        <w:rPr>
          <w:sz w:val="24"/>
          <w:szCs w:val="24"/>
        </w:rPr>
        <w:t>21 juillet 2011</w:t>
      </w:r>
    </w:p>
    <w:p w:rsidR="0041314D" w:rsidRDefault="0041314D" w:rsidP="00814914">
      <w:pPr>
        <w:spacing w:after="360"/>
        <w:jc w:val="center"/>
        <w:rPr>
          <w:sz w:val="24"/>
          <w:szCs w:val="24"/>
        </w:rPr>
      </w:pPr>
    </w:p>
    <w:p w:rsidR="0041314D" w:rsidRPr="009712A8" w:rsidRDefault="0041314D" w:rsidP="00814914">
      <w:pPr>
        <w:pStyle w:val="P0"/>
        <w:spacing w:after="240"/>
        <w:ind w:left="540" w:right="-567" w:hanging="114"/>
        <w:jc w:val="center"/>
      </w:pPr>
      <w:r w:rsidRPr="009712A8">
        <w:t>REPUBLIQUE FRANÇAISE</w:t>
      </w:r>
    </w:p>
    <w:p w:rsidR="0041314D" w:rsidRPr="009712A8" w:rsidRDefault="0041314D" w:rsidP="00814914">
      <w:pPr>
        <w:pStyle w:val="P0"/>
        <w:spacing w:after="360"/>
        <w:ind w:left="539" w:right="-567" w:hanging="114"/>
        <w:jc w:val="center"/>
      </w:pPr>
      <w:r w:rsidRPr="009712A8">
        <w:t>AU NOM DU PEUPLE FRANÇAIS</w:t>
      </w:r>
    </w:p>
    <w:p w:rsidR="0041314D" w:rsidRPr="009712A8" w:rsidRDefault="0041314D" w:rsidP="00814914">
      <w:pPr>
        <w:pStyle w:val="PS"/>
        <w:spacing w:after="360"/>
        <w:ind w:left="0" w:right="-567" w:hanging="114"/>
        <w:jc w:val="center"/>
        <w:rPr>
          <w:rFonts w:ascii="Times New Roman" w:hAnsi="Times New Roman" w:cs="Times New Roman"/>
        </w:rPr>
      </w:pPr>
      <w:r w:rsidRPr="009712A8">
        <w:t>LA COUR DES COMPTES a rendu l’arrêt suivant :</w:t>
      </w:r>
    </w:p>
    <w:p w:rsidR="0041314D" w:rsidRPr="00631315" w:rsidRDefault="0041314D" w:rsidP="00814914">
      <w:pPr>
        <w:pStyle w:val="PS"/>
        <w:spacing w:after="400"/>
        <w:ind w:left="0"/>
        <w:rPr>
          <w:rFonts w:ascii="Times New Roman" w:hAnsi="Times New Roman" w:cs="Times New Roman"/>
        </w:rPr>
      </w:pPr>
      <w:r w:rsidRPr="00BA5DE4">
        <w:rPr>
          <w:rFonts w:ascii="Times New Roman" w:hAnsi="Times New Roman" w:cs="Times New Roman"/>
        </w:rPr>
        <w:t>LA COUR,</w:t>
      </w:r>
    </w:p>
    <w:p w:rsidR="0041314D" w:rsidRDefault="0041314D" w:rsidP="00814914">
      <w:pPr>
        <w:pStyle w:val="PS"/>
        <w:spacing w:after="400"/>
        <w:ind w:left="0"/>
      </w:pPr>
      <w:r w:rsidRPr="00631315">
        <w:rPr>
          <w:rFonts w:ascii="Times New Roman" w:hAnsi="Times New Roman" w:cs="Times New Roman"/>
        </w:rPr>
        <w:t>Vu l</w:t>
      </w:r>
      <w:r>
        <w:rPr>
          <w:rFonts w:ascii="Times New Roman" w:hAnsi="Times New Roman" w:cs="Times New Roman"/>
        </w:rPr>
        <w:t>a</w:t>
      </w:r>
      <w:r w:rsidRPr="00631315">
        <w:rPr>
          <w:rFonts w:ascii="Times New Roman" w:hAnsi="Times New Roman" w:cs="Times New Roman"/>
        </w:rPr>
        <w:t xml:space="preserve"> requête, enregistrée le </w:t>
      </w:r>
      <w:r>
        <w:rPr>
          <w:rFonts w:ascii="Times New Roman" w:hAnsi="Times New Roman" w:cs="Times New Roman"/>
        </w:rPr>
        <w:t>11 octobre </w:t>
      </w:r>
      <w:r w:rsidRPr="00631315">
        <w:rPr>
          <w:rFonts w:ascii="Times New Roman" w:hAnsi="Times New Roman" w:cs="Times New Roman"/>
        </w:rPr>
        <w:t xml:space="preserve">2010 au greffe de la chambre régionale des comptes </w:t>
      </w:r>
      <w:r>
        <w:rPr>
          <w:rFonts w:ascii="Times New Roman" w:hAnsi="Times New Roman" w:cs="Times New Roman"/>
        </w:rPr>
        <w:t>de Champagne-Ardenne</w:t>
      </w:r>
      <w:r w:rsidRPr="00631315">
        <w:rPr>
          <w:rFonts w:ascii="Times New Roman" w:hAnsi="Times New Roman" w:cs="Times New Roman"/>
        </w:rPr>
        <w:t>, par laquelle M.</w:t>
      </w:r>
      <w:r>
        <w:rPr>
          <w:rFonts w:ascii="Times New Roman" w:hAnsi="Times New Roman" w:cs="Times New Roman"/>
        </w:rPr>
        <w:t>  X</w:t>
      </w:r>
      <w:r>
        <w:t xml:space="preserve">, </w:t>
      </w:r>
      <w:r w:rsidRPr="002F3A85">
        <w:t xml:space="preserve">comptable du </w:t>
      </w:r>
      <w:r w:rsidRPr="006B09EE">
        <w:rPr>
          <w:caps/>
        </w:rPr>
        <w:t>syndicat mixte de réalisation et de gestion du parc naturel régional de la montagne de Reims</w:t>
      </w:r>
      <w:r w:rsidRPr="002F3A85">
        <w:t xml:space="preserve"> </w:t>
      </w:r>
      <w:r>
        <w:t>jusqu’au 4 </w:t>
      </w:r>
      <w:r w:rsidRPr="002F3A85">
        <w:t>juillet</w:t>
      </w:r>
      <w:r>
        <w:t> </w:t>
      </w:r>
      <w:r w:rsidRPr="002F3A85">
        <w:t>2006</w:t>
      </w:r>
      <w:r w:rsidRPr="00631315">
        <w:rPr>
          <w:rFonts w:ascii="Times New Roman" w:hAnsi="Times New Roman" w:cs="Times New Roman"/>
        </w:rPr>
        <w:t xml:space="preserve"> a élevé appel du jugement du </w:t>
      </w:r>
      <w:r>
        <w:rPr>
          <w:rFonts w:ascii="Times New Roman" w:hAnsi="Times New Roman" w:cs="Times New Roman"/>
        </w:rPr>
        <w:t>30 août 2010</w:t>
      </w:r>
      <w:r w:rsidRPr="00631315">
        <w:rPr>
          <w:rFonts w:ascii="Times New Roman" w:hAnsi="Times New Roman" w:cs="Times New Roman"/>
        </w:rPr>
        <w:t xml:space="preserve"> par lequel ladite chambre l’a constitué débiteur </w:t>
      </w:r>
      <w:r w:rsidRPr="002F3A85">
        <w:t xml:space="preserve">du syndicat mixte </w:t>
      </w:r>
      <w:r w:rsidRPr="00631315">
        <w:rPr>
          <w:rFonts w:ascii="Times New Roman" w:hAnsi="Times New Roman" w:cs="Times New Roman"/>
        </w:rPr>
        <w:t xml:space="preserve">pour la </w:t>
      </w:r>
      <w:r>
        <w:t>somme de 1 377,72 €, augmentée</w:t>
      </w:r>
      <w:r w:rsidRPr="00CC27D0">
        <w:t xml:space="preserve"> des intérêts </w:t>
      </w:r>
      <w:r>
        <w:t xml:space="preserve">de droit </w:t>
      </w:r>
      <w:r w:rsidRPr="00CC27D0">
        <w:t xml:space="preserve">à compter du </w:t>
      </w:r>
      <w:r>
        <w:t>27 janvier 2010 ;</w:t>
      </w:r>
    </w:p>
    <w:p w:rsidR="0041314D" w:rsidRPr="00631315" w:rsidRDefault="0041314D" w:rsidP="00814914">
      <w:pPr>
        <w:pStyle w:val="PS"/>
        <w:spacing w:after="400"/>
        <w:ind w:left="0"/>
      </w:pPr>
      <w:r w:rsidRPr="00631315">
        <w:t xml:space="preserve">Vu le réquisitoire du Procureur général, </w:t>
      </w:r>
      <w:r>
        <w:t>du 29 novembre 2010</w:t>
      </w:r>
      <w:r w:rsidRPr="00631315">
        <w:t>, transmettant l</w:t>
      </w:r>
      <w:r>
        <w:t>a</w:t>
      </w:r>
      <w:r w:rsidRPr="00631315">
        <w:t xml:space="preserve"> requête précitée ;</w:t>
      </w:r>
    </w:p>
    <w:p w:rsidR="0041314D" w:rsidRPr="00631315" w:rsidRDefault="0041314D" w:rsidP="00814914">
      <w:pPr>
        <w:pStyle w:val="PS"/>
        <w:spacing w:after="40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les pièces de la procédure suivie en première instanc</w:t>
      </w:r>
      <w:r>
        <w:rPr>
          <w:rFonts w:ascii="Times New Roman" w:hAnsi="Times New Roman" w:cs="Times New Roman"/>
        </w:rPr>
        <w:t>e, notamment le jugement de la chambre régionale des comptes de Champagne-Ardenne dont il est élevé appel ;</w:t>
      </w:r>
    </w:p>
    <w:p w:rsidR="0041314D" w:rsidRDefault="0041314D" w:rsidP="00814914">
      <w:pPr>
        <w:pStyle w:val="PS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le code des juridictions financières ;</w:t>
      </w:r>
    </w:p>
    <w:p w:rsidR="0041314D" w:rsidRPr="006B09EE" w:rsidRDefault="0041314D" w:rsidP="006B09EE">
      <w:pPr>
        <w:pStyle w:val="PS"/>
        <w:ind w:left="0" w:firstLine="0"/>
        <w:rPr>
          <w:rFonts w:ascii="Times New Roman" w:hAnsi="Times New Roman" w:cs="Times New Roman"/>
          <w:sz w:val="16"/>
          <w:szCs w:val="16"/>
        </w:rPr>
      </w:pPr>
    </w:p>
    <w:p w:rsidR="0041314D" w:rsidRDefault="0041314D" w:rsidP="00C108CF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34790D">
        <w:rPr>
          <w:rFonts w:ascii="Times New Roman" w:hAnsi="Times New Roman" w:cs="Times New Roman"/>
        </w:rPr>
        <w:t>Vu l’article D</w:t>
      </w:r>
      <w:r>
        <w:rPr>
          <w:rFonts w:ascii="Times New Roman" w:hAnsi="Times New Roman" w:cs="Times New Roman"/>
        </w:rPr>
        <w:t>. </w:t>
      </w:r>
      <w:r w:rsidRPr="0034790D">
        <w:rPr>
          <w:rFonts w:ascii="Times New Roman" w:hAnsi="Times New Roman" w:cs="Times New Roman"/>
        </w:rPr>
        <w:t>1617-19</w:t>
      </w:r>
      <w:r w:rsidRPr="00E84A2A">
        <w:rPr>
          <w:b/>
          <w:bCs/>
          <w:i/>
          <w:iCs/>
          <w:smallCaps/>
        </w:rPr>
        <w:t xml:space="preserve"> </w:t>
      </w:r>
      <w:r>
        <w:rPr>
          <w:rFonts w:ascii="Times New Roman" w:hAnsi="Times New Roman" w:cs="Times New Roman"/>
        </w:rPr>
        <w:t>du code général des collectivités territoriales 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l’article 60 de la loi de finances n°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63-156 du 23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février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1963 modifiée 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62-1587 du 29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1962 modifié portant règlement général sur la comptabilité publique ;</w:t>
      </w:r>
    </w:p>
    <w:p w:rsidR="0041314D" w:rsidRPr="00EB5E11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EB5E11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EB5E11">
        <w:rPr>
          <w:rFonts w:ascii="Times New Roman" w:hAnsi="Times New Roman" w:cs="Times New Roman"/>
        </w:rPr>
        <w:t>2001-654 du 19</w:t>
      </w:r>
      <w:r>
        <w:rPr>
          <w:rFonts w:ascii="Times New Roman" w:hAnsi="Times New Roman" w:cs="Times New Roman"/>
        </w:rPr>
        <w:t> </w:t>
      </w:r>
      <w:r w:rsidRPr="00EB5E11">
        <w:rPr>
          <w:rFonts w:ascii="Times New Roman" w:hAnsi="Times New Roman" w:cs="Times New Roman"/>
        </w:rPr>
        <w:t>juillet</w:t>
      </w:r>
      <w:r>
        <w:rPr>
          <w:rFonts w:ascii="Times New Roman" w:hAnsi="Times New Roman" w:cs="Times New Roman"/>
        </w:rPr>
        <w:t> </w:t>
      </w:r>
      <w:r w:rsidRPr="00EB5E11">
        <w:rPr>
          <w:rFonts w:ascii="Times New Roman" w:hAnsi="Times New Roman" w:cs="Times New Roman"/>
        </w:rPr>
        <w:t>2001 relatif aux conditions et aux modalités de règlement des frais occasionnés par les déplacements des personnels des collectivités locales et établissements publics</w:t>
      </w:r>
      <w:r>
        <w:rPr>
          <w:rFonts w:ascii="Times New Roman" w:hAnsi="Times New Roman" w:cs="Times New Roman"/>
        </w:rPr>
        <w:t xml:space="preserve"> et celui n° 90-437 du 28 mai 1990 auquel il est renvoyé 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le rapport de M. Michelet, conseiller référendaire 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Vu les conclusions n°</w:t>
      </w:r>
      <w:r>
        <w:rPr>
          <w:rFonts w:ascii="Times New Roman" w:hAnsi="Times New Roman" w:cs="Times New Roman"/>
        </w:rPr>
        <w:t xml:space="preserve"> 375 du 31 mai 2011 </w:t>
      </w:r>
      <w:r w:rsidRPr="00631315">
        <w:rPr>
          <w:rFonts w:ascii="Times New Roman" w:hAnsi="Times New Roman" w:cs="Times New Roman"/>
        </w:rPr>
        <w:t>du Procureur général 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Entendu, lors de l’audience publique de ce jour, M.</w:t>
      </w:r>
      <w:r>
        <w:rPr>
          <w:rFonts w:ascii="Times New Roman" w:hAnsi="Times New Roman" w:cs="Times New Roman"/>
        </w:rPr>
        <w:t> </w:t>
      </w:r>
      <w:r w:rsidRPr="00631315">
        <w:rPr>
          <w:rFonts w:ascii="Times New Roman" w:hAnsi="Times New Roman" w:cs="Times New Roman"/>
        </w:rPr>
        <w:t>Michelet, rapporteur, en son rapport, M.</w:t>
      </w:r>
      <w:r>
        <w:rPr>
          <w:rFonts w:ascii="Times New Roman" w:hAnsi="Times New Roman" w:cs="Times New Roman"/>
        </w:rPr>
        <w:t xml:space="preserve"> Maistre, premier avocat général, </w:t>
      </w:r>
      <w:r w:rsidRPr="00631315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l</w:t>
      </w:r>
      <w:r w:rsidRPr="00631315">
        <w:rPr>
          <w:rFonts w:ascii="Times New Roman" w:hAnsi="Times New Roman" w:cs="Times New Roman"/>
        </w:rPr>
        <w:t>es conclusions</w:t>
      </w:r>
      <w:r>
        <w:rPr>
          <w:rFonts w:ascii="Times New Roman" w:hAnsi="Times New Roman" w:cs="Times New Roman"/>
        </w:rPr>
        <w:t xml:space="preserve"> du Parquet</w:t>
      </w:r>
      <w:r w:rsidRPr="00631315">
        <w:rPr>
          <w:rFonts w:ascii="Times New Roman" w:hAnsi="Times New Roman" w:cs="Times New Roman"/>
        </w:rPr>
        <w:t>, l’appelant, informé de l’audience</w:t>
      </w:r>
      <w:r w:rsidRPr="00425E34">
        <w:rPr>
          <w:rFonts w:ascii="Times New Roman" w:hAnsi="Times New Roman" w:cs="Times New Roman"/>
        </w:rPr>
        <w:t>, étant présent</w:t>
      </w:r>
      <w:r>
        <w:rPr>
          <w:rFonts w:ascii="Times New Roman" w:hAnsi="Times New Roman" w:cs="Times New Roman"/>
        </w:rPr>
        <w:t>, et étant intervenu en dernier</w:t>
      </w:r>
      <w:r>
        <w:rPr>
          <w:rFonts w:ascii="Times New Roman" w:hAnsi="Times New Roman" w:cs="Times New Roman"/>
          <w:i/>
          <w:iCs/>
        </w:rPr>
        <w:t xml:space="preserve"> </w:t>
      </w:r>
      <w:r w:rsidRPr="00631315">
        <w:rPr>
          <w:rFonts w:ascii="Times New Roman" w:hAnsi="Times New Roman" w:cs="Times New Roman"/>
        </w:rPr>
        <w:t>;</w:t>
      </w:r>
    </w:p>
    <w:p w:rsidR="0041314D" w:rsidRPr="00631315" w:rsidRDefault="0041314D" w:rsidP="00BE4915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 xml:space="preserve">Après avoir entendu en délibéré, </w:t>
      </w:r>
      <w:r>
        <w:rPr>
          <w:rFonts w:ascii="Times New Roman" w:hAnsi="Times New Roman" w:cs="Times New Roman"/>
        </w:rPr>
        <w:t xml:space="preserve">le rapporteur et le ministère public s’étant retirés, </w:t>
      </w:r>
      <w:r w:rsidRPr="0063131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 Cazanave</w:t>
      </w:r>
      <w:r w:rsidRPr="006313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conseiller maître</w:t>
      </w:r>
      <w:r w:rsidRPr="00631315">
        <w:rPr>
          <w:rFonts w:ascii="Times New Roman" w:hAnsi="Times New Roman" w:cs="Times New Roman"/>
        </w:rPr>
        <w:t>, en ses observations ;</w:t>
      </w:r>
    </w:p>
    <w:p w:rsidR="0041314D" w:rsidRPr="004A37EB" w:rsidRDefault="0041314D" w:rsidP="00BE4915">
      <w:pPr>
        <w:pStyle w:val="ps0"/>
        <w:spacing w:before="120" w:beforeAutospacing="0" w:after="360" w:afterAutospacing="0"/>
        <w:ind w:left="1134"/>
        <w:rPr>
          <w:i/>
          <w:iCs/>
        </w:rPr>
      </w:pPr>
      <w:r w:rsidRPr="004A37EB">
        <w:rPr>
          <w:i/>
          <w:iCs/>
          <w:u w:val="single"/>
        </w:rPr>
        <w:t>Sur la recevabilité</w:t>
      </w:r>
      <w:r w:rsidRPr="004A37EB">
        <w:rPr>
          <w:i/>
          <w:iCs/>
        </w:rPr>
        <w:t xml:space="preserve"> :</w:t>
      </w:r>
    </w:p>
    <w:p w:rsidR="0041314D" w:rsidRPr="00631315" w:rsidRDefault="0041314D" w:rsidP="00BE4915">
      <w:pPr>
        <w:pStyle w:val="ps0"/>
        <w:spacing w:before="120" w:beforeAutospacing="0" w:after="360" w:afterAutospacing="0"/>
        <w:ind w:firstLine="1134"/>
        <w:jc w:val="both"/>
      </w:pPr>
      <w:r>
        <w:t xml:space="preserve">Attendu que M. X, </w:t>
      </w:r>
      <w:r w:rsidRPr="00631315">
        <w:t xml:space="preserve">comptable constitué en débet par le jugement du </w:t>
      </w:r>
      <w:r>
        <w:t>30 août 2010 susvisé, a</w:t>
      </w:r>
      <w:r w:rsidRPr="00631315">
        <w:t xml:space="preserve"> qualité et intérêt à en relever appel ; </w:t>
      </w:r>
    </w:p>
    <w:p w:rsidR="0041314D" w:rsidRDefault="0041314D" w:rsidP="00BE4915">
      <w:pPr>
        <w:pStyle w:val="ps0"/>
        <w:spacing w:before="120" w:beforeAutospacing="0" w:after="360" w:afterAutospacing="0"/>
        <w:ind w:firstLine="1134"/>
        <w:jc w:val="both"/>
      </w:pPr>
      <w:r w:rsidRPr="00631315">
        <w:t xml:space="preserve">Attendu que </w:t>
      </w:r>
      <w:r>
        <w:t xml:space="preserve">sa </w:t>
      </w:r>
      <w:r w:rsidRPr="00631315">
        <w:t xml:space="preserve">requête </w:t>
      </w:r>
      <w:r>
        <w:t xml:space="preserve">a </w:t>
      </w:r>
      <w:r w:rsidRPr="00631315">
        <w:t>été introduite dans les délais réglementaires et comporte l'exposé des faits et moyens ainsi q</w:t>
      </w:r>
      <w:r>
        <w:t xml:space="preserve">ue des conclusions </w:t>
      </w:r>
      <w:r w:rsidRPr="00631315">
        <w:t>; qu'elle</w:t>
      </w:r>
      <w:r>
        <w:t xml:space="preserve"> est</w:t>
      </w:r>
      <w:r w:rsidRPr="00631315">
        <w:t>, en conséquence, recevable</w:t>
      </w:r>
      <w:r>
        <w:t> </w:t>
      </w:r>
      <w:r w:rsidRPr="00631315">
        <w:t>;</w:t>
      </w:r>
    </w:p>
    <w:p w:rsidR="0041314D" w:rsidRPr="004A37EB" w:rsidRDefault="0041314D" w:rsidP="00BE4915">
      <w:pPr>
        <w:pStyle w:val="PS"/>
        <w:spacing w:before="120" w:after="360"/>
        <w:ind w:left="1134" w:firstLine="0"/>
        <w:rPr>
          <w:i/>
          <w:iCs/>
        </w:rPr>
      </w:pPr>
      <w:r w:rsidRPr="004A37EB">
        <w:rPr>
          <w:i/>
          <w:iCs/>
          <w:u w:val="single"/>
        </w:rPr>
        <w:t>Sur le fond</w:t>
      </w:r>
      <w:r w:rsidRPr="004A37EB">
        <w:rPr>
          <w:i/>
          <w:iCs/>
        </w:rPr>
        <w:t> :</w:t>
      </w:r>
    </w:p>
    <w:p w:rsidR="0041314D" w:rsidRPr="00FF2380" w:rsidRDefault="0041314D" w:rsidP="00FF7B5D">
      <w:pPr>
        <w:pStyle w:val="western"/>
        <w:spacing w:before="120" w:beforeAutospacing="0" w:after="360" w:afterAutospacing="0"/>
        <w:ind w:firstLine="1134"/>
        <w:jc w:val="both"/>
        <w:rPr>
          <w:color w:val="auto"/>
        </w:rPr>
      </w:pPr>
      <w:r w:rsidRPr="00FF2380">
        <w:rPr>
          <w:color w:val="auto"/>
        </w:rPr>
        <w:t xml:space="preserve">Attendu qu’au titre de la </w:t>
      </w:r>
      <w:r>
        <w:rPr>
          <w:color w:val="auto"/>
        </w:rPr>
        <w:t>quatrième</w:t>
      </w:r>
      <w:r w:rsidRPr="00FF2380">
        <w:rPr>
          <w:color w:val="auto"/>
        </w:rPr>
        <w:t xml:space="preserve"> charge du jugement précité, la chambre régionale des comptes a constitué débiteur envers le syndicat mixte de réalisation et de gestion du parc naturel régional de la montagne de Reims M. X pour la somme de</w:t>
      </w:r>
      <w:r>
        <w:rPr>
          <w:color w:val="auto"/>
        </w:rPr>
        <w:t> </w:t>
      </w:r>
      <w:r w:rsidRPr="00FF2380">
        <w:rPr>
          <w:color w:val="auto"/>
        </w:rPr>
        <w:t>1 377,72 €, augmentée des intérêts de droit à compter du 27 janvier 2010, pour avoir procédé à des remboursements de frais de déplacements d’élus et d’agents non appuyés d’ordres de missions établis préalablement et selon des modalités non conformes à la procédure prévue par l’article 50 du décret n° 90-437 du 28 mai 1990 ;</w:t>
      </w:r>
    </w:p>
    <w:p w:rsidR="0041314D" w:rsidRDefault="0041314D" w:rsidP="00BE4915">
      <w:pPr>
        <w:pStyle w:val="apostille"/>
        <w:spacing w:after="360"/>
        <w:ind w:firstLine="1134"/>
        <w:jc w:val="both"/>
        <w:rPr>
          <w:b w:val="0"/>
          <w:bCs w:val="0"/>
          <w:i w:val="0"/>
          <w:iCs w:val="0"/>
          <w:smallCaps w:val="0"/>
        </w:rPr>
      </w:pPr>
      <w:r>
        <w:br w:type="page"/>
      </w:r>
      <w:r w:rsidRPr="00677769">
        <w:rPr>
          <w:b w:val="0"/>
          <w:bCs w:val="0"/>
          <w:i w:val="0"/>
          <w:iCs w:val="0"/>
          <w:smallCaps w:val="0"/>
        </w:rPr>
        <w:t>Attendu que l</w:t>
      </w:r>
      <w:r>
        <w:rPr>
          <w:b w:val="0"/>
          <w:bCs w:val="0"/>
          <w:i w:val="0"/>
          <w:iCs w:val="0"/>
          <w:smallCaps w:val="0"/>
        </w:rPr>
        <w:t>’</w:t>
      </w:r>
      <w:r w:rsidRPr="00677769">
        <w:rPr>
          <w:b w:val="0"/>
          <w:bCs w:val="0"/>
          <w:i w:val="0"/>
          <w:iCs w:val="0"/>
          <w:smallCaps w:val="0"/>
        </w:rPr>
        <w:t xml:space="preserve">appelant soutient que les </w:t>
      </w:r>
      <w:r>
        <w:rPr>
          <w:b w:val="0"/>
          <w:bCs w:val="0"/>
          <w:i w:val="0"/>
          <w:iCs w:val="0"/>
          <w:smallCaps w:val="0"/>
        </w:rPr>
        <w:t xml:space="preserve">deux </w:t>
      </w:r>
      <w:r w:rsidRPr="00677769">
        <w:rPr>
          <w:b w:val="0"/>
          <w:bCs w:val="0"/>
          <w:i w:val="0"/>
          <w:iCs w:val="0"/>
          <w:smallCaps w:val="0"/>
        </w:rPr>
        <w:t xml:space="preserve">mandats de paiement </w:t>
      </w:r>
      <w:r>
        <w:rPr>
          <w:b w:val="0"/>
          <w:bCs w:val="0"/>
          <w:i w:val="0"/>
          <w:iCs w:val="0"/>
          <w:smallCaps w:val="0"/>
        </w:rPr>
        <w:t xml:space="preserve">en cause </w:t>
      </w:r>
      <w:r w:rsidRPr="00677769">
        <w:rPr>
          <w:b w:val="0"/>
          <w:bCs w:val="0"/>
          <w:i w:val="0"/>
          <w:iCs w:val="0"/>
          <w:smallCaps w:val="0"/>
        </w:rPr>
        <w:t>étaient accompagnés des pièces justificatives attestant de l</w:t>
      </w:r>
      <w:r>
        <w:rPr>
          <w:b w:val="0"/>
          <w:bCs w:val="0"/>
          <w:i w:val="0"/>
          <w:iCs w:val="0"/>
          <w:smallCaps w:val="0"/>
        </w:rPr>
        <w:t xml:space="preserve">a réalité des dépenses engagées car celles-ci ne </w:t>
      </w:r>
      <w:r w:rsidRPr="00677769">
        <w:rPr>
          <w:b w:val="0"/>
          <w:bCs w:val="0"/>
          <w:i w:val="0"/>
          <w:iCs w:val="0"/>
          <w:smallCaps w:val="0"/>
        </w:rPr>
        <w:t>correspond</w:t>
      </w:r>
      <w:r>
        <w:rPr>
          <w:b w:val="0"/>
          <w:bCs w:val="0"/>
          <w:i w:val="0"/>
          <w:iCs w:val="0"/>
          <w:smallCaps w:val="0"/>
        </w:rPr>
        <w:t>aient</w:t>
      </w:r>
      <w:r w:rsidRPr="00677769">
        <w:rPr>
          <w:b w:val="0"/>
          <w:bCs w:val="0"/>
          <w:i w:val="0"/>
          <w:iCs w:val="0"/>
          <w:smallCaps w:val="0"/>
        </w:rPr>
        <w:t xml:space="preserve"> pas </w:t>
      </w:r>
      <w:r>
        <w:rPr>
          <w:b w:val="0"/>
          <w:bCs w:val="0"/>
          <w:i w:val="0"/>
          <w:iCs w:val="0"/>
          <w:smallCaps w:val="0"/>
        </w:rPr>
        <w:t>à</w:t>
      </w:r>
      <w:r w:rsidRPr="00677769">
        <w:rPr>
          <w:b w:val="0"/>
          <w:bCs w:val="0"/>
          <w:i w:val="0"/>
          <w:iCs w:val="0"/>
          <w:smallCaps w:val="0"/>
        </w:rPr>
        <w:t xml:space="preserve"> un remboursement de frais </w:t>
      </w:r>
      <w:r>
        <w:rPr>
          <w:b w:val="0"/>
          <w:bCs w:val="0"/>
          <w:i w:val="0"/>
          <w:iCs w:val="0"/>
          <w:smallCaps w:val="0"/>
        </w:rPr>
        <w:t>de déplacements d’</w:t>
      </w:r>
      <w:r w:rsidRPr="00677769">
        <w:rPr>
          <w:b w:val="0"/>
          <w:bCs w:val="0"/>
          <w:i w:val="0"/>
          <w:iCs w:val="0"/>
          <w:smallCaps w:val="0"/>
        </w:rPr>
        <w:t xml:space="preserve">agents mais </w:t>
      </w:r>
      <w:r>
        <w:rPr>
          <w:b w:val="0"/>
          <w:bCs w:val="0"/>
          <w:i w:val="0"/>
          <w:iCs w:val="0"/>
          <w:smallCaps w:val="0"/>
        </w:rPr>
        <w:t>au</w:t>
      </w:r>
      <w:r w:rsidRPr="00677769">
        <w:rPr>
          <w:b w:val="0"/>
          <w:bCs w:val="0"/>
          <w:i w:val="0"/>
          <w:iCs w:val="0"/>
          <w:smallCaps w:val="0"/>
        </w:rPr>
        <w:t xml:space="preserve"> paiement de prestations fournies par un tiers</w:t>
      </w:r>
      <w:r>
        <w:rPr>
          <w:b w:val="0"/>
          <w:bCs w:val="0"/>
          <w:i w:val="0"/>
          <w:iCs w:val="0"/>
          <w:smallCaps w:val="0"/>
        </w:rPr>
        <w:t> ;</w:t>
      </w:r>
    </w:p>
    <w:p w:rsidR="0041314D" w:rsidRDefault="0041314D" w:rsidP="00803A4F">
      <w:pPr>
        <w:pStyle w:val="apostille"/>
        <w:spacing w:after="240"/>
        <w:ind w:firstLine="1134"/>
        <w:jc w:val="both"/>
        <w:rPr>
          <w:b w:val="0"/>
          <w:bCs w:val="0"/>
          <w:i w:val="0"/>
          <w:iCs w:val="0"/>
          <w:smallCaps w:val="0"/>
        </w:rPr>
      </w:pPr>
      <w:r>
        <w:rPr>
          <w:b w:val="0"/>
          <w:bCs w:val="0"/>
          <w:i w:val="0"/>
          <w:iCs w:val="0"/>
          <w:smallCaps w:val="0"/>
        </w:rPr>
        <w:t xml:space="preserve">Attendu que </w:t>
      </w:r>
      <w:r w:rsidRPr="00E84A2A">
        <w:rPr>
          <w:b w:val="0"/>
          <w:bCs w:val="0"/>
          <w:i w:val="0"/>
          <w:iCs w:val="0"/>
          <w:smallCaps w:val="0"/>
        </w:rPr>
        <w:t xml:space="preserve">les </w:t>
      </w:r>
      <w:r>
        <w:rPr>
          <w:b w:val="0"/>
          <w:bCs w:val="0"/>
          <w:i w:val="0"/>
          <w:iCs w:val="0"/>
          <w:smallCaps w:val="0"/>
        </w:rPr>
        <w:t>prestations de transport et d’hébergement</w:t>
      </w:r>
      <w:r w:rsidRPr="00E84A2A">
        <w:rPr>
          <w:b w:val="0"/>
          <w:bCs w:val="0"/>
          <w:i w:val="0"/>
          <w:iCs w:val="0"/>
          <w:smallCaps w:val="0"/>
        </w:rPr>
        <w:t xml:space="preserve"> n’ont pas fait l’objet d’un marché public et n’ont pas été réglé</w:t>
      </w:r>
      <w:r>
        <w:rPr>
          <w:b w:val="0"/>
          <w:bCs w:val="0"/>
          <w:i w:val="0"/>
          <w:iCs w:val="0"/>
          <w:smallCaps w:val="0"/>
        </w:rPr>
        <w:t>e</w:t>
      </w:r>
      <w:r w:rsidRPr="00E84A2A">
        <w:rPr>
          <w:b w:val="0"/>
          <w:bCs w:val="0"/>
          <w:i w:val="0"/>
          <w:iCs w:val="0"/>
          <w:smallCaps w:val="0"/>
        </w:rPr>
        <w:t>s pa</w:t>
      </w:r>
      <w:r>
        <w:rPr>
          <w:b w:val="0"/>
          <w:bCs w:val="0"/>
          <w:i w:val="0"/>
          <w:iCs w:val="0"/>
          <w:smallCaps w:val="0"/>
        </w:rPr>
        <w:t xml:space="preserve">r le comptable selon </w:t>
      </w:r>
      <w:r w:rsidRPr="00E84A2A">
        <w:rPr>
          <w:b w:val="0"/>
          <w:bCs w:val="0"/>
          <w:i w:val="0"/>
          <w:iCs w:val="0"/>
          <w:smallCaps w:val="0"/>
        </w:rPr>
        <w:t>l’instruction n°</w:t>
      </w:r>
      <w:r>
        <w:rPr>
          <w:b w:val="0"/>
          <w:bCs w:val="0"/>
          <w:i w:val="0"/>
          <w:iCs w:val="0"/>
          <w:smallCaps w:val="0"/>
        </w:rPr>
        <w:t> </w:t>
      </w:r>
      <w:r w:rsidRPr="00E84A2A">
        <w:rPr>
          <w:b w:val="0"/>
          <w:bCs w:val="0"/>
          <w:i w:val="0"/>
          <w:iCs w:val="0"/>
          <w:smallCaps w:val="0"/>
        </w:rPr>
        <w:t>05-003.MO du 24</w:t>
      </w:r>
      <w:r>
        <w:rPr>
          <w:b w:val="0"/>
          <w:bCs w:val="0"/>
          <w:i w:val="0"/>
          <w:iCs w:val="0"/>
          <w:smallCaps w:val="0"/>
        </w:rPr>
        <w:t> </w:t>
      </w:r>
      <w:r w:rsidRPr="00E84A2A">
        <w:rPr>
          <w:b w:val="0"/>
          <w:bCs w:val="0"/>
          <w:i w:val="0"/>
          <w:iCs w:val="0"/>
          <w:smallCaps w:val="0"/>
        </w:rPr>
        <w:t>janvier</w:t>
      </w:r>
      <w:r>
        <w:rPr>
          <w:b w:val="0"/>
          <w:bCs w:val="0"/>
          <w:i w:val="0"/>
          <w:iCs w:val="0"/>
          <w:smallCaps w:val="0"/>
        </w:rPr>
        <w:t> </w:t>
      </w:r>
      <w:r w:rsidRPr="00E84A2A">
        <w:rPr>
          <w:b w:val="0"/>
          <w:bCs w:val="0"/>
          <w:i w:val="0"/>
          <w:iCs w:val="0"/>
          <w:smallCaps w:val="0"/>
        </w:rPr>
        <w:t xml:space="preserve">2005 </w:t>
      </w:r>
      <w:r>
        <w:rPr>
          <w:b w:val="0"/>
          <w:bCs w:val="0"/>
          <w:i w:val="0"/>
          <w:iCs w:val="0"/>
          <w:smallCaps w:val="0"/>
        </w:rPr>
        <w:t xml:space="preserve">relative aux </w:t>
      </w:r>
      <w:r w:rsidRPr="00E84A2A">
        <w:rPr>
          <w:b w:val="0"/>
          <w:bCs w:val="0"/>
          <w:i w:val="0"/>
          <w:iCs w:val="0"/>
          <w:smallCaps w:val="0"/>
        </w:rPr>
        <w:t xml:space="preserve">paiements à la commande </w:t>
      </w:r>
      <w:r>
        <w:rPr>
          <w:b w:val="0"/>
          <w:bCs w:val="0"/>
          <w:i w:val="0"/>
          <w:iCs w:val="0"/>
          <w:smallCaps w:val="0"/>
        </w:rPr>
        <w:t xml:space="preserve">par les collectivités locales et leurs établissements publics ; </w:t>
      </w:r>
    </w:p>
    <w:p w:rsidR="0041314D" w:rsidRDefault="0041314D" w:rsidP="00222FC4">
      <w:pPr>
        <w:pStyle w:val="apostille"/>
        <w:spacing w:after="240"/>
        <w:ind w:firstLine="1134"/>
        <w:jc w:val="both"/>
        <w:rPr>
          <w:b w:val="0"/>
          <w:bCs w:val="0"/>
          <w:i w:val="0"/>
          <w:iCs w:val="0"/>
          <w:smallCaps w:val="0"/>
        </w:rPr>
      </w:pPr>
      <w:r>
        <w:rPr>
          <w:b w:val="0"/>
          <w:bCs w:val="0"/>
          <w:i w:val="0"/>
          <w:iCs w:val="0"/>
          <w:smallCaps w:val="0"/>
        </w:rPr>
        <w:t xml:space="preserve">Attendu que </w:t>
      </w:r>
      <w:r w:rsidRPr="00E84A2A">
        <w:rPr>
          <w:b w:val="0"/>
          <w:bCs w:val="0"/>
          <w:i w:val="0"/>
          <w:iCs w:val="0"/>
          <w:smallCaps w:val="0"/>
        </w:rPr>
        <w:t>les mandats correspondent à des dépenses engagées par la directrice de l’établissement pour elle</w:t>
      </w:r>
      <w:r>
        <w:rPr>
          <w:b w:val="0"/>
          <w:bCs w:val="0"/>
          <w:i w:val="0"/>
          <w:iCs w:val="0"/>
          <w:smallCaps w:val="0"/>
        </w:rPr>
        <w:t>-</w:t>
      </w:r>
      <w:r w:rsidRPr="00E84A2A">
        <w:rPr>
          <w:b w:val="0"/>
          <w:bCs w:val="0"/>
          <w:i w:val="0"/>
          <w:iCs w:val="0"/>
          <w:smallCaps w:val="0"/>
        </w:rPr>
        <w:t>même mais aussi pour d</w:t>
      </w:r>
      <w:r>
        <w:rPr>
          <w:b w:val="0"/>
          <w:bCs w:val="0"/>
          <w:i w:val="0"/>
          <w:iCs w:val="0"/>
          <w:smallCaps w:val="0"/>
        </w:rPr>
        <w:t>’</w:t>
      </w:r>
      <w:r w:rsidRPr="00E84A2A">
        <w:rPr>
          <w:b w:val="0"/>
          <w:bCs w:val="0"/>
          <w:i w:val="0"/>
          <w:iCs w:val="0"/>
          <w:smallCaps w:val="0"/>
        </w:rPr>
        <w:t>autres personnes nommément désignées</w:t>
      </w:r>
      <w:r>
        <w:rPr>
          <w:b w:val="0"/>
          <w:bCs w:val="0"/>
          <w:i w:val="0"/>
          <w:iCs w:val="0"/>
          <w:smallCaps w:val="0"/>
        </w:rPr>
        <w:t> ; que c</w:t>
      </w:r>
      <w:r w:rsidRPr="00E84A2A">
        <w:rPr>
          <w:b w:val="0"/>
          <w:bCs w:val="0"/>
          <w:i w:val="0"/>
          <w:iCs w:val="0"/>
          <w:smallCaps w:val="0"/>
        </w:rPr>
        <w:t>es déplacements ont eu lieu dans le cadre d’une mission exécutée pour le service, hors</w:t>
      </w:r>
      <w:r>
        <w:rPr>
          <w:b w:val="0"/>
          <w:bCs w:val="0"/>
          <w:i w:val="0"/>
          <w:iCs w:val="0"/>
          <w:smallCaps w:val="0"/>
        </w:rPr>
        <w:t xml:space="preserve"> de la résidence administrative ;</w:t>
      </w:r>
    </w:p>
    <w:p w:rsidR="0041314D" w:rsidRPr="00DD1501" w:rsidRDefault="0041314D" w:rsidP="002E0E92">
      <w:pPr>
        <w:pStyle w:val="western"/>
        <w:spacing w:before="120" w:beforeAutospacing="0" w:after="240" w:afterAutospacing="0"/>
        <w:ind w:firstLine="1134"/>
        <w:jc w:val="both"/>
        <w:rPr>
          <w:color w:val="auto"/>
        </w:rPr>
      </w:pPr>
      <w:r w:rsidRPr="00DD1501">
        <w:rPr>
          <w:color w:val="auto"/>
        </w:rPr>
        <w:t xml:space="preserve">Attendu que le comptable, au moment où il a effectué les paiements, ne disposait pas à l’appui des mandats ni des ordres de mission préalables aux déplacements de chacun des élus et agents concernés, ni </w:t>
      </w:r>
      <w:r>
        <w:rPr>
          <w:color w:val="auto"/>
        </w:rPr>
        <w:t>d</w:t>
      </w:r>
      <w:r w:rsidRPr="00DD1501">
        <w:rPr>
          <w:color w:val="auto"/>
        </w:rPr>
        <w:t>es états de frais précis et complets de chacun</w:t>
      </w:r>
      <w:r>
        <w:rPr>
          <w:color w:val="auto"/>
        </w:rPr>
        <w:t>e</w:t>
      </w:r>
      <w:r w:rsidRPr="00DD1501">
        <w:rPr>
          <w:color w:val="auto"/>
        </w:rPr>
        <w:t xml:space="preserve"> de</w:t>
      </w:r>
      <w:r>
        <w:rPr>
          <w:color w:val="auto"/>
        </w:rPr>
        <w:t xml:space="preserve"> ce</w:t>
      </w:r>
      <w:r w:rsidRPr="00DD1501">
        <w:rPr>
          <w:color w:val="auto"/>
        </w:rPr>
        <w:t>s personnes ; qu’il lui appartenait</w:t>
      </w:r>
      <w:r>
        <w:rPr>
          <w:color w:val="auto"/>
        </w:rPr>
        <w:t>,</w:t>
      </w:r>
      <w:r w:rsidRPr="00DD1501">
        <w:rPr>
          <w:color w:val="auto"/>
        </w:rPr>
        <w:t xml:space="preserve"> sauf à engager sa responsabilité personnelle et pécuniaire, de suspendre les paiements correspondants, en application de l’article</w:t>
      </w:r>
      <w:r>
        <w:rPr>
          <w:color w:val="auto"/>
        </w:rPr>
        <w:t> </w:t>
      </w:r>
      <w:r w:rsidRPr="00DD1501">
        <w:rPr>
          <w:color w:val="auto"/>
        </w:rPr>
        <w:t xml:space="preserve">12 du décret n° 62-1587 </w:t>
      </w:r>
      <w:r>
        <w:rPr>
          <w:color w:val="auto"/>
        </w:rPr>
        <w:t xml:space="preserve">susvisé </w:t>
      </w:r>
      <w:r w:rsidRPr="00DD1501">
        <w:rPr>
          <w:color w:val="auto"/>
        </w:rPr>
        <w:t>selon lequel les comptables sont tenus d’exercer</w:t>
      </w:r>
      <w:r>
        <w:rPr>
          <w:color w:val="auto"/>
        </w:rPr>
        <w:t>,</w:t>
      </w:r>
      <w:r w:rsidRPr="00DD1501">
        <w:rPr>
          <w:color w:val="auto"/>
        </w:rPr>
        <w:t xml:space="preserve"> en matière de dépenses, le contrôle de la validité de la créance qui porte notamment sur la justification de service fait et sur la production des justifications ;</w:t>
      </w:r>
    </w:p>
    <w:p w:rsidR="0041314D" w:rsidRPr="00631315" w:rsidRDefault="0041314D" w:rsidP="00626449">
      <w:pPr>
        <w:pStyle w:val="PS"/>
        <w:spacing w:before="120" w:after="120"/>
        <w:ind w:left="0"/>
        <w:rPr>
          <w:rFonts w:ascii="Times New Roman" w:hAnsi="Times New Roman" w:cs="Times New Roman"/>
        </w:rPr>
      </w:pPr>
      <w:bookmarkStart w:id="0" w:name="term0"/>
      <w:bookmarkEnd w:id="0"/>
      <w:r w:rsidRPr="00631315">
        <w:rPr>
          <w:rFonts w:ascii="Times New Roman" w:hAnsi="Times New Roman" w:cs="Times New Roman"/>
        </w:rPr>
        <w:t>Par ces motifs,</w:t>
      </w:r>
    </w:p>
    <w:p w:rsidR="0041314D" w:rsidRPr="00631315" w:rsidRDefault="0041314D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>ORDONNE :</w:t>
      </w:r>
    </w:p>
    <w:p w:rsidR="0041314D" w:rsidRDefault="0041314D" w:rsidP="00803A4F">
      <w:pPr>
        <w:pStyle w:val="PS"/>
        <w:spacing w:before="120" w:after="360"/>
        <w:ind w:left="0"/>
      </w:pPr>
      <w:r>
        <w:rPr>
          <w:rFonts w:ascii="Times New Roman" w:hAnsi="Times New Roman" w:cs="Times New Roman"/>
        </w:rPr>
        <w:t xml:space="preserve">La requête de M. X est rejetée, et en conséquence, le jugement de la chambre régionale des comptes de Champagne-Ardenne </w:t>
      </w:r>
      <w:r w:rsidRPr="00631315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30 août 2010</w:t>
      </w:r>
      <w:r w:rsidRPr="00631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qui </w:t>
      </w:r>
      <w:r w:rsidRPr="00631315">
        <w:rPr>
          <w:rFonts w:ascii="Times New Roman" w:hAnsi="Times New Roman" w:cs="Times New Roman"/>
        </w:rPr>
        <w:t xml:space="preserve">l’a constitué débiteur </w:t>
      </w:r>
      <w:r w:rsidRPr="002F3A85">
        <w:t>du syndicat mixte de réalisation et de gestion du parc naturel régional de la montagne de Reims</w:t>
      </w:r>
      <w:r>
        <w:rPr>
          <w:b/>
          <w:bCs/>
        </w:rPr>
        <w:t xml:space="preserve"> </w:t>
      </w:r>
      <w:r w:rsidRPr="00631315">
        <w:rPr>
          <w:rFonts w:ascii="Times New Roman" w:hAnsi="Times New Roman" w:cs="Times New Roman"/>
        </w:rPr>
        <w:t xml:space="preserve">pour la </w:t>
      </w:r>
      <w:r>
        <w:t>somme de 1 377,72 €, augmentée</w:t>
      </w:r>
      <w:r w:rsidRPr="00CC27D0">
        <w:t xml:space="preserve"> des intérêts </w:t>
      </w:r>
      <w:r>
        <w:t xml:space="preserve">de droit </w:t>
      </w:r>
      <w:r w:rsidRPr="00CC27D0">
        <w:t xml:space="preserve">à compter du </w:t>
      </w:r>
      <w:r>
        <w:t>27 janvier 2010, est confirmé.</w:t>
      </w:r>
    </w:p>
    <w:p w:rsidR="0041314D" w:rsidRPr="00631315" w:rsidRDefault="0041314D" w:rsidP="00803A4F">
      <w:pPr>
        <w:spacing w:before="120" w:after="360"/>
        <w:jc w:val="center"/>
        <w:rPr>
          <w:sz w:val="24"/>
          <w:szCs w:val="24"/>
        </w:rPr>
      </w:pPr>
      <w:r w:rsidRPr="00631315">
        <w:rPr>
          <w:sz w:val="24"/>
          <w:szCs w:val="24"/>
        </w:rPr>
        <w:t>----------</w:t>
      </w:r>
    </w:p>
    <w:p w:rsidR="0041314D" w:rsidRDefault="0041314D" w:rsidP="008D11AA">
      <w:pPr>
        <w:pStyle w:val="PS"/>
        <w:spacing w:before="120" w:after="360"/>
        <w:ind w:left="0"/>
        <w:rPr>
          <w:rFonts w:ascii="Times New Roman" w:hAnsi="Times New Roman" w:cs="Times New Roman"/>
        </w:rPr>
      </w:pPr>
      <w:r w:rsidRPr="00631315">
        <w:rPr>
          <w:rFonts w:ascii="Times New Roman" w:hAnsi="Times New Roman" w:cs="Times New Roman"/>
        </w:rPr>
        <w:t xml:space="preserve">Fait et jugé en la Cour des comptes, quatrième chambre, </w:t>
      </w:r>
      <w:r>
        <w:rPr>
          <w:rFonts w:ascii="Times New Roman" w:hAnsi="Times New Roman" w:cs="Times New Roman"/>
        </w:rPr>
        <w:t>formation plénière</w:t>
      </w:r>
      <w:r w:rsidRPr="00631315">
        <w:rPr>
          <w:rFonts w:ascii="Times New Roman" w:hAnsi="Times New Roman" w:cs="Times New Roman"/>
        </w:rPr>
        <w:t>. Présents</w:t>
      </w:r>
      <w:r>
        <w:rPr>
          <w:rFonts w:ascii="Times New Roman" w:hAnsi="Times New Roman" w:cs="Times New Roman"/>
        </w:rPr>
        <w:t> : </w:t>
      </w:r>
      <w:r w:rsidRPr="0063131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. Ganser, doyen des présidents de section, présidant la séance, Mme Cornette, présidente de chambre maintenue en activité, MM. Cazanave, président de section, Thérond, Lafaure, Mmes Gadriot-Renard, Démier, MM. Léna, Geoffroy, </w:t>
      </w:r>
      <w:r w:rsidRPr="00631315">
        <w:rPr>
          <w:rFonts w:ascii="Times New Roman" w:hAnsi="Times New Roman" w:cs="Times New Roman"/>
        </w:rPr>
        <w:t>conseillers maîtres.</w:t>
      </w:r>
    </w:p>
    <w:p w:rsidR="0041314D" w:rsidRDefault="0041314D" w:rsidP="00803A4F">
      <w:pPr>
        <w:pStyle w:val="PS"/>
        <w:spacing w:before="120" w:after="360"/>
        <w:ind w:left="0"/>
      </w:pPr>
      <w:r>
        <w:t>Signé : Ganser, président de section, et Reynaud, greffier.</w:t>
      </w:r>
    </w:p>
    <w:p w:rsidR="0041314D" w:rsidRPr="000C41E2" w:rsidRDefault="0041314D" w:rsidP="005B0068">
      <w:pPr>
        <w:pStyle w:val="PS"/>
        <w:spacing w:after="360"/>
        <w:ind w:left="0"/>
      </w:pPr>
      <w:r w:rsidRPr="000C41E2">
        <w:t>Collationné, certifié conforme à la minute étant au greffe de la Cour des comptes.</w:t>
      </w:r>
    </w:p>
    <w:p w:rsidR="0041314D" w:rsidRPr="000C41E2" w:rsidRDefault="0041314D" w:rsidP="005B0068">
      <w:pPr>
        <w:pStyle w:val="PS"/>
        <w:spacing w:after="360"/>
        <w:ind w:left="0"/>
      </w:pPr>
      <w:r w:rsidRPr="000C41E2">
        <w:t>En conséquence, la République mande et ordonne à tous huissiers de justice, sur ce requis, de mettre ledit arrêt à exécution, aux procureurs généraux et aux procureurs de la République près les tribunaux de grande instance d'y tenir la main, à tous commandants et officiers de la force publique de prêter main forte lorsqu'ils en seront légalement requis.</w:t>
      </w:r>
    </w:p>
    <w:p w:rsidR="0041314D" w:rsidRPr="000C41E2" w:rsidRDefault="0041314D" w:rsidP="00990844">
      <w:pPr>
        <w:pStyle w:val="PS"/>
        <w:spacing w:after="120"/>
        <w:ind w:left="0"/>
      </w:pPr>
      <w:r w:rsidRPr="000C41E2">
        <w:t>Délivré par moi, secrétaire général.</w:t>
      </w:r>
    </w:p>
    <w:p w:rsidR="0041314D" w:rsidRPr="003D3EB3" w:rsidRDefault="0041314D" w:rsidP="000C6741">
      <w:pPr>
        <w:pStyle w:val="P0"/>
        <w:spacing w:before="120"/>
        <w:ind w:left="2268" w:firstLine="2835"/>
        <w:jc w:val="center"/>
        <w:rPr>
          <w:b/>
          <w:bCs/>
        </w:rPr>
      </w:pPr>
      <w:r w:rsidRPr="003D3EB3">
        <w:rPr>
          <w:b/>
          <w:bCs/>
        </w:rPr>
        <w:t>Pour le Secrétaire général</w:t>
      </w: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  <w:r w:rsidRPr="003D3EB3">
        <w:rPr>
          <w:b/>
          <w:bCs/>
        </w:rPr>
        <w:t>et par délégation,</w:t>
      </w: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  <w:r w:rsidRPr="003D3EB3">
        <w:rPr>
          <w:b/>
          <w:bCs/>
        </w:rPr>
        <w:t>le Chef du Greffe contentieux</w:t>
      </w: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</w:p>
    <w:p w:rsidR="0041314D" w:rsidRPr="003D3EB3" w:rsidRDefault="0041314D" w:rsidP="000C6741">
      <w:pPr>
        <w:pStyle w:val="P0"/>
        <w:ind w:left="2268" w:firstLine="2835"/>
        <w:jc w:val="center"/>
        <w:rPr>
          <w:b/>
          <w:bCs/>
        </w:rPr>
      </w:pPr>
      <w:r w:rsidRPr="003D3EB3">
        <w:rPr>
          <w:b/>
          <w:bCs/>
        </w:rPr>
        <w:t>Daniel FEREZ</w:t>
      </w:r>
    </w:p>
    <w:p w:rsidR="0041314D" w:rsidRPr="003D3EB3" w:rsidRDefault="0041314D" w:rsidP="009D22BA">
      <w:pPr>
        <w:pStyle w:val="P0"/>
        <w:ind w:left="2268" w:firstLine="4111"/>
        <w:jc w:val="center"/>
        <w:rPr>
          <w:b/>
          <w:bCs/>
        </w:rPr>
      </w:pPr>
    </w:p>
    <w:p w:rsidR="0041314D" w:rsidRPr="003D3EB3" w:rsidRDefault="0041314D" w:rsidP="009D22BA">
      <w:pPr>
        <w:pStyle w:val="P0"/>
        <w:ind w:left="2268" w:firstLine="4111"/>
        <w:jc w:val="center"/>
        <w:rPr>
          <w:b/>
          <w:bCs/>
        </w:rPr>
      </w:pPr>
    </w:p>
    <w:p w:rsidR="0041314D" w:rsidRPr="003D3EB3" w:rsidRDefault="0041314D" w:rsidP="009D22BA">
      <w:pPr>
        <w:pStyle w:val="P0"/>
        <w:ind w:left="2268" w:firstLine="4111"/>
        <w:jc w:val="center"/>
        <w:rPr>
          <w:b/>
          <w:bCs/>
        </w:rPr>
      </w:pPr>
    </w:p>
    <w:p w:rsidR="0041314D" w:rsidRPr="003D3EB3" w:rsidRDefault="0041314D" w:rsidP="009D22BA">
      <w:pPr>
        <w:pStyle w:val="PS"/>
        <w:ind w:left="0"/>
      </w:pPr>
      <w:r w:rsidRPr="003D3EB3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p w:rsidR="0041314D" w:rsidRPr="00631315" w:rsidRDefault="0041314D" w:rsidP="00990844">
      <w:pPr>
        <w:pStyle w:val="PS"/>
        <w:ind w:left="0"/>
      </w:pPr>
    </w:p>
    <w:sectPr w:rsidR="0041314D" w:rsidRPr="00631315" w:rsidSect="002164AA">
      <w:footerReference w:type="default" r:id="rId7"/>
      <w:pgSz w:w="11906" w:h="16838"/>
      <w:pgMar w:top="1417" w:right="1417" w:bottom="1417" w:left="141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14D" w:rsidRDefault="0041314D">
      <w:r>
        <w:separator/>
      </w:r>
    </w:p>
  </w:endnote>
  <w:endnote w:type="continuationSeparator" w:id="0">
    <w:p w:rsidR="0041314D" w:rsidRDefault="00413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14D" w:rsidRDefault="0041314D" w:rsidP="002164A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41314D" w:rsidRDefault="0041314D" w:rsidP="002164A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14D" w:rsidRDefault="0041314D">
      <w:r>
        <w:separator/>
      </w:r>
    </w:p>
  </w:footnote>
  <w:footnote w:type="continuationSeparator" w:id="0">
    <w:p w:rsidR="0041314D" w:rsidRDefault="00413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868D8"/>
    <w:multiLevelType w:val="hybridMultilevel"/>
    <w:tmpl w:val="DECA8358"/>
    <w:lvl w:ilvl="0" w:tplc="EE1AFC6A">
      <w:start w:val="13"/>
      <w:numFmt w:val="bullet"/>
      <w:lvlText w:val="-"/>
      <w:lvlJc w:val="left"/>
      <w:pPr>
        <w:ind w:left="7420" w:hanging="360"/>
      </w:pPr>
      <w:rPr>
        <w:rFonts w:ascii="Cambria" w:eastAsia="Times New Roman" w:hAnsi="Cambria" w:hint="default"/>
      </w:rPr>
    </w:lvl>
    <w:lvl w:ilvl="1" w:tplc="040C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3" w:tplc="EE1AFC6A">
      <w:start w:val="13"/>
      <w:numFmt w:val="bullet"/>
      <w:lvlText w:val="-"/>
      <w:lvlJc w:val="left"/>
      <w:pPr>
        <w:ind w:left="5220" w:hanging="360"/>
      </w:pPr>
      <w:rPr>
        <w:rFonts w:ascii="Cambria" w:eastAsia="Times New Roman" w:hAnsi="Cambria" w:hint="default"/>
      </w:rPr>
    </w:lvl>
    <w:lvl w:ilvl="4" w:tplc="040C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43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06013"/>
    <w:rsid w:val="0003155A"/>
    <w:rsid w:val="00042DE1"/>
    <w:rsid w:val="00054698"/>
    <w:rsid w:val="00062706"/>
    <w:rsid w:val="00065B34"/>
    <w:rsid w:val="00074849"/>
    <w:rsid w:val="0009098D"/>
    <w:rsid w:val="000966AD"/>
    <w:rsid w:val="00097CB1"/>
    <w:rsid w:val="000A180A"/>
    <w:rsid w:val="000B1525"/>
    <w:rsid w:val="000C41E2"/>
    <w:rsid w:val="000C6741"/>
    <w:rsid w:val="000C78C8"/>
    <w:rsid w:val="000E24A7"/>
    <w:rsid w:val="000E6AFC"/>
    <w:rsid w:val="000F1EA9"/>
    <w:rsid w:val="000F5742"/>
    <w:rsid w:val="0010360D"/>
    <w:rsid w:val="00103B5D"/>
    <w:rsid w:val="0011094B"/>
    <w:rsid w:val="00120038"/>
    <w:rsid w:val="001368AD"/>
    <w:rsid w:val="0013719D"/>
    <w:rsid w:val="00137E59"/>
    <w:rsid w:val="00153B51"/>
    <w:rsid w:val="00172BF4"/>
    <w:rsid w:val="00173F27"/>
    <w:rsid w:val="00175EF5"/>
    <w:rsid w:val="00180908"/>
    <w:rsid w:val="00180E4F"/>
    <w:rsid w:val="00182498"/>
    <w:rsid w:val="00190224"/>
    <w:rsid w:val="001943B8"/>
    <w:rsid w:val="001B7368"/>
    <w:rsid w:val="001C3042"/>
    <w:rsid w:val="001C4E87"/>
    <w:rsid w:val="001D2A4A"/>
    <w:rsid w:val="001E07D3"/>
    <w:rsid w:val="001E2280"/>
    <w:rsid w:val="001E2CBB"/>
    <w:rsid w:val="001F482A"/>
    <w:rsid w:val="00203F0D"/>
    <w:rsid w:val="0020413B"/>
    <w:rsid w:val="00211381"/>
    <w:rsid w:val="00211F06"/>
    <w:rsid w:val="002164AA"/>
    <w:rsid w:val="00222FC4"/>
    <w:rsid w:val="00223D38"/>
    <w:rsid w:val="00243E9C"/>
    <w:rsid w:val="002463C8"/>
    <w:rsid w:val="00247B9F"/>
    <w:rsid w:val="0025683E"/>
    <w:rsid w:val="00262E91"/>
    <w:rsid w:val="00285202"/>
    <w:rsid w:val="00294719"/>
    <w:rsid w:val="002A3420"/>
    <w:rsid w:val="002A5F51"/>
    <w:rsid w:val="002B01CB"/>
    <w:rsid w:val="002D476E"/>
    <w:rsid w:val="002D6B45"/>
    <w:rsid w:val="002E020E"/>
    <w:rsid w:val="002E0E92"/>
    <w:rsid w:val="002E6CEF"/>
    <w:rsid w:val="002F3A85"/>
    <w:rsid w:val="002F4064"/>
    <w:rsid w:val="002F722E"/>
    <w:rsid w:val="002F76D8"/>
    <w:rsid w:val="00313B8C"/>
    <w:rsid w:val="00317CAF"/>
    <w:rsid w:val="003201CD"/>
    <w:rsid w:val="00325C98"/>
    <w:rsid w:val="00326EE5"/>
    <w:rsid w:val="00327FD1"/>
    <w:rsid w:val="00331626"/>
    <w:rsid w:val="00340662"/>
    <w:rsid w:val="00343438"/>
    <w:rsid w:val="00346D93"/>
    <w:rsid w:val="0034790D"/>
    <w:rsid w:val="00353439"/>
    <w:rsid w:val="00383468"/>
    <w:rsid w:val="0038559C"/>
    <w:rsid w:val="0039572C"/>
    <w:rsid w:val="003A24CE"/>
    <w:rsid w:val="003A6169"/>
    <w:rsid w:val="003B4919"/>
    <w:rsid w:val="003C4796"/>
    <w:rsid w:val="003C72B0"/>
    <w:rsid w:val="003D3EB3"/>
    <w:rsid w:val="003D6919"/>
    <w:rsid w:val="003F3436"/>
    <w:rsid w:val="00410A6D"/>
    <w:rsid w:val="0041218E"/>
    <w:rsid w:val="0041314D"/>
    <w:rsid w:val="00413EE5"/>
    <w:rsid w:val="004149E8"/>
    <w:rsid w:val="00415B20"/>
    <w:rsid w:val="00417C88"/>
    <w:rsid w:val="00421AE2"/>
    <w:rsid w:val="00425E34"/>
    <w:rsid w:val="004268EA"/>
    <w:rsid w:val="00457496"/>
    <w:rsid w:val="004648E6"/>
    <w:rsid w:val="004735A0"/>
    <w:rsid w:val="00475C59"/>
    <w:rsid w:val="00475D4C"/>
    <w:rsid w:val="004762C0"/>
    <w:rsid w:val="004806C4"/>
    <w:rsid w:val="00481C50"/>
    <w:rsid w:val="0048440B"/>
    <w:rsid w:val="00490BBD"/>
    <w:rsid w:val="00496FA2"/>
    <w:rsid w:val="00497A94"/>
    <w:rsid w:val="004A37EB"/>
    <w:rsid w:val="004B576B"/>
    <w:rsid w:val="004C15AC"/>
    <w:rsid w:val="004D206B"/>
    <w:rsid w:val="004D52EB"/>
    <w:rsid w:val="004D5BB7"/>
    <w:rsid w:val="004D6186"/>
    <w:rsid w:val="004E32D2"/>
    <w:rsid w:val="004F66C0"/>
    <w:rsid w:val="0051078B"/>
    <w:rsid w:val="00513823"/>
    <w:rsid w:val="005143F2"/>
    <w:rsid w:val="00515808"/>
    <w:rsid w:val="00521414"/>
    <w:rsid w:val="0053099E"/>
    <w:rsid w:val="00533F20"/>
    <w:rsid w:val="00534A3B"/>
    <w:rsid w:val="0054418D"/>
    <w:rsid w:val="00545E6A"/>
    <w:rsid w:val="00555BD8"/>
    <w:rsid w:val="005618A9"/>
    <w:rsid w:val="00565E05"/>
    <w:rsid w:val="00566BAE"/>
    <w:rsid w:val="005677CA"/>
    <w:rsid w:val="005836F8"/>
    <w:rsid w:val="005846B1"/>
    <w:rsid w:val="00586186"/>
    <w:rsid w:val="00586D35"/>
    <w:rsid w:val="005878AA"/>
    <w:rsid w:val="00591905"/>
    <w:rsid w:val="00597F3F"/>
    <w:rsid w:val="005B0068"/>
    <w:rsid w:val="005C14F9"/>
    <w:rsid w:val="005D1BD8"/>
    <w:rsid w:val="005D3707"/>
    <w:rsid w:val="005E5AE6"/>
    <w:rsid w:val="005E7EE8"/>
    <w:rsid w:val="005F41EA"/>
    <w:rsid w:val="005F641F"/>
    <w:rsid w:val="006003CD"/>
    <w:rsid w:val="0060163F"/>
    <w:rsid w:val="00610701"/>
    <w:rsid w:val="00613ECB"/>
    <w:rsid w:val="0061419D"/>
    <w:rsid w:val="00616174"/>
    <w:rsid w:val="006263B5"/>
    <w:rsid w:val="00626449"/>
    <w:rsid w:val="006272A3"/>
    <w:rsid w:val="00627CB5"/>
    <w:rsid w:val="0063019B"/>
    <w:rsid w:val="00631315"/>
    <w:rsid w:val="00645620"/>
    <w:rsid w:val="006534E7"/>
    <w:rsid w:val="00660953"/>
    <w:rsid w:val="00660A6D"/>
    <w:rsid w:val="00671DB5"/>
    <w:rsid w:val="00677769"/>
    <w:rsid w:val="00686BA5"/>
    <w:rsid w:val="006A4388"/>
    <w:rsid w:val="006B005F"/>
    <w:rsid w:val="006B09EE"/>
    <w:rsid w:val="006C3E92"/>
    <w:rsid w:val="006C6EDF"/>
    <w:rsid w:val="006D476B"/>
    <w:rsid w:val="006E020C"/>
    <w:rsid w:val="006E1A1A"/>
    <w:rsid w:val="006E25EF"/>
    <w:rsid w:val="006E27A4"/>
    <w:rsid w:val="006F13C8"/>
    <w:rsid w:val="00701DFF"/>
    <w:rsid w:val="007072DF"/>
    <w:rsid w:val="00721368"/>
    <w:rsid w:val="0073039D"/>
    <w:rsid w:val="007438F0"/>
    <w:rsid w:val="00751E5D"/>
    <w:rsid w:val="00760373"/>
    <w:rsid w:val="007614B8"/>
    <w:rsid w:val="00766558"/>
    <w:rsid w:val="00780BC4"/>
    <w:rsid w:val="007A56E4"/>
    <w:rsid w:val="007A713C"/>
    <w:rsid w:val="007B2171"/>
    <w:rsid w:val="007B420F"/>
    <w:rsid w:val="007B529F"/>
    <w:rsid w:val="007C77E2"/>
    <w:rsid w:val="007D4AE2"/>
    <w:rsid w:val="007F0929"/>
    <w:rsid w:val="007F1E40"/>
    <w:rsid w:val="007F2422"/>
    <w:rsid w:val="007F3AC0"/>
    <w:rsid w:val="00803A4F"/>
    <w:rsid w:val="00814914"/>
    <w:rsid w:val="008200D8"/>
    <w:rsid w:val="008240D6"/>
    <w:rsid w:val="00824B43"/>
    <w:rsid w:val="00845E76"/>
    <w:rsid w:val="00847E1B"/>
    <w:rsid w:val="00852328"/>
    <w:rsid w:val="008617C3"/>
    <w:rsid w:val="00865EBB"/>
    <w:rsid w:val="00866D4B"/>
    <w:rsid w:val="00880CB9"/>
    <w:rsid w:val="00883D06"/>
    <w:rsid w:val="00891B02"/>
    <w:rsid w:val="008A5054"/>
    <w:rsid w:val="008B5911"/>
    <w:rsid w:val="008B637B"/>
    <w:rsid w:val="008C5F81"/>
    <w:rsid w:val="008D11AA"/>
    <w:rsid w:val="008E0C8D"/>
    <w:rsid w:val="00906B6C"/>
    <w:rsid w:val="00944B99"/>
    <w:rsid w:val="009450CF"/>
    <w:rsid w:val="00956B6B"/>
    <w:rsid w:val="009712A8"/>
    <w:rsid w:val="00976D12"/>
    <w:rsid w:val="00977E23"/>
    <w:rsid w:val="0098126C"/>
    <w:rsid w:val="00990844"/>
    <w:rsid w:val="0099190A"/>
    <w:rsid w:val="00991C47"/>
    <w:rsid w:val="0099213E"/>
    <w:rsid w:val="009A040B"/>
    <w:rsid w:val="009A25F6"/>
    <w:rsid w:val="009C13D5"/>
    <w:rsid w:val="009C68A3"/>
    <w:rsid w:val="009D22BA"/>
    <w:rsid w:val="009D2C2A"/>
    <w:rsid w:val="009D5B4D"/>
    <w:rsid w:val="009F2DB9"/>
    <w:rsid w:val="00A1234D"/>
    <w:rsid w:val="00A14862"/>
    <w:rsid w:val="00A17337"/>
    <w:rsid w:val="00A338DA"/>
    <w:rsid w:val="00A36AE2"/>
    <w:rsid w:val="00A406E5"/>
    <w:rsid w:val="00A419B1"/>
    <w:rsid w:val="00A42557"/>
    <w:rsid w:val="00A44C20"/>
    <w:rsid w:val="00A57406"/>
    <w:rsid w:val="00A752F4"/>
    <w:rsid w:val="00A95152"/>
    <w:rsid w:val="00AB0802"/>
    <w:rsid w:val="00AC0B4A"/>
    <w:rsid w:val="00AD146C"/>
    <w:rsid w:val="00AD2BC6"/>
    <w:rsid w:val="00AD31F8"/>
    <w:rsid w:val="00AF1D55"/>
    <w:rsid w:val="00AF2001"/>
    <w:rsid w:val="00AF3493"/>
    <w:rsid w:val="00AF7246"/>
    <w:rsid w:val="00B10A4C"/>
    <w:rsid w:val="00B30F64"/>
    <w:rsid w:val="00B5459C"/>
    <w:rsid w:val="00B62210"/>
    <w:rsid w:val="00B82C1D"/>
    <w:rsid w:val="00B85FD6"/>
    <w:rsid w:val="00B87CE0"/>
    <w:rsid w:val="00B92A4C"/>
    <w:rsid w:val="00B93061"/>
    <w:rsid w:val="00BA223E"/>
    <w:rsid w:val="00BA5580"/>
    <w:rsid w:val="00BA5DE4"/>
    <w:rsid w:val="00BA6A11"/>
    <w:rsid w:val="00BB013B"/>
    <w:rsid w:val="00BB36CB"/>
    <w:rsid w:val="00BC5727"/>
    <w:rsid w:val="00BD01E8"/>
    <w:rsid w:val="00BD6431"/>
    <w:rsid w:val="00BE4915"/>
    <w:rsid w:val="00BE4CC6"/>
    <w:rsid w:val="00BE7837"/>
    <w:rsid w:val="00BF0118"/>
    <w:rsid w:val="00BF5C86"/>
    <w:rsid w:val="00C10827"/>
    <w:rsid w:val="00C108CF"/>
    <w:rsid w:val="00C10E57"/>
    <w:rsid w:val="00C11702"/>
    <w:rsid w:val="00C26E00"/>
    <w:rsid w:val="00C35A41"/>
    <w:rsid w:val="00C36F08"/>
    <w:rsid w:val="00C72063"/>
    <w:rsid w:val="00C855D0"/>
    <w:rsid w:val="00C9737B"/>
    <w:rsid w:val="00CA1036"/>
    <w:rsid w:val="00CB0662"/>
    <w:rsid w:val="00CC0EF7"/>
    <w:rsid w:val="00CC1CEF"/>
    <w:rsid w:val="00CC27D0"/>
    <w:rsid w:val="00CD06DD"/>
    <w:rsid w:val="00CF4D0B"/>
    <w:rsid w:val="00D01634"/>
    <w:rsid w:val="00D01DD1"/>
    <w:rsid w:val="00D05BB4"/>
    <w:rsid w:val="00D072D8"/>
    <w:rsid w:val="00D07D63"/>
    <w:rsid w:val="00D22973"/>
    <w:rsid w:val="00D230FF"/>
    <w:rsid w:val="00D35102"/>
    <w:rsid w:val="00D57ECF"/>
    <w:rsid w:val="00D706F7"/>
    <w:rsid w:val="00D806C5"/>
    <w:rsid w:val="00D969BC"/>
    <w:rsid w:val="00DA7123"/>
    <w:rsid w:val="00DB0A32"/>
    <w:rsid w:val="00DB25D3"/>
    <w:rsid w:val="00DB48F5"/>
    <w:rsid w:val="00DB549E"/>
    <w:rsid w:val="00DB558D"/>
    <w:rsid w:val="00DB5EED"/>
    <w:rsid w:val="00DC4F95"/>
    <w:rsid w:val="00DD1501"/>
    <w:rsid w:val="00DE4C10"/>
    <w:rsid w:val="00DF26F3"/>
    <w:rsid w:val="00DF7926"/>
    <w:rsid w:val="00E037AE"/>
    <w:rsid w:val="00E21DD6"/>
    <w:rsid w:val="00E52D0F"/>
    <w:rsid w:val="00E54104"/>
    <w:rsid w:val="00E70C39"/>
    <w:rsid w:val="00E73F93"/>
    <w:rsid w:val="00E84A2A"/>
    <w:rsid w:val="00E86457"/>
    <w:rsid w:val="00EB5E11"/>
    <w:rsid w:val="00EB6713"/>
    <w:rsid w:val="00EB739E"/>
    <w:rsid w:val="00EB7C70"/>
    <w:rsid w:val="00ED36C8"/>
    <w:rsid w:val="00ED5089"/>
    <w:rsid w:val="00EE36F7"/>
    <w:rsid w:val="00EE76EB"/>
    <w:rsid w:val="00F36307"/>
    <w:rsid w:val="00F37D2B"/>
    <w:rsid w:val="00F526FD"/>
    <w:rsid w:val="00F736D0"/>
    <w:rsid w:val="00F74ADE"/>
    <w:rsid w:val="00F818F3"/>
    <w:rsid w:val="00F8640B"/>
    <w:rsid w:val="00F949A9"/>
    <w:rsid w:val="00FA0011"/>
    <w:rsid w:val="00FA0A3F"/>
    <w:rsid w:val="00FA4B49"/>
    <w:rsid w:val="00FB6C0A"/>
    <w:rsid w:val="00FC475F"/>
    <w:rsid w:val="00FD4177"/>
    <w:rsid w:val="00FE3DDE"/>
    <w:rsid w:val="00FE7CFC"/>
    <w:rsid w:val="00FF14A8"/>
    <w:rsid w:val="00FF2380"/>
    <w:rsid w:val="00FF6674"/>
    <w:rsid w:val="00FF6E89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A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27A4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27A4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27A4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27A4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27A4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rsid w:val="006E27A4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sz w:val="20"/>
      <w:szCs w:val="20"/>
    </w:rPr>
  </w:style>
  <w:style w:type="paragraph" w:customStyle="1" w:styleId="apostille">
    <w:name w:val="apostille"/>
    <w:basedOn w:val="Normal"/>
    <w:uiPriority w:val="99"/>
    <w:rsid w:val="006E27A4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6E27A4"/>
    <w:pPr>
      <w:spacing w:before="240" w:after="120"/>
      <w:jc w:val="both"/>
    </w:pPr>
    <w:rPr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6E27A4"/>
    <w:rPr>
      <w:vertAlign w:val="superscript"/>
    </w:rPr>
  </w:style>
  <w:style w:type="paragraph" w:styleId="BodyText">
    <w:name w:val="Body Text"/>
    <w:basedOn w:val="Normal"/>
    <w:link w:val="BodyTextChar"/>
    <w:uiPriority w:val="99"/>
    <w:rsid w:val="006E27A4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6E27A4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rsid w:val="002E6CEF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uiPriority w:val="99"/>
    <w:rsid w:val="00D01634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D01634"/>
    <w:rPr>
      <w:color w:val="0000FF"/>
      <w:u w:val="single"/>
    </w:rPr>
  </w:style>
  <w:style w:type="paragraph" w:customStyle="1" w:styleId="western">
    <w:name w:val="western"/>
    <w:basedOn w:val="Normal"/>
    <w:uiPriority w:val="99"/>
    <w:rsid w:val="007614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0A180A"/>
    <w:pPr>
      <w:tabs>
        <w:tab w:val="center" w:pos="4536"/>
        <w:tab w:val="right" w:pos="9072"/>
      </w:tabs>
      <w:spacing w:before="120"/>
      <w:jc w:val="both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164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0"/>
      <w:szCs w:val="20"/>
    </w:rPr>
  </w:style>
  <w:style w:type="character" w:styleId="PageNumber">
    <w:name w:val="page number"/>
    <w:basedOn w:val="DefaultParagraphFont"/>
    <w:uiPriority w:val="99"/>
    <w:rsid w:val="002164AA"/>
  </w:style>
  <w:style w:type="paragraph" w:customStyle="1" w:styleId="P0">
    <w:name w:val="P0"/>
    <w:basedOn w:val="Normal"/>
    <w:link w:val="P0Car"/>
    <w:uiPriority w:val="99"/>
    <w:rsid w:val="009D22BA"/>
    <w:pPr>
      <w:ind w:left="1701"/>
      <w:jc w:val="both"/>
    </w:pPr>
    <w:rPr>
      <w:sz w:val="24"/>
      <w:szCs w:val="24"/>
    </w:rPr>
  </w:style>
  <w:style w:type="character" w:customStyle="1" w:styleId="P0Car">
    <w:name w:val="P0 Car"/>
    <w:basedOn w:val="DefaultParagraphFont"/>
    <w:link w:val="P0"/>
    <w:uiPriority w:val="99"/>
    <w:locked/>
    <w:rsid w:val="009D22BA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9D22BA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paragraph" w:customStyle="1" w:styleId="CarCar1CarCarCarCarCarCar">
    <w:name w:val="Car Car1 Car Car Car Car Car Car"/>
    <w:basedOn w:val="Normal"/>
    <w:uiPriority w:val="99"/>
    <w:rsid w:val="00BA5DE4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5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848"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3849"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993</Words>
  <Characters>5462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cdc</dc:creator>
  <cp:keywords/>
  <dc:description/>
  <cp:lastModifiedBy>mtlecroisey</cp:lastModifiedBy>
  <cp:revision>3</cp:revision>
  <cp:lastPrinted>2011-07-08T13:34:00Z</cp:lastPrinted>
  <dcterms:created xsi:type="dcterms:W3CDTF">2011-08-19T09:29:00Z</dcterms:created>
  <dcterms:modified xsi:type="dcterms:W3CDTF">2011-08-19T13:36:00Z</dcterms:modified>
</cp:coreProperties>
</file>