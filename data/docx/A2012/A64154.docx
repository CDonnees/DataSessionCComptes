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855" w:rsidRPr="00622AF7" w:rsidRDefault="00504855" w:rsidP="00504855">
      <w:pPr>
        <w:outlineLvl w:val="0"/>
        <w:rPr>
          <w:b/>
          <w:sz w:val="22"/>
          <w:szCs w:val="22"/>
        </w:rPr>
      </w:pPr>
      <w:bookmarkStart w:id="0" w:name="_Toc129594801"/>
      <w:bookmarkStart w:id="1" w:name="_Toc133398667"/>
      <w:bookmarkStart w:id="2" w:name="_Toc133398762"/>
      <w:bookmarkStart w:id="3" w:name="_Toc137030336"/>
      <w:r w:rsidRPr="00622AF7">
        <w:rPr>
          <w:b/>
          <w:sz w:val="22"/>
          <w:szCs w:val="22"/>
        </w:rPr>
        <w:t>COUR DES COMPTES</w:t>
      </w:r>
      <w:bookmarkEnd w:id="0"/>
      <w:bookmarkEnd w:id="1"/>
      <w:bookmarkEnd w:id="2"/>
      <w:bookmarkEnd w:id="3"/>
    </w:p>
    <w:p w:rsidR="00504855" w:rsidRPr="00622AF7" w:rsidRDefault="00504855" w:rsidP="00504855">
      <w:pPr>
        <w:outlineLvl w:val="0"/>
        <w:rPr>
          <w:b/>
          <w:sz w:val="22"/>
          <w:szCs w:val="22"/>
        </w:rPr>
      </w:pPr>
      <w:r w:rsidRPr="00622AF7">
        <w:rPr>
          <w:b/>
          <w:sz w:val="22"/>
          <w:szCs w:val="22"/>
        </w:rPr>
        <w:tab/>
        <w:t>------</w:t>
      </w:r>
    </w:p>
    <w:p w:rsidR="00504855" w:rsidRPr="00622AF7" w:rsidRDefault="00504855" w:rsidP="00504855">
      <w:pPr>
        <w:outlineLvl w:val="0"/>
        <w:rPr>
          <w:b/>
          <w:sz w:val="22"/>
          <w:szCs w:val="22"/>
        </w:rPr>
      </w:pPr>
      <w:bookmarkStart w:id="4" w:name="_Toc129594802"/>
      <w:bookmarkStart w:id="5" w:name="_Toc133398668"/>
      <w:bookmarkStart w:id="6" w:name="_Toc133398763"/>
      <w:bookmarkStart w:id="7" w:name="_Toc137030337"/>
      <w:r w:rsidRPr="00622AF7">
        <w:rPr>
          <w:b/>
          <w:sz w:val="22"/>
          <w:szCs w:val="22"/>
        </w:rPr>
        <w:t>PREMIERE CHAMBRE</w:t>
      </w:r>
      <w:bookmarkEnd w:id="4"/>
      <w:bookmarkEnd w:id="5"/>
      <w:bookmarkEnd w:id="6"/>
      <w:bookmarkEnd w:id="7"/>
    </w:p>
    <w:p w:rsidR="00504855" w:rsidRPr="00622AF7" w:rsidRDefault="00504855" w:rsidP="00504855">
      <w:pPr>
        <w:rPr>
          <w:b/>
          <w:sz w:val="22"/>
          <w:szCs w:val="22"/>
        </w:rPr>
      </w:pPr>
      <w:r w:rsidRPr="00622AF7">
        <w:rPr>
          <w:b/>
          <w:sz w:val="22"/>
          <w:szCs w:val="22"/>
        </w:rPr>
        <w:tab/>
        <w:t>------</w:t>
      </w:r>
    </w:p>
    <w:p w:rsidR="00504855" w:rsidRPr="00622AF7" w:rsidRDefault="00504855" w:rsidP="00504855">
      <w:pPr>
        <w:rPr>
          <w:b/>
          <w:sz w:val="22"/>
          <w:szCs w:val="22"/>
        </w:rPr>
      </w:pPr>
      <w:r w:rsidRPr="00622AF7">
        <w:rPr>
          <w:b/>
          <w:sz w:val="22"/>
          <w:szCs w:val="22"/>
        </w:rPr>
        <w:t>PREMIERE SECTION</w:t>
      </w:r>
    </w:p>
    <w:p w:rsidR="00504855" w:rsidRPr="00365009" w:rsidRDefault="00504855" w:rsidP="00504855">
      <w:pPr>
        <w:spacing w:after="120"/>
      </w:pPr>
      <w:r w:rsidRPr="00365009">
        <w:tab/>
        <w:t>------</w:t>
      </w:r>
    </w:p>
    <w:p w:rsidR="00504855" w:rsidRPr="00504855" w:rsidRDefault="00504855" w:rsidP="00504855">
      <w:pPr>
        <w:ind w:firstLine="284"/>
        <w:outlineLvl w:val="0"/>
        <w:rPr>
          <w:b/>
          <w:bCs/>
          <w:i/>
          <w:sz w:val="22"/>
          <w:szCs w:val="22"/>
        </w:rPr>
      </w:pPr>
      <w:bookmarkStart w:id="8" w:name="_Toc129594803"/>
      <w:bookmarkStart w:id="9" w:name="_Toc133398669"/>
      <w:bookmarkStart w:id="10" w:name="_Toc133398764"/>
      <w:bookmarkStart w:id="11" w:name="_Toc137030338"/>
      <w:r w:rsidRPr="00504855">
        <w:rPr>
          <w:b/>
          <w:bCs/>
          <w:i/>
          <w:sz w:val="22"/>
          <w:szCs w:val="22"/>
        </w:rPr>
        <w:t>Arrêt n°</w:t>
      </w:r>
      <w:bookmarkEnd w:id="8"/>
      <w:bookmarkEnd w:id="9"/>
      <w:bookmarkEnd w:id="10"/>
      <w:bookmarkEnd w:id="11"/>
      <w:r w:rsidRPr="00504855">
        <w:rPr>
          <w:b/>
          <w:bCs/>
          <w:i/>
          <w:sz w:val="22"/>
          <w:szCs w:val="22"/>
        </w:rPr>
        <w:t xml:space="preserve"> 64154</w:t>
      </w:r>
    </w:p>
    <w:p w:rsidR="00504855" w:rsidRDefault="00504855" w:rsidP="00504855">
      <w:pPr>
        <w:pStyle w:val="OR"/>
      </w:pPr>
      <w:r w:rsidRPr="00365009">
        <w:t>DIRECTION DES SERVICES FISCAUX</w:t>
      </w:r>
    </w:p>
    <w:p w:rsidR="00504855" w:rsidRPr="00365009" w:rsidRDefault="00504855" w:rsidP="00504855">
      <w:pPr>
        <w:pStyle w:val="OR"/>
      </w:pPr>
      <w:r w:rsidRPr="00365009">
        <w:t xml:space="preserve">DE </w:t>
      </w:r>
      <w:r w:rsidR="00EE26B6">
        <w:t xml:space="preserve">LA </w:t>
      </w:r>
      <w:r>
        <w:t>SEINE</w:t>
      </w:r>
      <w:r w:rsidR="00A96C17">
        <w:t>-</w:t>
      </w:r>
      <w:r>
        <w:t>ET-MARNE</w:t>
      </w:r>
    </w:p>
    <w:p w:rsidR="00504855" w:rsidRPr="00365009" w:rsidRDefault="00504855" w:rsidP="00504855">
      <w:pPr>
        <w:pStyle w:val="OR"/>
      </w:pPr>
    </w:p>
    <w:p w:rsidR="00504855" w:rsidRPr="00365009" w:rsidRDefault="00504855" w:rsidP="00504855">
      <w:pPr>
        <w:pStyle w:val="OR"/>
      </w:pPr>
      <w:r w:rsidRPr="00365009">
        <w:t xml:space="preserve">SIE de </w:t>
      </w:r>
      <w:r>
        <w:t>MEAUX OUEST</w:t>
      </w:r>
    </w:p>
    <w:p w:rsidR="00504855" w:rsidRDefault="00504855" w:rsidP="00504855">
      <w:pPr>
        <w:pStyle w:val="OR"/>
      </w:pPr>
    </w:p>
    <w:p w:rsidR="00504855" w:rsidRDefault="00504855" w:rsidP="00504855">
      <w:pPr>
        <w:pStyle w:val="OR"/>
      </w:pPr>
      <w:r w:rsidRPr="00365009">
        <w:t>Exercice 200</w:t>
      </w:r>
      <w:r>
        <w:t>4</w:t>
      </w:r>
    </w:p>
    <w:p w:rsidR="00504855" w:rsidRPr="00365009" w:rsidRDefault="00504855" w:rsidP="00504855">
      <w:pPr>
        <w:pStyle w:val="OR"/>
      </w:pPr>
    </w:p>
    <w:p w:rsidR="00504855" w:rsidRPr="00365009" w:rsidRDefault="00504855" w:rsidP="00504855">
      <w:pPr>
        <w:pStyle w:val="OR"/>
      </w:pPr>
      <w:r w:rsidRPr="00365009">
        <w:t>Rapport n° 201</w:t>
      </w:r>
      <w:r>
        <w:t>2</w:t>
      </w:r>
      <w:r w:rsidRPr="00365009">
        <w:t>-</w:t>
      </w:r>
      <w:r>
        <w:t>074</w:t>
      </w:r>
      <w:r w:rsidRPr="00365009">
        <w:t>-0</w:t>
      </w:r>
    </w:p>
    <w:p w:rsidR="00504855" w:rsidRPr="00365009" w:rsidRDefault="00504855" w:rsidP="00504855">
      <w:pPr>
        <w:pStyle w:val="OR"/>
      </w:pPr>
    </w:p>
    <w:p w:rsidR="00504855" w:rsidRDefault="00504855" w:rsidP="00504855">
      <w:pPr>
        <w:pStyle w:val="OR"/>
      </w:pPr>
      <w:r w:rsidRPr="00365009">
        <w:t xml:space="preserve">Audience publique du </w:t>
      </w:r>
      <w:r>
        <w:t>7 mars 2012</w:t>
      </w:r>
    </w:p>
    <w:p w:rsidR="00504855" w:rsidRPr="00365009" w:rsidRDefault="00504855" w:rsidP="00504855">
      <w:pPr>
        <w:pStyle w:val="OR"/>
      </w:pPr>
    </w:p>
    <w:p w:rsidR="00504855" w:rsidRDefault="00504855" w:rsidP="00504855">
      <w:pPr>
        <w:pStyle w:val="OR"/>
        <w:spacing w:after="240"/>
      </w:pPr>
      <w:r w:rsidRPr="00365009">
        <w:t xml:space="preserve">Lecture publique du </w:t>
      </w:r>
      <w:r w:rsidR="00947196">
        <w:t>14 novembre 2012</w:t>
      </w:r>
    </w:p>
    <w:p w:rsidR="00A710B4" w:rsidRDefault="00A710B4" w:rsidP="00A710B4">
      <w:pPr>
        <w:pStyle w:val="OR"/>
        <w:spacing w:after="120"/>
      </w:pPr>
    </w:p>
    <w:p w:rsidR="00A710B4" w:rsidRDefault="00A710B4" w:rsidP="00A710B4">
      <w:pPr>
        <w:pStyle w:val="P0"/>
        <w:spacing w:after="240"/>
        <w:ind w:left="540" w:firstLine="595"/>
        <w:jc w:val="center"/>
      </w:pPr>
      <w:r>
        <w:t>REPUBLIQUE FRANÇAISE</w:t>
      </w:r>
    </w:p>
    <w:p w:rsidR="00A710B4" w:rsidRDefault="00A710B4" w:rsidP="00A710B4">
      <w:pPr>
        <w:pStyle w:val="P0"/>
        <w:spacing w:after="240"/>
        <w:ind w:left="539" w:firstLine="595"/>
        <w:jc w:val="center"/>
      </w:pPr>
      <w:r>
        <w:t>AU NOM DU PEUPLE FRANÇAIS</w:t>
      </w:r>
    </w:p>
    <w:p w:rsidR="00A710B4" w:rsidRDefault="00A710B4" w:rsidP="00A710B4">
      <w:pPr>
        <w:pStyle w:val="ps0"/>
        <w:ind w:firstLine="1134"/>
        <w:jc w:val="center"/>
        <w:rPr>
          <w:lang w:val="pt-BR"/>
        </w:rPr>
      </w:pPr>
      <w:r>
        <w:rPr>
          <w:lang w:val="pt-BR"/>
        </w:rPr>
        <w:t>LA COUR DES COMPTES a rendu l’arrêt suivant :</w:t>
      </w:r>
    </w:p>
    <w:p w:rsidR="00A710B4" w:rsidRDefault="00A710B4" w:rsidP="00A710B4">
      <w:pPr>
        <w:pStyle w:val="ps0"/>
        <w:spacing w:after="0"/>
        <w:ind w:firstLine="1134"/>
        <w:jc w:val="center"/>
        <w:rPr>
          <w:lang w:val="pt-BR"/>
        </w:rPr>
      </w:pPr>
    </w:p>
    <w:p w:rsidR="00504855" w:rsidRPr="00504855" w:rsidRDefault="00504855" w:rsidP="00504855">
      <w:pPr>
        <w:pStyle w:val="PS"/>
        <w:spacing w:after="360"/>
        <w:rPr>
          <w:lang w:val="pt-BR"/>
        </w:rPr>
      </w:pPr>
      <w:r w:rsidRPr="00504855">
        <w:rPr>
          <w:lang w:val="pt-BR"/>
        </w:rPr>
        <w:t>LA COUR,</w:t>
      </w:r>
    </w:p>
    <w:p w:rsidR="00504855" w:rsidRPr="00365009" w:rsidRDefault="00504855" w:rsidP="00B47DF9">
      <w:pPr>
        <w:pStyle w:val="PS"/>
        <w:spacing w:after="360"/>
      </w:pPr>
      <w:r w:rsidRPr="00365009">
        <w:t>Vu les comptes produits en 200</w:t>
      </w:r>
      <w:r>
        <w:t>5</w:t>
      </w:r>
      <w:r w:rsidRPr="00365009">
        <w:t xml:space="preserve"> par le trésorier</w:t>
      </w:r>
      <w:r w:rsidR="00EE26B6">
        <w:t>-</w:t>
      </w:r>
      <w:r w:rsidRPr="00365009">
        <w:t>payeur général de</w:t>
      </w:r>
      <w:r w:rsidR="00B47DF9">
        <w:br/>
      </w:r>
      <w:r w:rsidRPr="00365009">
        <w:t>la Seine</w:t>
      </w:r>
      <w:r w:rsidR="00B47DF9">
        <w:t>-</w:t>
      </w:r>
      <w:r w:rsidRPr="00365009">
        <w:t>et</w:t>
      </w:r>
      <w:r w:rsidR="00B47DF9">
        <w:t>-</w:t>
      </w:r>
      <w:r w:rsidRPr="00365009">
        <w:t>Marne en qualité de comptable principal de l'Etat, pour l’exercice</w:t>
      </w:r>
      <w:r w:rsidR="00DF1E49">
        <w:t xml:space="preserve"> </w:t>
      </w:r>
      <w:r w:rsidRPr="00365009">
        <w:t>200</w:t>
      </w:r>
      <w:r>
        <w:t>4</w:t>
      </w:r>
      <w:r w:rsidRPr="00365009">
        <w:t>, dans</w:t>
      </w:r>
      <w:r w:rsidR="00DF1E49">
        <w:t xml:space="preserve"> </w:t>
      </w:r>
      <w:r w:rsidRPr="00365009">
        <w:t>lesquels sont reprises les opérations des comptables des impôts de la direction des services fiscaux de la Seine</w:t>
      </w:r>
      <w:r>
        <w:t>-</w:t>
      </w:r>
      <w:r w:rsidRPr="00365009">
        <w:t>et</w:t>
      </w:r>
      <w:r>
        <w:t>-</w:t>
      </w:r>
      <w:r w:rsidRPr="00365009">
        <w:t>Marne pour le même exercice ;</w:t>
      </w:r>
    </w:p>
    <w:p w:rsidR="00504855" w:rsidRDefault="00504855" w:rsidP="00504855">
      <w:pPr>
        <w:pStyle w:val="PS"/>
        <w:spacing w:after="360"/>
      </w:pPr>
      <w:r w:rsidRPr="00365009">
        <w:t>Vu les états récapitulatifs du recouvrement des droits dont la perception incombait à ces comptables ;</w:t>
      </w:r>
    </w:p>
    <w:p w:rsidR="00504855" w:rsidRPr="00365009" w:rsidRDefault="00504855" w:rsidP="00504855">
      <w:pPr>
        <w:pStyle w:val="PS"/>
        <w:spacing w:after="360"/>
      </w:pPr>
      <w:r w:rsidRPr="00365009">
        <w:t>Vu les pièces justificatives des décharges de droits et des admissions en non</w:t>
      </w:r>
      <w:r>
        <w:t>-</w:t>
      </w:r>
      <w:r w:rsidRPr="00365009">
        <w:t>valeur mentionnées auxdits états ;</w:t>
      </w:r>
    </w:p>
    <w:p w:rsidR="00504855" w:rsidRPr="00365009" w:rsidRDefault="00504855" w:rsidP="00504855">
      <w:pPr>
        <w:pStyle w:val="PS"/>
        <w:spacing w:after="360"/>
      </w:pPr>
      <w:r w:rsidRPr="00365009">
        <w:t>Vu les balances de comptes desdits états au 31 décembre 200</w:t>
      </w:r>
      <w:r>
        <w:t>4</w:t>
      </w:r>
      <w:r w:rsidRPr="00365009">
        <w:t xml:space="preserve"> ;</w:t>
      </w:r>
    </w:p>
    <w:p w:rsidR="00504855" w:rsidRDefault="00504855" w:rsidP="00B47DF9">
      <w:pPr>
        <w:pStyle w:val="PS"/>
        <w:spacing w:after="360"/>
      </w:pPr>
      <w:r w:rsidRPr="00365009">
        <w:t>Vu les états nominatifs des droits pris en charge par ces comptables jusqu'au 31 décembre 200</w:t>
      </w:r>
      <w:r>
        <w:t>1</w:t>
      </w:r>
      <w:r w:rsidRPr="00365009">
        <w:t xml:space="preserve"> et restant à recouvrer au 31</w:t>
      </w:r>
      <w:r w:rsidR="00B47DF9">
        <w:t> </w:t>
      </w:r>
      <w:r w:rsidRPr="00365009">
        <w:t>décembre 200</w:t>
      </w:r>
      <w:r>
        <w:t>4</w:t>
      </w:r>
      <w:r w:rsidRPr="00365009">
        <w:t xml:space="preserve"> ;</w:t>
      </w:r>
    </w:p>
    <w:p w:rsidR="00504855" w:rsidRPr="00365009" w:rsidRDefault="00504855" w:rsidP="00504855">
      <w:pPr>
        <w:pStyle w:val="PS"/>
        <w:spacing w:after="360"/>
      </w:pPr>
      <w:r w:rsidRPr="00365009">
        <w:t>Vu les pièces justificatives recueillies au cours de l'instruction ;</w:t>
      </w:r>
    </w:p>
    <w:p w:rsidR="00504855" w:rsidRPr="00365009" w:rsidRDefault="00504855" w:rsidP="000A7573">
      <w:pPr>
        <w:pStyle w:val="PS"/>
        <w:spacing w:after="240"/>
      </w:pPr>
      <w:r w:rsidRPr="00365009">
        <w:t>Vu le code des juridictions financières ;</w:t>
      </w:r>
    </w:p>
    <w:p w:rsidR="00F94E8E" w:rsidRDefault="00F94E8E">
      <w:pPr>
        <w:pStyle w:val="P0"/>
        <w:sectPr w:rsidR="00F94E8E">
          <w:pgSz w:w="11907" w:h="16840"/>
          <w:pgMar w:top="1134" w:right="1134" w:bottom="1134" w:left="567" w:header="720" w:footer="720" w:gutter="0"/>
          <w:cols w:space="720"/>
        </w:sectPr>
      </w:pPr>
    </w:p>
    <w:p w:rsidR="00B47DF9" w:rsidRDefault="00B47DF9" w:rsidP="00B47DF9">
      <w:pPr>
        <w:pStyle w:val="PS"/>
        <w:spacing w:after="360"/>
      </w:pPr>
      <w:r w:rsidRPr="00365009">
        <w:lastRenderedPageBreak/>
        <w:t>Vu le code général des impôts et le livre des procédures fiscales ;</w:t>
      </w:r>
    </w:p>
    <w:p w:rsidR="00B47DF9" w:rsidRPr="00365009" w:rsidRDefault="00B47DF9" w:rsidP="00B47DF9">
      <w:pPr>
        <w:pStyle w:val="PS"/>
        <w:spacing w:after="360"/>
      </w:pPr>
      <w:r w:rsidRPr="00365009">
        <w:t>Vu le décret n°</w:t>
      </w:r>
      <w:r>
        <w:t> </w:t>
      </w:r>
      <w:r w:rsidRPr="00365009">
        <w:t>77-1017 du 1</w:t>
      </w:r>
      <w:r w:rsidRPr="00365009">
        <w:rPr>
          <w:vertAlign w:val="superscript"/>
        </w:rPr>
        <w:t>er</w:t>
      </w:r>
      <w:r w:rsidRPr="00365009">
        <w:t xml:space="preserve"> septembre 1977 relatif à la responsabilité des comptables des administrations financières ;</w:t>
      </w:r>
    </w:p>
    <w:p w:rsidR="00B47DF9" w:rsidRPr="00365009" w:rsidRDefault="00B47DF9" w:rsidP="00B47DF9">
      <w:pPr>
        <w:pStyle w:val="PS"/>
        <w:spacing w:after="360"/>
      </w:pPr>
      <w:r w:rsidRPr="00365009">
        <w:t xml:space="preserve">Vu l’article 60 modifié de la loi n° 63-156 du 23 février 1963 ; </w:t>
      </w:r>
    </w:p>
    <w:p w:rsidR="00B47DF9" w:rsidRPr="00365009" w:rsidRDefault="00B47DF9" w:rsidP="00B47DF9">
      <w:pPr>
        <w:pStyle w:val="PS"/>
        <w:spacing w:after="360"/>
      </w:pPr>
      <w:r w:rsidRPr="00365009">
        <w:t>Vu la loi n°</w:t>
      </w:r>
      <w:r>
        <w:t> </w:t>
      </w:r>
      <w:r w:rsidRPr="00365009">
        <w:t>2008-1091 du 28 octobre 2008, relative à la Cour des comptes et aux chambres régionales des comptes, et notamment son article 34-1 ;</w:t>
      </w:r>
    </w:p>
    <w:p w:rsidR="00B47DF9" w:rsidRPr="00365009" w:rsidRDefault="00B47DF9" w:rsidP="00B47DF9">
      <w:pPr>
        <w:pStyle w:val="PS"/>
        <w:spacing w:after="360"/>
      </w:pPr>
      <w:r w:rsidRPr="00365009">
        <w:t>Vu l'arrêté n°</w:t>
      </w:r>
      <w:r>
        <w:t> </w:t>
      </w:r>
      <w:r w:rsidRPr="00365009">
        <w:t>10-030 du Doyen des présidents de chambre, Premier</w:t>
      </w:r>
      <w:r w:rsidR="00DF1E49">
        <w:t xml:space="preserve"> </w:t>
      </w:r>
      <w:r w:rsidRPr="00365009">
        <w:t>président par intérim, du 8</w:t>
      </w:r>
      <w:r>
        <w:t> </w:t>
      </w:r>
      <w:r w:rsidRPr="00365009">
        <w:t>janvier</w:t>
      </w:r>
      <w:r>
        <w:t> </w:t>
      </w:r>
      <w:r w:rsidRPr="00365009">
        <w:t>2010, portant répartition des attributions entre les chambres de la Cour des comptes ;</w:t>
      </w:r>
    </w:p>
    <w:p w:rsidR="00B47DF9" w:rsidRPr="00365009" w:rsidRDefault="00B47DF9" w:rsidP="00B47DF9">
      <w:pPr>
        <w:pStyle w:val="PS"/>
        <w:spacing w:after="360"/>
      </w:pPr>
      <w:bookmarkStart w:id="12" w:name="OLE_LINK1"/>
      <w:r w:rsidRPr="00365009">
        <w:t>Vu l'arrêté n°</w:t>
      </w:r>
      <w:r>
        <w:t> </w:t>
      </w:r>
      <w:r w:rsidRPr="00365009">
        <w:t>11-095 du Premier président, du 3</w:t>
      </w:r>
      <w:r>
        <w:t> </w:t>
      </w:r>
      <w:r w:rsidRPr="00365009">
        <w:t>février</w:t>
      </w:r>
      <w:r>
        <w:t> </w:t>
      </w:r>
      <w:r w:rsidRPr="00365009">
        <w:t>2011, portant répartition des attributions entre les chambres de la Cour des comptes ;</w:t>
      </w:r>
    </w:p>
    <w:bookmarkEnd w:id="12"/>
    <w:p w:rsidR="00B47DF9" w:rsidRPr="00365009" w:rsidRDefault="00B47DF9" w:rsidP="00B47DF9">
      <w:pPr>
        <w:pStyle w:val="PS"/>
        <w:spacing w:after="360"/>
      </w:pPr>
      <w:r w:rsidRPr="00365009">
        <w:t>Vu l’arrêté modifié n°</w:t>
      </w:r>
      <w:r>
        <w:t> </w:t>
      </w:r>
      <w:r w:rsidRPr="00365009">
        <w:t>06-346 du Premier président, du 10</w:t>
      </w:r>
      <w:r>
        <w:t> </w:t>
      </w:r>
      <w:r w:rsidRPr="00365009">
        <w:t>octobre</w:t>
      </w:r>
      <w:r>
        <w:t> </w:t>
      </w:r>
      <w:r w:rsidRPr="00365009">
        <w:t>2006, portant création et fixant la composition des sections au sein de la Première chambre ;</w:t>
      </w:r>
    </w:p>
    <w:p w:rsidR="00B47DF9" w:rsidRPr="00365009" w:rsidRDefault="00B47DF9" w:rsidP="00B47DF9">
      <w:pPr>
        <w:pStyle w:val="PS"/>
        <w:spacing w:after="360"/>
      </w:pPr>
      <w:r w:rsidRPr="00365009">
        <w:t>Vu la lettre du 9 juin 2010 par laquelle, en application des articles R.</w:t>
      </w:r>
      <w:r>
        <w:t> </w:t>
      </w:r>
      <w:r w:rsidRPr="00365009">
        <w:t>141</w:t>
      </w:r>
      <w:r w:rsidRPr="00365009">
        <w:noBreakHyphen/>
        <w:t>10 et D.</w:t>
      </w:r>
      <w:r>
        <w:t> </w:t>
      </w:r>
      <w:r w:rsidRPr="00365009">
        <w:t xml:space="preserve">141-10-1 du code des juridictions financières, le président de la Première chambre de la Cour des comptes a notifié au directeur des services fiscaux de </w:t>
      </w:r>
      <w:r w:rsidR="00A96C17">
        <w:t xml:space="preserve">la </w:t>
      </w:r>
      <w:r>
        <w:t>Seine-et-Marne</w:t>
      </w:r>
      <w:r w:rsidRPr="00365009">
        <w:t xml:space="preserve"> le contrôle des comptes pour les exercices 2002 à </w:t>
      </w:r>
      <w:r>
        <w:t>2008 ;</w:t>
      </w:r>
    </w:p>
    <w:p w:rsidR="00B47DF9" w:rsidRPr="00365009" w:rsidRDefault="00B47DF9" w:rsidP="00B47DF9">
      <w:pPr>
        <w:pStyle w:val="PS"/>
        <w:spacing w:after="360"/>
      </w:pPr>
      <w:r w:rsidRPr="00365009">
        <w:t>Vu le réquisitoire à fin d’instruction de charge du Procureur général près la</w:t>
      </w:r>
      <w:r w:rsidR="00DF1E49">
        <w:t xml:space="preserve"> </w:t>
      </w:r>
      <w:r w:rsidRPr="00365009">
        <w:t>Cour des comptes n°</w:t>
      </w:r>
      <w:r>
        <w:t> </w:t>
      </w:r>
      <w:r w:rsidRPr="00365009">
        <w:t>2011-59 RQ-DB du 20</w:t>
      </w:r>
      <w:r>
        <w:t> </w:t>
      </w:r>
      <w:r w:rsidRPr="00365009">
        <w:t>juin</w:t>
      </w:r>
      <w:r>
        <w:t> </w:t>
      </w:r>
      <w:r w:rsidRPr="00365009">
        <w:t>2011, dont M. </w:t>
      </w:r>
      <w:r w:rsidR="004A393C">
        <w:t>X</w:t>
      </w:r>
      <w:r w:rsidRPr="00365009">
        <w:t xml:space="preserve">, comptable, a accusé réception le </w:t>
      </w:r>
      <w:r>
        <w:t>15</w:t>
      </w:r>
      <w:r w:rsidRPr="00365009">
        <w:t xml:space="preserve"> juillet 2011 ;</w:t>
      </w:r>
    </w:p>
    <w:p w:rsidR="00B47DF9" w:rsidRPr="00365009" w:rsidRDefault="00B47DF9" w:rsidP="00B47DF9">
      <w:pPr>
        <w:pStyle w:val="PS"/>
        <w:spacing w:after="360"/>
      </w:pPr>
      <w:r w:rsidRPr="00365009">
        <w:t>Vu la lettre du président de la Première chambre de la Cour des comptes du</w:t>
      </w:r>
      <w:r w:rsidR="00DF1E49">
        <w:t xml:space="preserve"> </w:t>
      </w:r>
      <w:r w:rsidRPr="00365009">
        <w:t>23 juin 2011</w:t>
      </w:r>
      <w:r>
        <w:t>,</w:t>
      </w:r>
      <w:r w:rsidRPr="00365009">
        <w:t xml:space="preserve"> désignant Mme </w:t>
      </w:r>
      <w:r w:rsidR="00EE26B6">
        <w:t xml:space="preserve">Marie-Hélène </w:t>
      </w:r>
      <w:r w:rsidRPr="00365009">
        <w:t>Dos Reis, conseiller maître, pour instruire les suites à</w:t>
      </w:r>
      <w:r>
        <w:t> </w:t>
      </w:r>
      <w:r w:rsidRPr="00365009">
        <w:t>donner au réquisitoire susvisé ;</w:t>
      </w:r>
    </w:p>
    <w:p w:rsidR="00B47DF9" w:rsidRPr="00365009" w:rsidRDefault="00B47DF9" w:rsidP="00B47DF9">
      <w:pPr>
        <w:pStyle w:val="PS"/>
        <w:spacing w:after="360"/>
      </w:pPr>
      <w:r w:rsidRPr="00365009">
        <w:t xml:space="preserve">Vu la réponse </w:t>
      </w:r>
      <w:r w:rsidR="00A96C17" w:rsidRPr="00365009">
        <w:t xml:space="preserve">de </w:t>
      </w:r>
      <w:r w:rsidR="004A393C">
        <w:t>M. X</w:t>
      </w:r>
      <w:r w:rsidR="00A96C17">
        <w:t xml:space="preserve"> </w:t>
      </w:r>
      <w:r w:rsidRPr="00365009">
        <w:t xml:space="preserve">du </w:t>
      </w:r>
      <w:r w:rsidR="00A96C17">
        <w:t xml:space="preserve">23 août 2011, enregistrée au greffe le </w:t>
      </w:r>
      <w:r>
        <w:t>26 août 2011</w:t>
      </w:r>
      <w:r w:rsidR="00A96C17">
        <w:t xml:space="preserve"> </w:t>
      </w:r>
      <w:r w:rsidRPr="00365009">
        <w:t>;</w:t>
      </w:r>
    </w:p>
    <w:p w:rsidR="00B47DF9" w:rsidRPr="00365009" w:rsidRDefault="00B47DF9" w:rsidP="00B47DF9">
      <w:pPr>
        <w:pStyle w:val="PS"/>
        <w:spacing w:after="360"/>
      </w:pPr>
      <w:r w:rsidRPr="00365009">
        <w:t>Sur le rapport de Mme Dos Reis, conseiller maître</w:t>
      </w:r>
      <w:r>
        <w:t xml:space="preserve"> </w:t>
      </w:r>
      <w:r w:rsidRPr="00365009">
        <w:t>;</w:t>
      </w:r>
    </w:p>
    <w:p w:rsidR="00B47DF9" w:rsidRPr="00365009" w:rsidRDefault="00B47DF9" w:rsidP="00B47DF9">
      <w:pPr>
        <w:pStyle w:val="PS"/>
        <w:spacing w:after="360"/>
      </w:pPr>
      <w:r w:rsidRPr="00365009">
        <w:t>Vu les conclusions n°</w:t>
      </w:r>
      <w:r w:rsidR="00A96C17">
        <w:t xml:space="preserve"> </w:t>
      </w:r>
      <w:r>
        <w:t>89</w:t>
      </w:r>
      <w:r w:rsidRPr="00365009">
        <w:t xml:space="preserve"> du Procureur général près la Cour des comptes</w:t>
      </w:r>
      <w:r w:rsidRPr="00365009" w:rsidDel="005057FB">
        <w:t xml:space="preserve"> </w:t>
      </w:r>
      <w:r w:rsidRPr="00365009">
        <w:t xml:space="preserve">du </w:t>
      </w:r>
      <w:r>
        <w:t>7 février 2012</w:t>
      </w:r>
      <w:r w:rsidRPr="00365009">
        <w:t> ;</w:t>
      </w:r>
    </w:p>
    <w:p w:rsidR="00B47DF9" w:rsidRPr="00365009" w:rsidRDefault="00B47DF9" w:rsidP="00B47DF9">
      <w:pPr>
        <w:pStyle w:val="PS"/>
        <w:spacing w:after="360"/>
      </w:pPr>
      <w:r w:rsidRPr="00365009">
        <w:t xml:space="preserve">Vu la lettre du </w:t>
      </w:r>
      <w:r>
        <w:t>25 janvier</w:t>
      </w:r>
      <w:r w:rsidRPr="00365009">
        <w:t xml:space="preserve"> 2012 du président de la Première chambre désignant </w:t>
      </w:r>
      <w:r>
        <w:t xml:space="preserve">M. </w:t>
      </w:r>
      <w:r w:rsidR="00EE26B6">
        <w:t xml:space="preserve">Jean-Christophe </w:t>
      </w:r>
      <w:r>
        <w:t>Chouvet</w:t>
      </w:r>
      <w:r w:rsidRPr="00365009">
        <w:t>, conseiller maître, comme réviseur ;</w:t>
      </w:r>
    </w:p>
    <w:p w:rsidR="00B47DF9" w:rsidRPr="00365009" w:rsidRDefault="00B47DF9" w:rsidP="00B47DF9">
      <w:pPr>
        <w:pStyle w:val="PS"/>
        <w:spacing w:after="360"/>
      </w:pPr>
      <w:r w:rsidRPr="00365009">
        <w:lastRenderedPageBreak/>
        <w:t xml:space="preserve">Vu la lettre du </w:t>
      </w:r>
      <w:r>
        <w:t>26 janvier</w:t>
      </w:r>
      <w:r w:rsidRPr="00365009">
        <w:t xml:space="preserve"> 2012  informant M. </w:t>
      </w:r>
      <w:r w:rsidR="004A393C">
        <w:t>X</w:t>
      </w:r>
      <w:r>
        <w:t xml:space="preserve"> </w:t>
      </w:r>
      <w:r w:rsidRPr="00365009">
        <w:t xml:space="preserve">de la date de l’audience publique du </w:t>
      </w:r>
      <w:r>
        <w:t>7 mars</w:t>
      </w:r>
      <w:r w:rsidRPr="00365009">
        <w:t xml:space="preserve"> 2012, et l’accusé de réception de cette lettre signé le </w:t>
      </w:r>
      <w:r>
        <w:t>27 janvier</w:t>
      </w:r>
      <w:r w:rsidRPr="00365009">
        <w:t xml:space="preserve"> 2012 par le comptable ;</w:t>
      </w:r>
    </w:p>
    <w:p w:rsidR="00B47DF9" w:rsidRPr="00365009" w:rsidRDefault="00B47DF9" w:rsidP="00B47DF9">
      <w:pPr>
        <w:pStyle w:val="PS"/>
        <w:spacing w:after="360"/>
      </w:pPr>
      <w:r w:rsidRPr="00365009">
        <w:t>Entendus en audience publique, Mme Dos Reis, conseiller maître, en son rapport oral, et M. </w:t>
      </w:r>
      <w:r w:rsidR="00EE26B6">
        <w:t xml:space="preserve">Yves </w:t>
      </w:r>
      <w:r w:rsidRPr="00365009">
        <w:rPr>
          <w:caps/>
        </w:rPr>
        <w:t>P</w:t>
      </w:r>
      <w:r w:rsidRPr="00365009">
        <w:t>errin, avocat général, en ses conclusions orales ;</w:t>
      </w:r>
    </w:p>
    <w:p w:rsidR="00B47DF9" w:rsidRPr="008E572F" w:rsidRDefault="00B47DF9" w:rsidP="00B47DF9">
      <w:pPr>
        <w:pStyle w:val="PS"/>
        <w:spacing w:after="360"/>
      </w:pPr>
      <w:r w:rsidRPr="008E572F">
        <w:t>Entendu en audience publique, M. </w:t>
      </w:r>
      <w:r w:rsidR="004A393C">
        <w:t>X</w:t>
      </w:r>
      <w:r w:rsidRPr="008E572F">
        <w:t>, comptable, en ses observations orales ;</w:t>
      </w:r>
    </w:p>
    <w:p w:rsidR="00B47DF9" w:rsidRPr="00365009" w:rsidRDefault="00B47DF9" w:rsidP="00B47DF9">
      <w:pPr>
        <w:pStyle w:val="PS"/>
        <w:spacing w:after="360"/>
      </w:pPr>
      <w:r w:rsidRPr="00365009">
        <w:t xml:space="preserve">Entendu à huis clos, le ministère public et le rapporteur s’étant retirés, </w:t>
      </w:r>
      <w:r>
        <w:t>M. Chouvet</w:t>
      </w:r>
      <w:r w:rsidRPr="00365009">
        <w:t>, conseiller maître, en ses observations ;</w:t>
      </w:r>
    </w:p>
    <w:p w:rsidR="00B47DF9" w:rsidRPr="00365009" w:rsidRDefault="00B47DF9" w:rsidP="006D3121">
      <w:pPr>
        <w:pStyle w:val="ps0"/>
        <w:spacing w:after="480"/>
        <w:ind w:left="1134" w:firstLine="306"/>
        <w:jc w:val="center"/>
        <w:rPr>
          <w:b/>
        </w:rPr>
      </w:pPr>
      <w:r w:rsidRPr="00365009">
        <w:rPr>
          <w:b/>
        </w:rPr>
        <w:t>ORDONNE :</w:t>
      </w:r>
    </w:p>
    <w:p w:rsidR="00B47DF9" w:rsidRPr="00D117D7" w:rsidRDefault="00B47DF9" w:rsidP="00982440">
      <w:pPr>
        <w:pStyle w:val="P0"/>
        <w:spacing w:after="240"/>
        <w:rPr>
          <w:rFonts w:ascii="Times New Roman Gras" w:hAnsi="Times New Roman Gras"/>
          <w:b/>
          <w:bCs/>
          <w:caps/>
          <w:u w:val="single"/>
        </w:rPr>
      </w:pPr>
      <w:r w:rsidRPr="00D117D7">
        <w:rPr>
          <w:b/>
          <w:bCs/>
          <w:u w:val="single"/>
        </w:rPr>
        <w:t xml:space="preserve">A l’égard de </w:t>
      </w:r>
      <w:r w:rsidR="004A393C">
        <w:rPr>
          <w:b/>
          <w:bCs/>
          <w:u w:val="single"/>
        </w:rPr>
        <w:t>M. X</w:t>
      </w:r>
    </w:p>
    <w:p w:rsidR="00B47DF9" w:rsidRPr="00D117D7" w:rsidRDefault="00B47DF9" w:rsidP="00D117D7">
      <w:pPr>
        <w:pStyle w:val="P0"/>
        <w:spacing w:after="240"/>
        <w:rPr>
          <w:b/>
          <w:bCs/>
          <w:u w:val="single"/>
        </w:rPr>
      </w:pPr>
      <w:r w:rsidRPr="00D117D7">
        <w:rPr>
          <w:b/>
          <w:bCs/>
          <w:u w:val="single"/>
        </w:rPr>
        <w:t>Exercice 2004</w:t>
      </w:r>
    </w:p>
    <w:p w:rsidR="00B47DF9" w:rsidRPr="00D117D7" w:rsidRDefault="00B47DF9" w:rsidP="00D117D7">
      <w:pPr>
        <w:pStyle w:val="P0"/>
        <w:spacing w:after="480"/>
        <w:rPr>
          <w:rFonts w:ascii="Times New Roman Gras" w:hAnsi="Times New Roman Gras"/>
          <w:b/>
          <w:bCs/>
          <w:smallCaps/>
          <w:u w:val="single"/>
        </w:rPr>
      </w:pPr>
      <w:r w:rsidRPr="00D117D7">
        <w:rPr>
          <w:b/>
          <w:bCs/>
          <w:u w:val="single"/>
        </w:rPr>
        <w:t xml:space="preserve">Affaire </w:t>
      </w:r>
      <w:bookmarkStart w:id="13" w:name="_Toc307392807"/>
      <w:r w:rsidRPr="00D117D7">
        <w:rPr>
          <w:rFonts w:ascii="Times New Roman Gras" w:hAnsi="Times New Roman Gras"/>
          <w:b/>
          <w:bCs/>
          <w:smallCaps/>
          <w:u w:val="single"/>
        </w:rPr>
        <w:t>sci la fontaine</w:t>
      </w:r>
      <w:bookmarkEnd w:id="13"/>
    </w:p>
    <w:p w:rsidR="00B47DF9" w:rsidRDefault="00B47DF9" w:rsidP="00D117D7">
      <w:pPr>
        <w:pStyle w:val="PS"/>
        <w:spacing w:after="360"/>
      </w:pPr>
      <w:r w:rsidRPr="00365009">
        <w:t xml:space="preserve">Attendu que le ministère public, par réquisitoire du 20 juin 2011, a relevé </w:t>
      </w:r>
      <w:r>
        <w:t xml:space="preserve">que la société civile immobilière de gestion </w:t>
      </w:r>
      <w:r w:rsidR="00947196">
        <w:t>« </w:t>
      </w:r>
      <w:r>
        <w:t>La Fontaine</w:t>
      </w:r>
      <w:r w:rsidR="00947196">
        <w:t> »</w:t>
      </w:r>
      <w:r>
        <w:t xml:space="preserve"> était redevable d’un montant de</w:t>
      </w:r>
      <w:r w:rsidR="00DF1E49">
        <w:t xml:space="preserve"> </w:t>
      </w:r>
      <w:r>
        <w:t>494 479,97</w:t>
      </w:r>
      <w:r w:rsidR="00D117D7">
        <w:t> </w:t>
      </w:r>
      <w:r>
        <w:t>€ de</w:t>
      </w:r>
      <w:r w:rsidRPr="00033EC8">
        <w:t xml:space="preserve"> </w:t>
      </w:r>
      <w:r>
        <w:t>taxes sur le chiffre d’affaires, mis en recouvrement le 10 août 1996 ; que ladite SCI</w:t>
      </w:r>
      <w:r w:rsidRPr="006A7B0F">
        <w:t xml:space="preserve"> </w:t>
      </w:r>
      <w:r>
        <w:t>a été déclarée en redressement judiciaire par jugement du 11</w:t>
      </w:r>
      <w:r w:rsidR="00D117D7">
        <w:t> </w:t>
      </w:r>
      <w:r>
        <w:t>juin</w:t>
      </w:r>
      <w:r w:rsidR="00D117D7">
        <w:t> </w:t>
      </w:r>
      <w:r>
        <w:t>1997 ; que, sur résolution du plan de continuation arrêté le 11 mars 1998, la liquidation ju</w:t>
      </w:r>
      <w:r w:rsidRPr="009B1BB7">
        <w:t>diciaire</w:t>
      </w:r>
      <w:r w:rsidRPr="000531DE">
        <w:t xml:space="preserve"> </w:t>
      </w:r>
      <w:r>
        <w:t xml:space="preserve">a été prononcée </w:t>
      </w:r>
      <w:r w:rsidRPr="009B1BB7">
        <w:t>par jugement publié</w:t>
      </w:r>
      <w:r>
        <w:t xml:space="preserve"> le 15 janvier 2004 ; </w:t>
      </w:r>
    </w:p>
    <w:p w:rsidR="00B47DF9" w:rsidRPr="009E4F1B" w:rsidRDefault="00B47DF9" w:rsidP="00D117D7">
      <w:pPr>
        <w:pStyle w:val="PS"/>
        <w:spacing w:after="360"/>
        <w:rPr>
          <w:strike/>
        </w:rPr>
      </w:pPr>
      <w:r>
        <w:t>Attendu que la créance de l’État a été déclarée au passif à titre définitif le</w:t>
      </w:r>
      <w:r w:rsidR="00D117D7">
        <w:t> </w:t>
      </w:r>
      <w:r>
        <w:t>25 février 2004 ;</w:t>
      </w:r>
      <w:r w:rsidRPr="009E4F1B">
        <w:rPr>
          <w:strike/>
        </w:rPr>
        <w:t xml:space="preserve"> </w:t>
      </w:r>
    </w:p>
    <w:p w:rsidR="00B47DF9" w:rsidRDefault="00B47DF9" w:rsidP="00D117D7">
      <w:pPr>
        <w:pStyle w:val="PS"/>
        <w:spacing w:after="360"/>
      </w:pPr>
      <w:r>
        <w:t>Attendu que le capital social était détenu à hauteur de 99</w:t>
      </w:r>
      <w:r w:rsidR="00D117D7">
        <w:t> </w:t>
      </w:r>
      <w:r>
        <w:t>% par l’association Enseignement Catholique Avenir 77 (ECA</w:t>
      </w:r>
      <w:r w:rsidR="00D117D7">
        <w:t> </w:t>
      </w:r>
      <w:r>
        <w:t>77) ; que cette association a fait l’objet d’une liquidation ju</w:t>
      </w:r>
      <w:r w:rsidRPr="009B1BB7">
        <w:t>diciaire</w:t>
      </w:r>
      <w:r>
        <w:t>, sur résolution du plan de redressement judiciaire du</w:t>
      </w:r>
      <w:r w:rsidR="00DF1E49">
        <w:t xml:space="preserve"> </w:t>
      </w:r>
      <w:r>
        <w:t>11 mars 1998, publiée le 3</w:t>
      </w:r>
      <w:r w:rsidR="00D117D7">
        <w:t> </w:t>
      </w:r>
      <w:r>
        <w:t>décembre</w:t>
      </w:r>
      <w:r w:rsidR="00D117D7">
        <w:t> </w:t>
      </w:r>
      <w:r>
        <w:t>2003 ; que la quote-part de la créance, d’un</w:t>
      </w:r>
      <w:r w:rsidR="00DF1E49">
        <w:t xml:space="preserve"> </w:t>
      </w:r>
      <w:r>
        <w:t>montant de 489 535,17</w:t>
      </w:r>
      <w:r w:rsidR="00D117D7">
        <w:t> </w:t>
      </w:r>
      <w:r>
        <w:t>€, au paiement de laquelle l’ECA 77 était tenue aux termes de l’article</w:t>
      </w:r>
      <w:r w:rsidR="00DF1E49">
        <w:t xml:space="preserve"> </w:t>
      </w:r>
      <w:r>
        <w:t>1857 du code civil</w:t>
      </w:r>
      <w:r>
        <w:rPr>
          <w:rStyle w:val="Appelnotedebasdep"/>
        </w:rPr>
        <w:footnoteReference w:id="1"/>
      </w:r>
      <w:r>
        <w:t>, n’a pas été déclarée au passif de la procédure collective ouverte à son encontre ;</w:t>
      </w:r>
    </w:p>
    <w:p w:rsidR="00A96C17" w:rsidRDefault="00A96C17" w:rsidP="00D117D7">
      <w:pPr>
        <w:pStyle w:val="PS"/>
        <w:spacing w:after="360"/>
      </w:pPr>
    </w:p>
    <w:p w:rsidR="00A96C17" w:rsidRDefault="00A96C17" w:rsidP="00D117D7">
      <w:pPr>
        <w:pStyle w:val="PS"/>
        <w:spacing w:after="360"/>
      </w:pPr>
    </w:p>
    <w:p w:rsidR="00B47DF9" w:rsidRDefault="00B47DF9" w:rsidP="00D117D7">
      <w:pPr>
        <w:pStyle w:val="PS"/>
        <w:spacing w:after="360"/>
      </w:pPr>
      <w:r>
        <w:lastRenderedPageBreak/>
        <w:t>Attendu</w:t>
      </w:r>
      <w:r w:rsidRPr="004A0AA5">
        <w:t xml:space="preserve"> </w:t>
      </w:r>
      <w:r w:rsidRPr="000B5C83">
        <w:t>que le comptable a</w:t>
      </w:r>
      <w:r>
        <w:t>urait dû exercer des diligences</w:t>
      </w:r>
      <w:r w:rsidRPr="000B5C83">
        <w:t xml:space="preserve"> en vue </w:t>
      </w:r>
      <w:r>
        <w:t xml:space="preserve">de la conservation </w:t>
      </w:r>
      <w:r w:rsidRPr="000B5C83">
        <w:t xml:space="preserve">de la </w:t>
      </w:r>
      <w:r>
        <w:t xml:space="preserve">quote-part </w:t>
      </w:r>
      <w:r w:rsidRPr="000B5C83">
        <w:t>de</w:t>
      </w:r>
      <w:r>
        <w:t xml:space="preserve"> l’associée l’ECA 77</w:t>
      </w:r>
      <w:r w:rsidRPr="000B5C83">
        <w:t xml:space="preserve">, </w:t>
      </w:r>
      <w:r>
        <w:t>dès le 15 janvier 2004,</w:t>
      </w:r>
      <w:r w:rsidRPr="000B5C83">
        <w:t xml:space="preserve"> date de la publication du jugement de liquidation judiciaire de la société</w:t>
      </w:r>
      <w:r>
        <w:t xml:space="preserve"> La Fontaine</w:t>
      </w:r>
      <w:r w:rsidRPr="000B5C83">
        <w:t xml:space="preserve"> ; </w:t>
      </w:r>
      <w:r>
        <w:t>qu’à défaut, la créance est éteinte depuis le 3 février</w:t>
      </w:r>
      <w:r w:rsidR="00D117D7">
        <w:t> </w:t>
      </w:r>
      <w:r>
        <w:t>2004</w:t>
      </w:r>
      <w:r>
        <w:rPr>
          <w:rStyle w:val="Appelnotedebasdep"/>
        </w:rPr>
        <w:footnoteReference w:id="2"/>
      </w:r>
      <w:r>
        <w:t> ;</w:t>
      </w:r>
      <w:r w:rsidRPr="00A74F32">
        <w:t xml:space="preserve"> </w:t>
      </w:r>
    </w:p>
    <w:p w:rsidR="00B47DF9" w:rsidRDefault="00B47DF9" w:rsidP="00D117D7">
      <w:pPr>
        <w:pStyle w:val="PS"/>
        <w:spacing w:after="360"/>
      </w:pPr>
      <w:r>
        <w:t>Attendu qu’en conséquence, le ministère public a estimé qu’en application de l’article 60-I, 3</w:t>
      </w:r>
      <w:r w:rsidRPr="009E4F1B">
        <w:rPr>
          <w:vertAlign w:val="superscript"/>
        </w:rPr>
        <w:t>ème</w:t>
      </w:r>
      <w:r w:rsidR="00D117D7">
        <w:rPr>
          <w:vertAlign w:val="superscript"/>
        </w:rPr>
        <w:t> </w:t>
      </w:r>
      <w:r>
        <w:t xml:space="preserve">alinéa modifié de la loi </w:t>
      </w:r>
      <w:r w:rsidR="00EE26B6">
        <w:t xml:space="preserve">n° </w:t>
      </w:r>
      <w:r>
        <w:t>63-156 du 23</w:t>
      </w:r>
      <w:r w:rsidR="00D117D7">
        <w:t> </w:t>
      </w:r>
      <w:r>
        <w:t>février</w:t>
      </w:r>
      <w:r w:rsidR="00D117D7">
        <w:t> </w:t>
      </w:r>
      <w:r>
        <w:t>1963, la</w:t>
      </w:r>
      <w:r w:rsidR="00DF1E49">
        <w:t xml:space="preserve"> </w:t>
      </w:r>
      <w:r>
        <w:t>responsabilité de M.</w:t>
      </w:r>
      <w:r w:rsidR="00D117D7">
        <w:t> </w:t>
      </w:r>
      <w:r w:rsidR="004A393C">
        <w:t>X</w:t>
      </w:r>
      <w:r>
        <w:t>, comptable en fonctions du 10 avril</w:t>
      </w:r>
      <w:r w:rsidR="00D117D7">
        <w:t> </w:t>
      </w:r>
      <w:r>
        <w:t>2003 au</w:t>
      </w:r>
      <w:r w:rsidR="00D117D7">
        <w:t> </w:t>
      </w:r>
      <w:r>
        <w:t>6 janvier 2005 au service des impôts des entreprises de Meaux-Ouest, pouvait être mise en jeu à hauteur de 489 535,17 €, au titre de l’exercice</w:t>
      </w:r>
      <w:r w:rsidR="00DF1E49">
        <w:t xml:space="preserve"> </w:t>
      </w:r>
      <w:r>
        <w:t>2004, dès lors que la créance n’était pas recouvrée ;</w:t>
      </w:r>
    </w:p>
    <w:p w:rsidR="00D117D7" w:rsidRDefault="00B47DF9" w:rsidP="00982440">
      <w:pPr>
        <w:pStyle w:val="PS"/>
        <w:spacing w:after="360"/>
      </w:pPr>
      <w:r>
        <w:t xml:space="preserve">Attendu que dans sa réponse </w:t>
      </w:r>
      <w:r w:rsidR="00947196">
        <w:t xml:space="preserve">à la Cour </w:t>
      </w:r>
      <w:r>
        <w:t>du 23</w:t>
      </w:r>
      <w:r w:rsidR="00D117D7">
        <w:t> </w:t>
      </w:r>
      <w:r>
        <w:t>août</w:t>
      </w:r>
      <w:r w:rsidR="00D117D7">
        <w:t> </w:t>
      </w:r>
      <w:r>
        <w:t>2011, M.</w:t>
      </w:r>
      <w:r w:rsidR="00D117D7">
        <w:t> </w:t>
      </w:r>
      <w:r w:rsidR="004A393C">
        <w:t>X</w:t>
      </w:r>
      <w:r>
        <w:t xml:space="preserve"> invoque en premier lieu que le prononcé de la liquidation judiciaire de la société n’est devenu à lui seul suffisant </w:t>
      </w:r>
      <w:r w:rsidRPr="00601FF0">
        <w:t>pour établir</w:t>
      </w:r>
      <w:r>
        <w:t xml:space="preserve"> l’existence de poursuites préalables et vaines à l’encontre de la personne morale, condition nécessaire en vertu de l’article</w:t>
      </w:r>
      <w:r w:rsidR="00982440">
        <w:t> </w:t>
      </w:r>
      <w:r>
        <w:t>1858 du code civil pour poursuivre les associés, qu’à compter de la jurisprudence de la Cour de cassation du</w:t>
      </w:r>
      <w:r w:rsidR="00DF1E49">
        <w:t xml:space="preserve"> </w:t>
      </w:r>
      <w:r>
        <w:t xml:space="preserve">18 mai 2007 </w:t>
      </w:r>
      <w:r w:rsidR="00DF1E49">
        <w:t>(</w:t>
      </w:r>
      <w:r>
        <w:t xml:space="preserve">Cass. ch. </w:t>
      </w:r>
      <w:r w:rsidR="00DF1E49">
        <w:t>m</w:t>
      </w:r>
      <w:r>
        <w:t>ixte n°</w:t>
      </w:r>
      <w:r w:rsidR="00D117D7">
        <w:t> </w:t>
      </w:r>
      <w:r>
        <w:t>05-10413</w:t>
      </w:r>
      <w:r w:rsidR="00DF1E49">
        <w:t>)</w:t>
      </w:r>
      <w:r>
        <w:t> ; qu’antérieurement</w:t>
      </w:r>
      <w:r w:rsidR="00947196">
        <w:t>,</w:t>
      </w:r>
      <w:r>
        <w:t xml:space="preserve"> la</w:t>
      </w:r>
      <w:r w:rsidR="00DF1E49">
        <w:t xml:space="preserve"> </w:t>
      </w:r>
      <w:r>
        <w:t>Cour de cassation ne permettait d’agir à l’encontre des associés, sans attendre la clôture de la procédure, qu’à la condition d’avoir démontré l’insuffisance du passif social ; qu’à cet égard, seule une attestation d’irrécouvrabilité émanant du liquidateur pouvait répondre à cette exigence ;</w:t>
      </w:r>
    </w:p>
    <w:p w:rsidR="00B47DF9" w:rsidRDefault="00D117D7" w:rsidP="00D117D7">
      <w:pPr>
        <w:pStyle w:val="PS"/>
        <w:spacing w:after="360"/>
      </w:pPr>
      <w:r>
        <w:t>A</w:t>
      </w:r>
      <w:r w:rsidR="00B47DF9">
        <w:t>ttendu que M.</w:t>
      </w:r>
      <w:r>
        <w:t> </w:t>
      </w:r>
      <w:r w:rsidR="004A393C">
        <w:t>X</w:t>
      </w:r>
      <w:r w:rsidR="002610D9">
        <w:t xml:space="preserve"> </w:t>
      </w:r>
      <w:r w:rsidR="00947196">
        <w:t>indiqu</w:t>
      </w:r>
      <w:r w:rsidR="002610D9">
        <w:t xml:space="preserve">e </w:t>
      </w:r>
      <w:r w:rsidR="00B47DF9">
        <w:t xml:space="preserve">qu’en l’espèce, </w:t>
      </w:r>
      <w:r w:rsidR="00B47DF9" w:rsidRPr="004A793A">
        <w:t>la SCI étant propriétaire d'un bien immobilier</w:t>
      </w:r>
      <w:r w:rsidR="00B47DF9">
        <w:t>,</w:t>
      </w:r>
      <w:r w:rsidR="00B47DF9" w:rsidRPr="004A793A">
        <w:t xml:space="preserve"> le liquidateur n'aurait pas </w:t>
      </w:r>
      <w:r w:rsidR="00B47DF9">
        <w:t xml:space="preserve">accepté de </w:t>
      </w:r>
      <w:r w:rsidR="00B47DF9" w:rsidRPr="004A793A">
        <w:t>délivr</w:t>
      </w:r>
      <w:r w:rsidR="00B47DF9">
        <w:t>er</w:t>
      </w:r>
      <w:r w:rsidR="00B47DF9" w:rsidRPr="004A793A">
        <w:t xml:space="preserve"> cette attestation avant la vente de ce bien, finalem</w:t>
      </w:r>
      <w:r w:rsidR="00B47DF9">
        <w:t>ent intervenue le 29 mars</w:t>
      </w:r>
      <w:r>
        <w:t> </w:t>
      </w:r>
      <w:r w:rsidR="00B47DF9">
        <w:t>2007 ; que d</w:t>
      </w:r>
      <w:r w:rsidR="00B47DF9" w:rsidRPr="004A793A">
        <w:t>ans ces conditions</w:t>
      </w:r>
      <w:r w:rsidR="00947196">
        <w:t>,</w:t>
      </w:r>
      <w:r w:rsidR="00B47DF9" w:rsidRPr="004A793A">
        <w:t xml:space="preserve"> une déclaration de la créance à la liquidation judiciaire de l'ECA</w:t>
      </w:r>
      <w:r>
        <w:t> </w:t>
      </w:r>
      <w:r w:rsidR="00B47DF9" w:rsidRPr="004A793A">
        <w:t xml:space="preserve">77 </w:t>
      </w:r>
      <w:r w:rsidR="00B47DF9">
        <w:t>publiée le 3</w:t>
      </w:r>
      <w:r>
        <w:t> </w:t>
      </w:r>
      <w:r w:rsidR="00B47DF9">
        <w:t>décembre</w:t>
      </w:r>
      <w:r>
        <w:t> </w:t>
      </w:r>
      <w:r w:rsidR="00B47DF9">
        <w:t xml:space="preserve">2003 </w:t>
      </w:r>
      <w:r w:rsidR="00B47DF9" w:rsidRPr="004A793A">
        <w:t>aurait été irrecevable</w:t>
      </w:r>
      <w:r w:rsidR="00B47DF9">
        <w:t> ;</w:t>
      </w:r>
    </w:p>
    <w:p w:rsidR="00B47DF9" w:rsidRDefault="00B47DF9" w:rsidP="00D117D7">
      <w:pPr>
        <w:pStyle w:val="PS"/>
        <w:spacing w:after="360"/>
      </w:pPr>
      <w:r>
        <w:t>Attendu que la décision du 18</w:t>
      </w:r>
      <w:r w:rsidR="00D117D7">
        <w:t> </w:t>
      </w:r>
      <w:r>
        <w:t>mai</w:t>
      </w:r>
      <w:r w:rsidR="00D117D7">
        <w:t> </w:t>
      </w:r>
      <w:r>
        <w:t xml:space="preserve">2007 </w:t>
      </w:r>
      <w:r w:rsidR="00947196">
        <w:t xml:space="preserve">de la Cour de cassation, </w:t>
      </w:r>
      <w:r>
        <w:t>citée par M.</w:t>
      </w:r>
      <w:r w:rsidR="00D117D7">
        <w:t> </w:t>
      </w:r>
      <w:r w:rsidR="004A393C">
        <w:t>X</w:t>
      </w:r>
      <w:r w:rsidR="00947196">
        <w:t>,</w:t>
      </w:r>
      <w:r>
        <w:t xml:space="preserve"> </w:t>
      </w:r>
      <w:r w:rsidR="00947196">
        <w:t>a, certes, permis au</w:t>
      </w:r>
      <w:r>
        <w:t xml:space="preserve"> créancier qui a déclaré sa créance au passif de la procédure de la société </w:t>
      </w:r>
      <w:r w:rsidR="00947196">
        <w:t>de</w:t>
      </w:r>
      <w:r>
        <w:t xml:space="preserve"> poursuivre les associés sans autre démonstration à opérer ;</w:t>
      </w:r>
    </w:p>
    <w:p w:rsidR="00B47DF9" w:rsidRDefault="00B47DF9" w:rsidP="00D117D7">
      <w:pPr>
        <w:pStyle w:val="PS"/>
        <w:spacing w:after="360"/>
      </w:pPr>
      <w:r>
        <w:t>Attendu toutefois, qu’antérieurement à cette décision, la jurisprudence de la</w:t>
      </w:r>
      <w:r w:rsidR="00D117D7">
        <w:t> </w:t>
      </w:r>
      <w:r>
        <w:t xml:space="preserve">Cour de cassation permettait déjà d’agir à l’encontre des associés sans attendre la clôture de la procédure, à la condition de démontrer l’insuffisance du passif social (Cass. com., 14 janv. 1994 </w:t>
      </w:r>
      <w:r w:rsidRPr="00C50EFD">
        <w:t>; Cass. 3e civ., 7 oct. 1998, n° 96-20.395 : Juris-Data n°</w:t>
      </w:r>
      <w:r w:rsidR="00D117D7">
        <w:t> </w:t>
      </w:r>
      <w:r w:rsidRPr="00C50EFD">
        <w:t>1998-003713 ; Dr. sociétés 1999, comm. 4, obs. Th. Bonneau)</w:t>
      </w:r>
      <w:r>
        <w:t> ;</w:t>
      </w:r>
      <w:r w:rsidRPr="00C50EFD">
        <w:t xml:space="preserve"> </w:t>
      </w:r>
    </w:p>
    <w:p w:rsidR="00B47DF9" w:rsidRDefault="00B47DF9" w:rsidP="00D117D7">
      <w:pPr>
        <w:pStyle w:val="PS"/>
        <w:spacing w:after="360"/>
      </w:pPr>
      <w:r>
        <w:t xml:space="preserve">Attendu que la preuve de l’insuffisance du patrimoine social peut être apportée par tous moyens, </w:t>
      </w:r>
      <w:r w:rsidRPr="001C5635">
        <w:t xml:space="preserve">en particulier grâce aux informations données par les organes de la procédure sur l'absence d'actif </w:t>
      </w:r>
      <w:r>
        <w:t xml:space="preserve">à </w:t>
      </w:r>
      <w:r w:rsidRPr="001C5635">
        <w:t>recouvrer</w:t>
      </w:r>
      <w:r>
        <w:t>,</w:t>
      </w:r>
      <w:r w:rsidRPr="001C5635">
        <w:t xml:space="preserve"> ou </w:t>
      </w:r>
      <w:r>
        <w:t xml:space="preserve">sur </w:t>
      </w:r>
      <w:r w:rsidRPr="001C5635">
        <w:t>l'importance du passif privilégié</w:t>
      </w:r>
      <w:r>
        <w:t>,</w:t>
      </w:r>
      <w:r w:rsidRPr="001C5635">
        <w:t xml:space="preserve"> qui ne laisse aucune cha</w:t>
      </w:r>
      <w:r>
        <w:t xml:space="preserve">nce au créancier chirographaire ; </w:t>
      </w:r>
    </w:p>
    <w:p w:rsidR="00A96C17" w:rsidRDefault="00A96C17" w:rsidP="002610D9">
      <w:pPr>
        <w:pStyle w:val="PS"/>
        <w:spacing w:after="360"/>
      </w:pPr>
    </w:p>
    <w:p w:rsidR="00B47DF9" w:rsidRDefault="00B47DF9" w:rsidP="002610D9">
      <w:pPr>
        <w:pStyle w:val="PS"/>
        <w:spacing w:after="360"/>
      </w:pPr>
      <w:r>
        <w:lastRenderedPageBreak/>
        <w:t xml:space="preserve">Attendu que la Cour de cassation a jugé à plusieurs reprises que </w:t>
      </w:r>
      <w:r w:rsidRPr="001C5635">
        <w:t>l'importance du passif privilégié et l'absence d'actif social autorise un créancier social chirographaire qui a déclaré sa créance à agir contre les associés (Cass.</w:t>
      </w:r>
      <w:r w:rsidR="00DF1E49">
        <w:t xml:space="preserve"> </w:t>
      </w:r>
      <w:r w:rsidRPr="001C5635">
        <w:t>com., 14</w:t>
      </w:r>
      <w:r w:rsidR="00DF79AC">
        <w:t> </w:t>
      </w:r>
      <w:r w:rsidRPr="001C5635">
        <w:t>janv.</w:t>
      </w:r>
      <w:r w:rsidR="00DF79AC">
        <w:t> </w:t>
      </w:r>
      <w:r w:rsidRPr="001C5635">
        <w:t>1994, prée. -V. aussi Cass</w:t>
      </w:r>
      <w:r>
        <w:t>.</w:t>
      </w:r>
      <w:r w:rsidRPr="001C5635">
        <w:t xml:space="preserve"> 3e civ., 7</w:t>
      </w:r>
      <w:r w:rsidR="00DF79AC">
        <w:t> </w:t>
      </w:r>
      <w:r w:rsidRPr="001C5635">
        <w:t>oct. 1998, n</w:t>
      </w:r>
      <w:r w:rsidR="00DF79AC">
        <w:t>° </w:t>
      </w:r>
      <w:r w:rsidRPr="001C5635">
        <w:t>96-20.395 : Juris-Data n</w:t>
      </w:r>
      <w:r w:rsidR="00DF79AC">
        <w:t>° </w:t>
      </w:r>
      <w:r w:rsidRPr="001C5635">
        <w:t>1998-003713 , Dr. sociétés 1</w:t>
      </w:r>
      <w:r w:rsidR="006D3121">
        <w:t>999, comm. 4, obs. Th. Bonneau) ;</w:t>
      </w:r>
    </w:p>
    <w:p w:rsidR="00B47DF9" w:rsidRPr="000622D0" w:rsidRDefault="00B47DF9" w:rsidP="00DF79AC">
      <w:pPr>
        <w:pStyle w:val="PS"/>
        <w:spacing w:after="360"/>
      </w:pPr>
      <w:r>
        <w:t>Attendu que, malgré l’importance de la créance et les situations précaires déjà anciennes de la SCI et de son associée, M.</w:t>
      </w:r>
      <w:r w:rsidR="00DF79AC">
        <w:t> </w:t>
      </w:r>
      <w:r w:rsidR="004A393C">
        <w:t>X</w:t>
      </w:r>
      <w:r>
        <w:t xml:space="preserve"> s’est abstenu d’interroger en temps utile le mandataire sur l’état du patrimoine social, au motif</w:t>
      </w:r>
      <w:r w:rsidR="00947196">
        <w:t xml:space="preserve"> </w:t>
      </w:r>
      <w:r>
        <w:t>que celui-ci</w:t>
      </w:r>
      <w:r w:rsidRPr="000622D0">
        <w:t xml:space="preserve"> n’aurait pas délivré d’attestation d’irrécouvrabilité avant la vente du bien immobilier détenu par la SCI ;</w:t>
      </w:r>
    </w:p>
    <w:p w:rsidR="00B47DF9" w:rsidRDefault="00B47DF9" w:rsidP="00D117D7">
      <w:pPr>
        <w:pStyle w:val="PS"/>
        <w:spacing w:after="360"/>
      </w:pPr>
      <w:r>
        <w:t>A</w:t>
      </w:r>
      <w:r w:rsidRPr="00C44805">
        <w:t>ttendu que</w:t>
      </w:r>
      <w:r>
        <w:t xml:space="preserve"> la SCI et son associée</w:t>
      </w:r>
      <w:r w:rsidR="00947196">
        <w:t>,</w:t>
      </w:r>
      <w:r>
        <w:t xml:space="preserve"> l’ECA 77</w:t>
      </w:r>
      <w:r w:rsidR="00947196">
        <w:t>,</w:t>
      </w:r>
      <w:r>
        <w:t xml:space="preserve"> ont été déclarées en liquidation judiciaire sur résolution d’un plan de continuation établi le 11 mars 1998 pour lequel un état des créances avait été publié le 21 avril 1998 ; </w:t>
      </w:r>
    </w:p>
    <w:p w:rsidR="00B47DF9" w:rsidRDefault="00B47DF9" w:rsidP="006D3121">
      <w:pPr>
        <w:pStyle w:val="PS"/>
        <w:spacing w:after="360"/>
      </w:pPr>
      <w:r>
        <w:t>Attendu que le mandataire des créanciers de la SCI a produit un certificat d’irrécouvrabilité le 12 avril 2005, soit à une date bien antérieure à la vente du bien immobilier, et ce en réponse à la première demande du SIE, qui n’a interrogé pour la première fois le mandataire sur les perspectives de recouvrement de la créance que le</w:t>
      </w:r>
      <w:r w:rsidR="00DF1E49">
        <w:t xml:space="preserve"> </w:t>
      </w:r>
      <w:r>
        <w:t>11</w:t>
      </w:r>
      <w:r w:rsidR="00DF79AC">
        <w:t> </w:t>
      </w:r>
      <w:r>
        <w:t>février</w:t>
      </w:r>
      <w:r w:rsidR="00DF79AC">
        <w:t> </w:t>
      </w:r>
      <w:r>
        <w:t>2005, à l’initiative du successeur de M.</w:t>
      </w:r>
      <w:r w:rsidR="00DF79AC">
        <w:t> </w:t>
      </w:r>
      <w:r w:rsidR="004A393C">
        <w:t>X</w:t>
      </w:r>
      <w:r>
        <w:t>;</w:t>
      </w:r>
    </w:p>
    <w:p w:rsidR="00B47DF9" w:rsidRPr="003430B6" w:rsidRDefault="00B47DF9" w:rsidP="00DF79AC">
      <w:pPr>
        <w:pStyle w:val="PS"/>
        <w:spacing w:after="360"/>
      </w:pPr>
      <w:r>
        <w:t>Attendu en conséquence que les arguments de M.</w:t>
      </w:r>
      <w:r w:rsidR="00DF79AC">
        <w:t> </w:t>
      </w:r>
      <w:r w:rsidR="004A393C">
        <w:t>X</w:t>
      </w:r>
      <w:r>
        <w:t xml:space="preserve"> selon lesquels l’interrogation du mandataire sur l’état du patrimoine social de la SCI serait restée vaine et la déclaration de</w:t>
      </w:r>
      <w:r w:rsidRPr="003430B6">
        <w:t xml:space="preserve"> </w:t>
      </w:r>
      <w:r>
        <w:t>la créance au passif de la procédure de l’associée aurait été dans ces conditions impossible</w:t>
      </w:r>
      <w:r w:rsidR="00DF1E49">
        <w:t xml:space="preserve"> </w:t>
      </w:r>
      <w:r>
        <w:t xml:space="preserve">ne sont pas recevables ; </w:t>
      </w:r>
    </w:p>
    <w:p w:rsidR="00B47DF9" w:rsidRPr="00783C44" w:rsidRDefault="00B47DF9" w:rsidP="00C32A1D">
      <w:pPr>
        <w:pStyle w:val="PS"/>
        <w:spacing w:after="360"/>
      </w:pPr>
      <w:r>
        <w:t>Attendu</w:t>
      </w:r>
      <w:r w:rsidRPr="00783C44">
        <w:t xml:space="preserve"> que la responsabilité du comptable </w:t>
      </w:r>
      <w:r w:rsidR="00947196">
        <w:t>en matière de</w:t>
      </w:r>
      <w:r w:rsidRPr="00783C44">
        <w:t xml:space="preserve"> recouvrement s’apprécie au regard de l’étendue de ses diligences qui doivent être rapides, complètes et adéquates ;</w:t>
      </w:r>
    </w:p>
    <w:p w:rsidR="00B47DF9" w:rsidRDefault="00B47DF9" w:rsidP="00DF79AC">
      <w:pPr>
        <w:pStyle w:val="PS"/>
        <w:spacing w:after="360"/>
      </w:pPr>
      <w:r w:rsidRPr="00783C44">
        <w:t xml:space="preserve">Attendu que comme l’a jugé le </w:t>
      </w:r>
      <w:r w:rsidR="00EE26B6">
        <w:t>C</w:t>
      </w:r>
      <w:r w:rsidRPr="00783C44">
        <w:t>onseil d’</w:t>
      </w:r>
      <w:r w:rsidR="00D75654">
        <w:t>É</w:t>
      </w:r>
      <w:r w:rsidRPr="00783C44">
        <w:t>tat dans sa décision du 27 octobre</w:t>
      </w:r>
      <w:r w:rsidR="00DF79AC">
        <w:t> </w:t>
      </w:r>
      <w:r w:rsidRPr="00783C44">
        <w:t>2000 (Desvigne)</w:t>
      </w:r>
      <w:r w:rsidR="00EE26B6">
        <w:t> :</w:t>
      </w:r>
      <w:r w:rsidRPr="00783C44">
        <w:t xml:space="preserve"> « </w:t>
      </w:r>
      <w:r>
        <w:rPr>
          <w:i/>
        </w:rPr>
        <w:t>L</w:t>
      </w:r>
      <w:r w:rsidRPr="00783C44">
        <w:rPr>
          <w:i/>
        </w:rPr>
        <w:t>e juge des comptes doit s’abstenir  de toute appréciation du comportement personnel des comptables intéressés et ne peut fonder ses décisions que sur les éléments matériels des compte</w:t>
      </w:r>
      <w:r>
        <w:rPr>
          <w:i/>
        </w:rPr>
        <w:t>s</w:t>
      </w:r>
      <w:r w:rsidRPr="00783C44">
        <w:rPr>
          <w:i/>
        </w:rPr>
        <w:t> ; il lui appartient à ce titre de se prononcer sur le point de savoir si un comptable public s’est livré aux différents contrôles qu’il lui appartient d’assurer et</w:t>
      </w:r>
      <w:r>
        <w:rPr>
          <w:i/>
        </w:rPr>
        <w:t>,</w:t>
      </w:r>
      <w:r w:rsidRPr="00783C44">
        <w:rPr>
          <w:i/>
        </w:rPr>
        <w:t xml:space="preserve"> notamment s’agissant du recouvrement d’une créance qu’il avait prise en charge, s’il a exercé dans les délais appropriés toutes les diligences requises pour ce recouvrement, lesquelles diligences ne peuvent être dissociées du jugement du compte</w:t>
      </w:r>
      <w:r w:rsidRPr="00783C44">
        <w:t> »</w:t>
      </w:r>
      <w:r>
        <w:t> ;</w:t>
      </w:r>
      <w:r w:rsidRPr="00DE1F26">
        <w:t xml:space="preserve"> </w:t>
      </w:r>
    </w:p>
    <w:p w:rsidR="00B47DF9" w:rsidRDefault="00B47DF9" w:rsidP="00C32A1D">
      <w:pPr>
        <w:pStyle w:val="PS"/>
        <w:spacing w:after="360"/>
      </w:pPr>
      <w:r>
        <w:t>Attendu qu’e</w:t>
      </w:r>
      <w:r w:rsidRPr="005229FA">
        <w:t xml:space="preserve">n s’abstenant </w:t>
      </w:r>
      <w:r>
        <w:t xml:space="preserve">d’interroger le mandataire sur l’état du patrimoine social et </w:t>
      </w:r>
      <w:r w:rsidRPr="005229FA">
        <w:t xml:space="preserve">de </w:t>
      </w:r>
      <w:r>
        <w:t>déclarer, au moins à titre provisionnel, la créance au passif de la procédure de l’associée dans les délais qui lui étaient impartis</w:t>
      </w:r>
      <w:r w:rsidRPr="005229FA">
        <w:t xml:space="preserve">, </w:t>
      </w:r>
      <w:r>
        <w:t>l</w:t>
      </w:r>
      <w:r w:rsidRPr="005229FA">
        <w:t xml:space="preserve">e comptable ne s’est pas acquitté de ses obligations </w:t>
      </w:r>
      <w:r>
        <w:t xml:space="preserve">; qu’il est certain que l’extinction des créances en cause est directement imputable à l’omission de déclaration ; </w:t>
      </w:r>
      <w:r w:rsidRPr="003430B6">
        <w:t xml:space="preserve">qu’il en est résulté l’impossibilité </w:t>
      </w:r>
      <w:r>
        <w:t xml:space="preserve">définitive </w:t>
      </w:r>
      <w:r w:rsidRPr="003430B6">
        <w:t>de l</w:t>
      </w:r>
      <w:r>
        <w:t>a</w:t>
      </w:r>
      <w:r w:rsidRPr="003430B6">
        <w:t xml:space="preserve"> recouvrer </w:t>
      </w:r>
      <w:r>
        <w:t xml:space="preserve">; </w:t>
      </w:r>
    </w:p>
    <w:p w:rsidR="00947196" w:rsidRDefault="00B47DF9" w:rsidP="00B7447E">
      <w:pPr>
        <w:pStyle w:val="PS"/>
        <w:spacing w:after="360"/>
      </w:pPr>
      <w:r>
        <w:lastRenderedPageBreak/>
        <w:t>Considérant que ce manquement de M.</w:t>
      </w:r>
      <w:r w:rsidR="00C32A1D">
        <w:t> </w:t>
      </w:r>
      <w:r w:rsidR="004A393C">
        <w:t>X</w:t>
      </w:r>
      <w:r>
        <w:t xml:space="preserve"> a eu pour le Trésor public </w:t>
      </w:r>
      <w:r w:rsidR="006E79FD">
        <w:t>un préjudice</w:t>
      </w:r>
      <w:r>
        <w:t xml:space="preserve"> de 494 479,97</w:t>
      </w:r>
      <w:r w:rsidR="00C32A1D">
        <w:t> </w:t>
      </w:r>
      <w:r>
        <w:t>€ ;</w:t>
      </w:r>
    </w:p>
    <w:p w:rsidR="00B47DF9" w:rsidRDefault="00B47DF9" w:rsidP="00B7447E">
      <w:pPr>
        <w:pStyle w:val="PS"/>
        <w:spacing w:after="360"/>
      </w:pPr>
      <w:r>
        <w:t>Attendu toutefois que le ministère public en ses conclusions orales au cours de l’audience du 7</w:t>
      </w:r>
      <w:r w:rsidR="00B7447E">
        <w:t> </w:t>
      </w:r>
      <w:r>
        <w:t>mars</w:t>
      </w:r>
      <w:r w:rsidR="00B7447E">
        <w:t> </w:t>
      </w:r>
      <w:r>
        <w:t>2012 a appelé l’attention du juge sur les règles de prescription applicables en l’espèce ;</w:t>
      </w:r>
    </w:p>
    <w:p w:rsidR="00B47DF9" w:rsidRDefault="00B47DF9" w:rsidP="00B7447E">
      <w:pPr>
        <w:pStyle w:val="PS"/>
        <w:spacing w:after="360"/>
      </w:pPr>
      <w:r>
        <w:t>Attendu qu’aux termes de l’article 60 de la loi n°</w:t>
      </w:r>
      <w:r w:rsidR="00B7447E">
        <w:t> </w:t>
      </w:r>
      <w:r>
        <w:t>63-156 du 23</w:t>
      </w:r>
      <w:r w:rsidR="00B7447E">
        <w:t> </w:t>
      </w:r>
      <w:r>
        <w:t>février</w:t>
      </w:r>
      <w:r w:rsidR="00B7447E">
        <w:t> </w:t>
      </w:r>
      <w:r>
        <w:t>1963 modifiée, le premier acte de la mise en jeu de la responsabilité du comptable ne peut plus intervenir au-delà du 31</w:t>
      </w:r>
      <w:r w:rsidR="00B7447E">
        <w:t> </w:t>
      </w:r>
      <w:r>
        <w:t>décembre de la cinquième année suivant celle au cours de laquelle il a produit les justifications de ses opérations ;</w:t>
      </w:r>
    </w:p>
    <w:p w:rsidR="00B47DF9" w:rsidRDefault="00B47DF9" w:rsidP="00B7447E">
      <w:pPr>
        <w:pStyle w:val="PS"/>
        <w:spacing w:after="360"/>
      </w:pPr>
      <w:bookmarkStart w:id="14" w:name="OLE_LINK2"/>
      <w:r>
        <w:t xml:space="preserve">Attendu que </w:t>
      </w:r>
      <w:bookmarkEnd w:id="14"/>
      <w:r>
        <w:t>les faits engageant la responsabilité de M.</w:t>
      </w:r>
      <w:r w:rsidR="00B7447E">
        <w:t> </w:t>
      </w:r>
      <w:r w:rsidR="004A393C">
        <w:t>X</w:t>
      </w:r>
      <w:r>
        <w:t xml:space="preserve"> datent de</w:t>
      </w:r>
      <w:r w:rsidR="00B7447E">
        <w:t> </w:t>
      </w:r>
      <w:r>
        <w:t>2004 ; que les justifications en ont été produites à la Cour avec les comptes de l’exercice</w:t>
      </w:r>
      <w:r w:rsidR="00B7447E">
        <w:t> </w:t>
      </w:r>
      <w:r>
        <w:t>2005 ; que le réquisitoire a été notifié à M.</w:t>
      </w:r>
      <w:r w:rsidR="00B7447E">
        <w:t> </w:t>
      </w:r>
      <w:r w:rsidR="004A393C">
        <w:t>X</w:t>
      </w:r>
      <w:r>
        <w:t xml:space="preserve"> le 20</w:t>
      </w:r>
      <w:r w:rsidR="00B7447E">
        <w:t> </w:t>
      </w:r>
      <w:r>
        <w:t>juin</w:t>
      </w:r>
      <w:r w:rsidR="00B7447E">
        <w:t> </w:t>
      </w:r>
      <w:r>
        <w:t>2011</w:t>
      </w:r>
      <w:r w:rsidR="00B7447E">
        <w:t xml:space="preserve"> </w:t>
      </w:r>
      <w:r>
        <w:t>et que ce comptable en a accusé réception le 15</w:t>
      </w:r>
      <w:r w:rsidR="00B7447E">
        <w:t> </w:t>
      </w:r>
      <w:r>
        <w:t>juillet</w:t>
      </w:r>
      <w:r w:rsidR="00B7447E">
        <w:t> </w:t>
      </w:r>
      <w:r>
        <w:t>2011 ; qu</w:t>
      </w:r>
      <w:r w:rsidRPr="00423AB4">
        <w:t xml:space="preserve">e dès lors </w:t>
      </w:r>
      <w:r>
        <w:t>les faits sont couverts par la prescription quinquennale établie par l’article</w:t>
      </w:r>
      <w:r w:rsidR="00B7447E">
        <w:t> </w:t>
      </w:r>
      <w:r>
        <w:t>60 de la loi du 23</w:t>
      </w:r>
      <w:r w:rsidR="00B7447E">
        <w:t> </w:t>
      </w:r>
      <w:r>
        <w:t>février</w:t>
      </w:r>
      <w:r w:rsidR="00B7447E">
        <w:t> </w:t>
      </w:r>
      <w:r>
        <w:t>1963 ;</w:t>
      </w:r>
    </w:p>
    <w:p w:rsidR="00B47DF9" w:rsidRDefault="00B47DF9" w:rsidP="00DF79AC">
      <w:pPr>
        <w:pStyle w:val="PS"/>
        <w:spacing w:after="360"/>
      </w:pPr>
      <w:r>
        <w:t>Par ce motif,</w:t>
      </w:r>
    </w:p>
    <w:p w:rsidR="00B47DF9" w:rsidRDefault="00B47DF9" w:rsidP="006D3121">
      <w:pPr>
        <w:pStyle w:val="PS"/>
        <w:spacing w:after="360"/>
      </w:pPr>
      <w:r>
        <w:t xml:space="preserve">Il n’est plus possible de prononcer de charge à ce titre à l’encontre de </w:t>
      </w:r>
      <w:r>
        <w:rPr>
          <w:smallCaps/>
        </w:rPr>
        <w:t>M</w:t>
      </w:r>
      <w:r>
        <w:t>. </w:t>
      </w:r>
      <w:r w:rsidR="004A393C">
        <w:t>X</w:t>
      </w:r>
      <w:r>
        <w:rPr>
          <w:smallCaps/>
        </w:rPr>
        <w:t>.</w:t>
      </w:r>
    </w:p>
    <w:p w:rsidR="00B47DF9" w:rsidRPr="00B7447E" w:rsidRDefault="00B47DF9" w:rsidP="006D3121">
      <w:pPr>
        <w:pStyle w:val="P0"/>
        <w:spacing w:after="480"/>
        <w:rPr>
          <w:b/>
          <w:u w:val="single"/>
        </w:rPr>
      </w:pPr>
      <w:r w:rsidRPr="00B7447E">
        <w:rPr>
          <w:b/>
          <w:u w:val="single"/>
        </w:rPr>
        <w:t xml:space="preserve">Affaire société </w:t>
      </w:r>
      <w:r w:rsidRPr="00B7447E">
        <w:rPr>
          <w:rFonts w:ascii="Times New Roman Gras" w:hAnsi="Times New Roman Gras"/>
          <w:b/>
          <w:smallCaps/>
          <w:u w:val="single"/>
        </w:rPr>
        <w:t>gbp</w:t>
      </w:r>
    </w:p>
    <w:p w:rsidR="00B47DF9" w:rsidRDefault="00B47DF9" w:rsidP="00B7447E">
      <w:pPr>
        <w:pStyle w:val="PS"/>
        <w:spacing w:after="360"/>
      </w:pPr>
      <w:r w:rsidRPr="00365009">
        <w:t>Attendu que le ministère public, par réquisitoire du 20</w:t>
      </w:r>
      <w:r w:rsidR="00B7447E">
        <w:t> </w:t>
      </w:r>
      <w:r w:rsidRPr="00365009">
        <w:t>juin</w:t>
      </w:r>
      <w:r w:rsidR="00B7447E">
        <w:t> </w:t>
      </w:r>
      <w:r w:rsidRPr="00365009">
        <w:t xml:space="preserve">2011, a relevé </w:t>
      </w:r>
      <w:r>
        <w:t>que la société GBP a</w:t>
      </w:r>
      <w:r w:rsidR="006E79FD">
        <w:t>vait</w:t>
      </w:r>
      <w:r>
        <w:t xml:space="preserve"> été déclarée en redressement judiciaire par jugement du</w:t>
      </w:r>
      <w:r w:rsidR="00DF1E49">
        <w:t xml:space="preserve"> </w:t>
      </w:r>
      <w:r>
        <w:t xml:space="preserve">24 mai 2004 publié le 25 juin 2004 ; </w:t>
      </w:r>
    </w:p>
    <w:p w:rsidR="00B47DF9" w:rsidRDefault="00B47DF9" w:rsidP="00B7447E">
      <w:pPr>
        <w:pStyle w:val="PS"/>
        <w:spacing w:after="360"/>
      </w:pPr>
      <w:r>
        <w:t>Attendu que la créance de l’État, correspondant aux taxes sur le chiffre d’affaires de 2001, 2002 et 2003, d’un montant total de 367</w:t>
      </w:r>
      <w:r w:rsidR="00B7447E">
        <w:t> </w:t>
      </w:r>
      <w:r>
        <w:t>928</w:t>
      </w:r>
      <w:r w:rsidR="00B7447E">
        <w:t> </w:t>
      </w:r>
      <w:r>
        <w:t>€, a été déclarée</w:t>
      </w:r>
      <w:r w:rsidRPr="00C74B63">
        <w:t xml:space="preserve"> </w:t>
      </w:r>
      <w:r>
        <w:t>le 4 août 2004, à titre provisionnel, au passif de cette procédure ;</w:t>
      </w:r>
    </w:p>
    <w:p w:rsidR="00B47DF9" w:rsidRDefault="00B47DF9" w:rsidP="00B7447E">
      <w:pPr>
        <w:pStyle w:val="PS"/>
        <w:spacing w:after="360"/>
      </w:pPr>
      <w:r>
        <w:t>Attendu qu’une déclaration rectificative</w:t>
      </w:r>
      <w:r w:rsidRPr="00E177A0">
        <w:t xml:space="preserve"> </w:t>
      </w:r>
      <w:r>
        <w:t>de ces taxes sur le chiffre d’affaires, d’un montant de 521</w:t>
      </w:r>
      <w:r w:rsidR="00B7447E">
        <w:t> </w:t>
      </w:r>
      <w:r>
        <w:t>524</w:t>
      </w:r>
      <w:r w:rsidR="00B7447E">
        <w:t> </w:t>
      </w:r>
      <w:r>
        <w:t xml:space="preserve">€, établie au titre de mai </w:t>
      </w:r>
      <w:smartTag w:uri="urn:schemas-microsoft-com:office:smarttags" w:element="metricconverter">
        <w:smartTagPr>
          <w:attr w:name="ProductID" w:val="2004, a"/>
        </w:smartTagPr>
        <w:r>
          <w:t>2004, a</w:t>
        </w:r>
      </w:smartTag>
      <w:r>
        <w:t xml:space="preserve"> été déposée sans paiement le</w:t>
      </w:r>
      <w:r w:rsidR="00D75654">
        <w:t xml:space="preserve"> </w:t>
      </w:r>
      <w:r>
        <w:t>21 septembre</w:t>
      </w:r>
      <w:r w:rsidR="00B7447E">
        <w:t> </w:t>
      </w:r>
      <w:r>
        <w:t>2004</w:t>
      </w:r>
      <w:r w:rsidRPr="002B734B">
        <w:t xml:space="preserve"> </w:t>
      </w:r>
      <w:r>
        <w:t xml:space="preserve">après l’expiration du délai de déclaration des créances au passif de la procédure ; que par lettre jointe du même jour, la société a précisé que </w:t>
      </w:r>
      <w:r w:rsidRPr="003F0051">
        <w:rPr>
          <w:i/>
        </w:rPr>
        <w:t>« cette</w:t>
      </w:r>
      <w:r w:rsidR="00D75654">
        <w:rPr>
          <w:i/>
        </w:rPr>
        <w:t xml:space="preserve"> </w:t>
      </w:r>
      <w:r w:rsidRPr="003F0051">
        <w:rPr>
          <w:i/>
        </w:rPr>
        <w:t>déclaration régularise les dettes de taxe</w:t>
      </w:r>
      <w:r>
        <w:rPr>
          <w:i/>
        </w:rPr>
        <w:t>s</w:t>
      </w:r>
      <w:r w:rsidRPr="003F0051">
        <w:rPr>
          <w:i/>
        </w:rPr>
        <w:t xml:space="preserve"> sur le chiffre d’affaires » </w:t>
      </w:r>
      <w:r w:rsidRPr="003F0051">
        <w:t>et</w:t>
      </w:r>
      <w:r>
        <w:t xml:space="preserve"> sollicité une production rectificative à hauteur de 521 524 </w:t>
      </w:r>
      <w:r w:rsidRPr="009C4E11">
        <w:t>€</w:t>
      </w:r>
      <w:r>
        <w:t xml:space="preserve"> ;</w:t>
      </w:r>
    </w:p>
    <w:p w:rsidR="00B47DF9" w:rsidRDefault="00B47DF9" w:rsidP="006D3121">
      <w:pPr>
        <w:pStyle w:val="PS"/>
        <w:spacing w:after="360"/>
      </w:pPr>
      <w:r>
        <w:t>Attendu que le comptable alors en fonctions, M.</w:t>
      </w:r>
      <w:r w:rsidR="006D3121">
        <w:t> </w:t>
      </w:r>
      <w:r w:rsidR="004A393C">
        <w:t>X</w:t>
      </w:r>
      <w:r>
        <w:t xml:space="preserve">, </w:t>
      </w:r>
      <w:r w:rsidR="006E79FD">
        <w:t>n’a pas pris</w:t>
      </w:r>
      <w:r>
        <w:t xml:space="preserve"> en charge cette déclaration rectificative au motif </w:t>
      </w:r>
      <w:r w:rsidRPr="002B734B">
        <w:rPr>
          <w:i/>
        </w:rPr>
        <w:t>« qu</w:t>
      </w:r>
      <w:r>
        <w:rPr>
          <w:i/>
        </w:rPr>
        <w:t xml:space="preserve">e selon la jurisprudence du tribunal de commerce, </w:t>
      </w:r>
      <w:r w:rsidRPr="002B734B">
        <w:rPr>
          <w:i/>
        </w:rPr>
        <w:t>une requête en</w:t>
      </w:r>
      <w:r>
        <w:rPr>
          <w:i/>
        </w:rPr>
        <w:t xml:space="preserve"> relevé de</w:t>
      </w:r>
      <w:r w:rsidRPr="002B734B">
        <w:rPr>
          <w:i/>
        </w:rPr>
        <w:t xml:space="preserve"> forclusion </w:t>
      </w:r>
      <w:r>
        <w:rPr>
          <w:i/>
        </w:rPr>
        <w:t xml:space="preserve">aurait été </w:t>
      </w:r>
      <w:r w:rsidRPr="002B734B">
        <w:rPr>
          <w:i/>
        </w:rPr>
        <w:t>rejetée dès lors que le service avait eu connaissance de l’ouverture de la procédure »</w:t>
      </w:r>
      <w:r>
        <w:t> ;</w:t>
      </w:r>
    </w:p>
    <w:p w:rsidR="00B47DF9" w:rsidRPr="00896C64" w:rsidRDefault="00B47DF9" w:rsidP="00B7447E">
      <w:pPr>
        <w:pStyle w:val="PS"/>
        <w:spacing w:after="360"/>
        <w:rPr>
          <w:sz w:val="20"/>
        </w:rPr>
      </w:pPr>
      <w:r>
        <w:t xml:space="preserve">Attendu que </w:t>
      </w:r>
      <w:r w:rsidR="004A393C">
        <w:t>Mme Y</w:t>
      </w:r>
      <w:r w:rsidRPr="00945896">
        <w:t xml:space="preserve">, </w:t>
      </w:r>
      <w:r>
        <w:t>comptable successeur de M.</w:t>
      </w:r>
      <w:r w:rsidR="00B7447E">
        <w:t> </w:t>
      </w:r>
      <w:r w:rsidR="004A393C">
        <w:t>X</w:t>
      </w:r>
      <w:r>
        <w:t>, a mis en recouvrement</w:t>
      </w:r>
      <w:r w:rsidRPr="00BE792C">
        <w:t xml:space="preserve"> </w:t>
      </w:r>
      <w:r>
        <w:t>la créance déclarée à titre provisionnel</w:t>
      </w:r>
      <w:r w:rsidRPr="00D57D75">
        <w:t xml:space="preserve"> </w:t>
      </w:r>
      <w:r>
        <w:t>pour 367</w:t>
      </w:r>
      <w:r w:rsidR="00B7447E">
        <w:t> </w:t>
      </w:r>
      <w:r>
        <w:t>928</w:t>
      </w:r>
      <w:r w:rsidR="00B7447E">
        <w:t> </w:t>
      </w:r>
      <w:r>
        <w:t>€</w:t>
      </w:r>
      <w:r w:rsidRPr="00BE792C">
        <w:t xml:space="preserve"> </w:t>
      </w:r>
      <w:r>
        <w:t>et l’a convertie à titre définitif le</w:t>
      </w:r>
      <w:r w:rsidRPr="00BE792C">
        <w:t xml:space="preserve"> </w:t>
      </w:r>
      <w:r>
        <w:lastRenderedPageBreak/>
        <w:t>21 novembre</w:t>
      </w:r>
      <w:r w:rsidR="00B7447E">
        <w:t> </w:t>
      </w:r>
      <w:r>
        <w:t>2005, soit dans le délai de dix</w:t>
      </w:r>
      <w:r w:rsidR="00A96C17">
        <w:t>-</w:t>
      </w:r>
      <w:r>
        <w:t>huit mois fixé par le tribunal ;</w:t>
      </w:r>
      <w:r w:rsidRPr="00607686">
        <w:t xml:space="preserve"> </w:t>
      </w:r>
      <w:r>
        <w:t xml:space="preserve">que </w:t>
      </w:r>
      <w:r w:rsidR="004A393C">
        <w:t>Mme Y</w:t>
      </w:r>
      <w:r>
        <w:t xml:space="preserve"> a formulé le 5 décembre</w:t>
      </w:r>
      <w:r w:rsidR="00B7447E">
        <w:t> </w:t>
      </w:r>
      <w:r>
        <w:t xml:space="preserve">2005 une réserve </w:t>
      </w:r>
      <w:r w:rsidR="006E79FD">
        <w:t>sur la gestion de son prédécesseur po</w:t>
      </w:r>
      <w:r>
        <w:t>ur cette créance ;</w:t>
      </w:r>
      <w:r w:rsidRPr="00896C64">
        <w:t xml:space="preserve"> </w:t>
      </w:r>
    </w:p>
    <w:p w:rsidR="00B47DF9" w:rsidRDefault="00B47DF9" w:rsidP="00B7447E">
      <w:pPr>
        <w:pStyle w:val="PS"/>
        <w:spacing w:after="360"/>
      </w:pPr>
      <w:r>
        <w:t xml:space="preserve">Attendu que la somme admise à titre définitif pour 367 928 € est en voie de règlement dans le cadre d’un plan de continuation en cours ; qu’en revanche, le recouvrement de la différence entre le montant de la déclaration rectificative de mai 2004 et le montant admis à titre définitif, soit 153 596 € est définitivement compromis ; </w:t>
      </w:r>
    </w:p>
    <w:p w:rsidR="00B47DF9" w:rsidRDefault="00B47DF9" w:rsidP="00B7447E">
      <w:pPr>
        <w:pStyle w:val="PS"/>
        <w:spacing w:after="360"/>
      </w:pPr>
      <w:r>
        <w:t>Attendu qu’en conséquence, le ministère public a estimé que le défaut</w:t>
      </w:r>
      <w:r w:rsidRPr="00286C9C">
        <w:t xml:space="preserve"> </w:t>
      </w:r>
      <w:r>
        <w:t>de prise en charge de la déclaration rectificative de taxe</w:t>
      </w:r>
      <w:r w:rsidR="00A96C17">
        <w:t>s</w:t>
      </w:r>
      <w:r>
        <w:t xml:space="preserve"> sur le chiffre d’affaires susmentionnée,</w:t>
      </w:r>
      <w:r w:rsidRPr="00504F39">
        <w:t xml:space="preserve"> </w:t>
      </w:r>
      <w:r>
        <w:t>par M. </w:t>
      </w:r>
      <w:r w:rsidR="004A393C">
        <w:t>X</w:t>
      </w:r>
      <w:r>
        <w:t>, comptable en fonctions du 10 avril</w:t>
      </w:r>
      <w:r w:rsidR="00B7447E">
        <w:t> </w:t>
      </w:r>
      <w:r>
        <w:t>2003 au</w:t>
      </w:r>
      <w:r w:rsidR="00D75654">
        <w:t xml:space="preserve"> </w:t>
      </w:r>
      <w:r>
        <w:t>6 janvier</w:t>
      </w:r>
      <w:r w:rsidR="00B7447E">
        <w:t> </w:t>
      </w:r>
      <w:r>
        <w:t xml:space="preserve">2005 au service des impôts des entreprises de Meaux-Ouest, pouvait </w:t>
      </w:r>
      <w:r w:rsidRPr="00DA1B88">
        <w:t xml:space="preserve">fonder la mise en jeu </w:t>
      </w:r>
      <w:r>
        <w:t>de sa</w:t>
      </w:r>
      <w:r w:rsidRPr="00DA1B88">
        <w:t xml:space="preserve"> responsabilité </w:t>
      </w:r>
      <w:r>
        <w:t>à hauteur de 153</w:t>
      </w:r>
      <w:r w:rsidR="00B7447E">
        <w:t> </w:t>
      </w:r>
      <w:r>
        <w:t>596</w:t>
      </w:r>
      <w:r w:rsidR="00B7447E">
        <w:t> </w:t>
      </w:r>
      <w:r>
        <w:t>€ ;</w:t>
      </w:r>
    </w:p>
    <w:p w:rsidR="00B47DF9" w:rsidRDefault="00B47DF9" w:rsidP="00B7447E">
      <w:pPr>
        <w:pStyle w:val="PS"/>
        <w:spacing w:after="360"/>
      </w:pPr>
      <w:r>
        <w:t>Attendu que dans sa réponse du 23</w:t>
      </w:r>
      <w:r w:rsidR="00B7447E">
        <w:t> </w:t>
      </w:r>
      <w:r>
        <w:t>août</w:t>
      </w:r>
      <w:r w:rsidR="00B7447E">
        <w:t> </w:t>
      </w:r>
      <w:r>
        <w:t>2011, M.</w:t>
      </w:r>
      <w:r w:rsidR="00B7447E">
        <w:t> </w:t>
      </w:r>
      <w:r w:rsidR="004A393C">
        <w:t>X</w:t>
      </w:r>
      <w:r>
        <w:t xml:space="preserve"> relève </w:t>
      </w:r>
      <w:r w:rsidRPr="00B26BD3">
        <w:t>en premier</w:t>
      </w:r>
      <w:r w:rsidRPr="009707AC">
        <w:rPr>
          <w:b/>
          <w:i/>
        </w:rPr>
        <w:t xml:space="preserve"> </w:t>
      </w:r>
      <w:r w:rsidRPr="00B26BD3">
        <w:t>lieu</w:t>
      </w:r>
      <w:r>
        <w:t xml:space="preserve"> que l’arrêt de la Cour de cassation du 29</w:t>
      </w:r>
      <w:r w:rsidR="00B7447E">
        <w:t> </w:t>
      </w:r>
      <w:r>
        <w:t>avril</w:t>
      </w:r>
      <w:r w:rsidR="00B7447E">
        <w:t> </w:t>
      </w:r>
      <w:r>
        <w:t xml:space="preserve">2003 auquel le Procureur général se réfère constituait un revirement de jurisprudence ; qu’antérieurement les comptables publics pouvaient solliciter l’admission définitive d’une créance pour un montant supérieur à celui déclaré à titre provisionnel ; </w:t>
      </w:r>
    </w:p>
    <w:p w:rsidR="00B47DF9" w:rsidRPr="00B36692" w:rsidRDefault="00B47DF9" w:rsidP="00B7447E">
      <w:pPr>
        <w:pStyle w:val="PS"/>
        <w:spacing w:after="360"/>
      </w:pPr>
      <w:r w:rsidRPr="00850D39">
        <w:t>Attendu que</w:t>
      </w:r>
      <w:r w:rsidRPr="00B36692">
        <w:t xml:space="preserve"> si la jurisprudence de la Cour de cassation du 29</w:t>
      </w:r>
      <w:r w:rsidR="00B7447E">
        <w:t> </w:t>
      </w:r>
      <w:r w:rsidRPr="00B36692">
        <w:t>avril</w:t>
      </w:r>
      <w:r w:rsidR="00B7447E">
        <w:t> </w:t>
      </w:r>
      <w:r w:rsidRPr="00B36692">
        <w:t>2003 constitue un revirement de jurisprudence relative aux créances d’un montant supérieur à</w:t>
      </w:r>
      <w:r w:rsidR="00D75654">
        <w:t xml:space="preserve"> </w:t>
      </w:r>
      <w:r w:rsidRPr="00B36692">
        <w:t>celui déclaré à titre provisionnel, elle est bien antérieure à la mise en redressement judiciaire de la SAS GBP publiée au bulletin d’annonces civiles et commerciales le</w:t>
      </w:r>
      <w:r w:rsidR="00D75654">
        <w:t xml:space="preserve"> </w:t>
      </w:r>
      <w:r w:rsidRPr="00B36692">
        <w:t>25 juin 2004, de telle sorte qu’elle s’applique aux circonstances de l’espèce ;</w:t>
      </w:r>
    </w:p>
    <w:p w:rsidR="00B47DF9" w:rsidRDefault="00B47DF9" w:rsidP="00B7447E">
      <w:pPr>
        <w:pStyle w:val="PS"/>
        <w:spacing w:after="360"/>
      </w:pPr>
      <w:r>
        <w:t>Attendu</w:t>
      </w:r>
      <w:r w:rsidRPr="00B36692">
        <w:t xml:space="preserve"> que l’administration, suite à ce revirement de jurisprudence a </w:t>
      </w:r>
      <w:r>
        <w:t xml:space="preserve">bien </w:t>
      </w:r>
      <w:r w:rsidRPr="00B36692">
        <w:t>donné pour instruction</w:t>
      </w:r>
      <w:r>
        <w:t>,</w:t>
      </w:r>
      <w:r w:rsidRPr="00B36692">
        <w:t xml:space="preserve"> </w:t>
      </w:r>
      <w:r>
        <w:t xml:space="preserve">dans son bulletin de jurisprudence </w:t>
      </w:r>
      <w:r w:rsidRPr="00620FE1">
        <w:t>d’avril 2004</w:t>
      </w:r>
      <w:r>
        <w:t>,</w:t>
      </w:r>
      <w:r w:rsidRPr="00B36692">
        <w:t xml:space="preserve"> de procéder par relevé de forclusion si la prise en charge définitive était d’un montant supérieur à celui déclaré à titre provisionnel ; </w:t>
      </w:r>
    </w:p>
    <w:p w:rsidR="00B47DF9" w:rsidRDefault="00B47DF9" w:rsidP="006D3121">
      <w:pPr>
        <w:pStyle w:val="PS"/>
        <w:spacing w:after="360"/>
      </w:pPr>
      <w:r>
        <w:t>Attendu que le comptable invoque ensuite à décharge que l’administration avait incité à limiter les demandes de relevé de forclusion aux espèces où le comptable a une chance de paiement de sa créance ; qu’il fait valoir que dans une lettre du 2</w:t>
      </w:r>
      <w:r w:rsidR="00250A7D">
        <w:t>4</w:t>
      </w:r>
      <w:r w:rsidR="00B7447E">
        <w:t> </w:t>
      </w:r>
      <w:r>
        <w:t>mai</w:t>
      </w:r>
      <w:r w:rsidR="00B7447E">
        <w:t> </w:t>
      </w:r>
      <w:r>
        <w:t>2005, l’administrateur judiciaire a exprimé des réserves sur la capacité de la société à rembourser ses créanciers ;</w:t>
      </w:r>
    </w:p>
    <w:p w:rsidR="00B47DF9" w:rsidRPr="00B36692" w:rsidRDefault="00B47DF9" w:rsidP="00B7447E">
      <w:pPr>
        <w:pStyle w:val="PS"/>
        <w:spacing w:after="360"/>
      </w:pPr>
      <w:r>
        <w:t xml:space="preserve">Attendu </w:t>
      </w:r>
      <w:r w:rsidRPr="00B36692">
        <w:t>que le comptable n’apporte pas d’éléments probants justifiant l’absence de perspectives de remboursement de sa dette par la société ; qu’au contraire, un plan de continuation a été arrêté le 25</w:t>
      </w:r>
      <w:r w:rsidR="00B7447E">
        <w:t> </w:t>
      </w:r>
      <w:r w:rsidRPr="00B36692">
        <w:t>juillet</w:t>
      </w:r>
      <w:r w:rsidR="00B7447E">
        <w:t> </w:t>
      </w:r>
      <w:r w:rsidRPr="00B36692">
        <w:t xml:space="preserve">2005, </w:t>
      </w:r>
      <w:r>
        <w:t>et que</w:t>
      </w:r>
      <w:r w:rsidRPr="00B36692">
        <w:t xml:space="preserve"> le poste comptable enregistre des règlements mensuels de 36</w:t>
      </w:r>
      <w:r w:rsidR="00B7447E">
        <w:t> </w:t>
      </w:r>
      <w:r w:rsidRPr="00B36692">
        <w:t>79</w:t>
      </w:r>
      <w:r>
        <w:t>2</w:t>
      </w:r>
      <w:r w:rsidR="00B7447E">
        <w:t> </w:t>
      </w:r>
      <w:r>
        <w:t>€ depuis le mois de juin</w:t>
      </w:r>
      <w:r w:rsidR="00B7447E">
        <w:t> </w:t>
      </w:r>
      <w:r>
        <w:t>2006 ;</w:t>
      </w:r>
    </w:p>
    <w:p w:rsidR="00B47DF9" w:rsidRDefault="00B47DF9" w:rsidP="00B7447E">
      <w:pPr>
        <w:pStyle w:val="PS"/>
        <w:spacing w:after="360"/>
      </w:pPr>
      <w:r w:rsidRPr="00B26BD3">
        <w:t xml:space="preserve">Attendu qu’en </w:t>
      </w:r>
      <w:r w:rsidR="00DC6B68">
        <w:t>deuxième</w:t>
      </w:r>
      <w:r w:rsidRPr="00B26BD3">
        <w:t xml:space="preserve"> lieu,</w:t>
      </w:r>
      <w:r>
        <w:t xml:space="preserve"> M.</w:t>
      </w:r>
      <w:r w:rsidR="00B7447E">
        <w:t> </w:t>
      </w:r>
      <w:r w:rsidR="004A393C">
        <w:t>X</w:t>
      </w:r>
      <w:r>
        <w:t xml:space="preserve"> justifie l’absence de prise en charge de la déclaration déposée par la société par le</w:t>
      </w:r>
      <w:r w:rsidR="00BF0552">
        <w:t xml:space="preserve"> </w:t>
      </w:r>
      <w:r>
        <w:t>fait que, dans une affaire similaire, le</w:t>
      </w:r>
      <w:r w:rsidR="00D75654">
        <w:t xml:space="preserve"> </w:t>
      </w:r>
      <w:r>
        <w:t>tribunal de Meaux avait rejeté la requête en relevé de forclusion ;</w:t>
      </w:r>
    </w:p>
    <w:p w:rsidR="00B47DF9" w:rsidRPr="00B36692" w:rsidRDefault="00B47DF9" w:rsidP="00B7447E">
      <w:pPr>
        <w:pStyle w:val="PS"/>
        <w:spacing w:after="360"/>
      </w:pPr>
      <w:r>
        <w:lastRenderedPageBreak/>
        <w:t>Attendu</w:t>
      </w:r>
      <w:r w:rsidRPr="00B36692">
        <w:t xml:space="preserve"> que le relevé de forclusion relevant de l’appréciation souveraine du juge, le comptable ne pouvait pas pré</w:t>
      </w:r>
      <w:r w:rsidR="00DC6B68">
        <w:t>suppos</w:t>
      </w:r>
      <w:r w:rsidRPr="00B36692">
        <w:t xml:space="preserve">er </w:t>
      </w:r>
      <w:r w:rsidR="00DC6B68">
        <w:t>le</w:t>
      </w:r>
      <w:r w:rsidRPr="00B36692">
        <w:t xml:space="preserve"> sens de </w:t>
      </w:r>
      <w:r w:rsidR="00DC6B68">
        <w:t>cette</w:t>
      </w:r>
      <w:r w:rsidRPr="00B36692">
        <w:t xml:space="preserve"> décision</w:t>
      </w:r>
      <w:r>
        <w:t xml:space="preserve"> </w:t>
      </w:r>
      <w:r w:rsidR="00DC6B68">
        <w:t xml:space="preserve">judiciaire </w:t>
      </w:r>
      <w:r w:rsidRPr="00B36692">
        <w:t>pour s’abstenir d’en faire la demande ; qu’afin de ne pas compromettre la possibilité d’obtenir satisfaction auprès du juge, et compte tenu de l’importance des sommes en</w:t>
      </w:r>
      <w:r w:rsidR="00D75654">
        <w:t xml:space="preserve"> </w:t>
      </w:r>
      <w:r w:rsidRPr="00B36692">
        <w:t xml:space="preserve">jeu, il </w:t>
      </w:r>
      <w:r w:rsidR="00DC6B68">
        <w:t xml:space="preserve">aurait été </w:t>
      </w:r>
      <w:r w:rsidRPr="00B36692">
        <w:t xml:space="preserve">nécessaire de réagir dès </w:t>
      </w:r>
      <w:r>
        <w:t xml:space="preserve">qu’ont été connues </w:t>
      </w:r>
      <w:r w:rsidRPr="00B36692">
        <w:t xml:space="preserve">la déclaration rectificative et la demande de production complémentaire émanant de la société ; </w:t>
      </w:r>
    </w:p>
    <w:p w:rsidR="00B47DF9" w:rsidRDefault="00B47DF9" w:rsidP="00B7447E">
      <w:pPr>
        <w:pStyle w:val="PS"/>
        <w:spacing w:after="360"/>
      </w:pPr>
      <w:r w:rsidRPr="00B26BD3">
        <w:t>Attendu qu’en troisième lieu</w:t>
      </w:r>
      <w:r>
        <w:rPr>
          <w:b/>
        </w:rPr>
        <w:t xml:space="preserve"> </w:t>
      </w:r>
      <w:r>
        <w:t>M.</w:t>
      </w:r>
      <w:r w:rsidR="00B7447E">
        <w:t> </w:t>
      </w:r>
      <w:r w:rsidR="004A393C">
        <w:t>X</w:t>
      </w:r>
      <w:r w:rsidRPr="00025E51">
        <w:t xml:space="preserve"> invoque que le délai</w:t>
      </w:r>
      <w:r>
        <w:t xml:space="preserve"> fixé par l’ancien article L.</w:t>
      </w:r>
      <w:r w:rsidR="00B7447E">
        <w:t> </w:t>
      </w:r>
      <w:r>
        <w:t>621-46 du code de commerce pour exercer l’action en relevé de forclusion n’a</w:t>
      </w:r>
      <w:r w:rsidR="00DC6B68">
        <w:t>vait</w:t>
      </w:r>
      <w:r>
        <w:t xml:space="preserve"> expiré qu</w:t>
      </w:r>
      <w:r w:rsidR="00DC6B68">
        <w:t>’</w:t>
      </w:r>
      <w:r>
        <w:t>après</w:t>
      </w:r>
      <w:r w:rsidR="00DC6B68">
        <w:t xml:space="preserve"> sa gestion,</w:t>
      </w:r>
      <w:r>
        <w:t xml:space="preserve"> </w:t>
      </w:r>
      <w:r w:rsidR="00DC6B68">
        <w:t xml:space="preserve">plusieurs mois après </w:t>
      </w:r>
      <w:r>
        <w:t xml:space="preserve">la prise de fonctions de </w:t>
      </w:r>
      <w:r w:rsidR="004A393C">
        <w:t>Mme Y</w:t>
      </w:r>
      <w:r w:rsidR="00DC6B68">
        <w:t>,</w:t>
      </w:r>
      <w:r>
        <w:t xml:space="preserve"> son successeur ;</w:t>
      </w:r>
      <w:r w:rsidR="00DC6B68">
        <w:t xml:space="preserve"> que ce constat n’est pas de nature à exonérer </w:t>
      </w:r>
      <w:r w:rsidR="004A393C">
        <w:t>M. X</w:t>
      </w:r>
      <w:r w:rsidR="00DC6B68">
        <w:t xml:space="preserve"> de sa responsabilité personnelle pour avoir manqué à ses obligations</w:t>
      </w:r>
      <w:r w:rsidR="001E16C0">
        <w:t> ;</w:t>
      </w:r>
      <w:r w:rsidR="00DC6B68">
        <w:t xml:space="preserve"> </w:t>
      </w:r>
    </w:p>
    <w:p w:rsidR="00B47DF9" w:rsidRPr="00B36692" w:rsidRDefault="00B47DF9" w:rsidP="00B7447E">
      <w:pPr>
        <w:pStyle w:val="PS"/>
        <w:spacing w:after="360"/>
      </w:pPr>
      <w:r>
        <w:t>Attendu</w:t>
      </w:r>
      <w:r w:rsidRPr="00B36692">
        <w:t xml:space="preserve"> </w:t>
      </w:r>
      <w:r w:rsidR="001E16C0">
        <w:t xml:space="preserve">en effet </w:t>
      </w:r>
      <w:r>
        <w:t>que</w:t>
      </w:r>
      <w:r w:rsidRPr="00B36692">
        <w:t xml:space="preserve"> </w:t>
      </w:r>
      <w:r>
        <w:t>M.</w:t>
      </w:r>
      <w:r w:rsidR="00B7447E">
        <w:t> </w:t>
      </w:r>
      <w:r w:rsidR="004A393C">
        <w:t>X</w:t>
      </w:r>
      <w:r>
        <w:t xml:space="preserve"> avait </w:t>
      </w:r>
      <w:r w:rsidRPr="00B36692">
        <w:t>donn</w:t>
      </w:r>
      <w:r>
        <w:t>é</w:t>
      </w:r>
      <w:r w:rsidRPr="00B36692">
        <w:t xml:space="preserve"> pour instruction à son service de ne pas </w:t>
      </w:r>
      <w:r>
        <w:t>prendre en charge les</w:t>
      </w:r>
      <w:r w:rsidRPr="00B36692">
        <w:t xml:space="preserve"> créances</w:t>
      </w:r>
      <w:r>
        <w:t xml:space="preserve"> en cause ; qu’</w:t>
      </w:r>
      <w:r w:rsidRPr="00B36692">
        <w:t xml:space="preserve">elles ne pouvaient </w:t>
      </w:r>
      <w:r>
        <w:t xml:space="preserve">donc </w:t>
      </w:r>
      <w:r w:rsidRPr="00B36692">
        <w:t xml:space="preserve">pas </w:t>
      </w:r>
      <w:r>
        <w:t>apparaître</w:t>
      </w:r>
      <w:r w:rsidRPr="00B36692">
        <w:t xml:space="preserve"> en comptabilité dans les restes à recouvrer</w:t>
      </w:r>
      <w:r>
        <w:t xml:space="preserve"> </w:t>
      </w:r>
      <w:r w:rsidRPr="00B36692">
        <w:t>;</w:t>
      </w:r>
      <w:r>
        <w:t xml:space="preserve"> que </w:t>
      </w:r>
      <w:r w:rsidRPr="00B36692">
        <w:t>son successeur</w:t>
      </w:r>
      <w:r>
        <w:t xml:space="preserve"> n’a pris connaissance de l’existence de ces créances que fin novembre 2005 soit après le 24</w:t>
      </w:r>
      <w:r w:rsidR="00B7447E">
        <w:t> </w:t>
      </w:r>
      <w:r>
        <w:t>mai</w:t>
      </w:r>
      <w:r w:rsidR="00B7447E">
        <w:t> </w:t>
      </w:r>
      <w:r>
        <w:t>2005, date du terme du délai de forclusion ;</w:t>
      </w:r>
    </w:p>
    <w:p w:rsidR="00B47DF9" w:rsidRDefault="00B47DF9" w:rsidP="00B7447E">
      <w:pPr>
        <w:pStyle w:val="PS"/>
        <w:spacing w:after="360"/>
      </w:pPr>
      <w:r w:rsidRPr="00B26BD3">
        <w:t>Attendu qu’en quatrième lieu</w:t>
      </w:r>
      <w:r>
        <w:t>, M.</w:t>
      </w:r>
      <w:r w:rsidR="00B7447E">
        <w:t> </w:t>
      </w:r>
      <w:r w:rsidR="004A393C">
        <w:t>X</w:t>
      </w:r>
      <w:r w:rsidRPr="00025E51">
        <w:t xml:space="preserve"> </w:t>
      </w:r>
      <w:r>
        <w:t xml:space="preserve">invoque l’erreur </w:t>
      </w:r>
      <w:r w:rsidRPr="00BB2B6F">
        <w:t>commise par le service d’assiette</w:t>
      </w:r>
      <w:r>
        <w:t xml:space="preserve"> dans le montant communiqué de la créance à déclarer à titre provisionnel ; </w:t>
      </w:r>
    </w:p>
    <w:p w:rsidR="00B47DF9" w:rsidRPr="00B36692" w:rsidRDefault="00B47DF9" w:rsidP="00B7447E">
      <w:pPr>
        <w:pStyle w:val="PS"/>
        <w:spacing w:after="360"/>
      </w:pPr>
      <w:r w:rsidRPr="00B26BD3">
        <w:t xml:space="preserve">Attendu </w:t>
      </w:r>
      <w:r w:rsidRPr="00B36692">
        <w:t>que même si le service d’assiette a sous-estimé le montant de la déclaration à effectuer à titre provisionnel, le comptable pouvait encore agir suite au dépôt par la société GBP, le 21 septembre</w:t>
      </w:r>
      <w:r w:rsidR="00B7447E">
        <w:t> </w:t>
      </w:r>
      <w:r w:rsidRPr="00B36692">
        <w:t xml:space="preserve">2004, </w:t>
      </w:r>
      <w:r>
        <w:t>de la</w:t>
      </w:r>
      <w:r w:rsidRPr="00B36692">
        <w:t xml:space="preserve"> déclaration rectificative de TVA </w:t>
      </w:r>
      <w:r>
        <w:t>d</w:t>
      </w:r>
      <w:r w:rsidRPr="00B36692">
        <w:t>u mois de mai 2004 pour un montant de 521</w:t>
      </w:r>
      <w:r w:rsidR="00B7447E">
        <w:t> </w:t>
      </w:r>
      <w:r w:rsidRPr="00B36692">
        <w:t>524</w:t>
      </w:r>
      <w:r w:rsidR="00B7447E">
        <w:t> </w:t>
      </w:r>
      <w:r w:rsidRPr="00B36692">
        <w:t>euros</w:t>
      </w:r>
      <w:r>
        <w:t> ;</w:t>
      </w:r>
    </w:p>
    <w:p w:rsidR="00B47DF9" w:rsidRPr="00783C44" w:rsidRDefault="00B47DF9" w:rsidP="00B7447E">
      <w:pPr>
        <w:pStyle w:val="PS"/>
        <w:spacing w:after="360"/>
      </w:pPr>
      <w:r>
        <w:t>Attendu</w:t>
      </w:r>
      <w:r w:rsidRPr="00783C44">
        <w:t xml:space="preserve"> que la responsabilité du comptable </w:t>
      </w:r>
      <w:r w:rsidR="001E16C0">
        <w:t xml:space="preserve">en matière de </w:t>
      </w:r>
      <w:r w:rsidRPr="00783C44">
        <w:t>recouvrement s’apprécie au regard de l’étendue de ses diligences qui doivent être rapides, complètes et adéquates ;</w:t>
      </w:r>
    </w:p>
    <w:p w:rsidR="00B47DF9" w:rsidRDefault="00B47DF9" w:rsidP="00B7447E">
      <w:pPr>
        <w:pStyle w:val="PS"/>
        <w:spacing w:after="360"/>
      </w:pPr>
      <w:r w:rsidRPr="00783C44">
        <w:t xml:space="preserve">Attendu que comme l’a jugé le </w:t>
      </w:r>
      <w:r w:rsidR="00A96C17">
        <w:t>C</w:t>
      </w:r>
      <w:r w:rsidRPr="00783C44">
        <w:t>onseil d’</w:t>
      </w:r>
      <w:r w:rsidR="00D75654">
        <w:t>É</w:t>
      </w:r>
      <w:r w:rsidRPr="00783C44">
        <w:t>tat dans sa décision du</w:t>
      </w:r>
      <w:r w:rsidR="00B7447E">
        <w:t> </w:t>
      </w:r>
      <w:r w:rsidRPr="00783C44">
        <w:t>27 octobre</w:t>
      </w:r>
      <w:r w:rsidR="00B7447E">
        <w:t> </w:t>
      </w:r>
      <w:r w:rsidRPr="00783C44">
        <w:t>2000 (Desvigne)</w:t>
      </w:r>
      <w:r w:rsidR="00EE26B6">
        <w:t xml:space="preserve"> : </w:t>
      </w:r>
      <w:r w:rsidRPr="00783C44">
        <w:t>« </w:t>
      </w:r>
      <w:r>
        <w:rPr>
          <w:i/>
        </w:rPr>
        <w:t>L</w:t>
      </w:r>
      <w:r w:rsidRPr="00783C44">
        <w:rPr>
          <w:i/>
        </w:rPr>
        <w:t>e juge des comptes doit s’abstenir  de toute appréciation du comportement personnel des comptables intéressés et ne peut fonder ses décisions que sur les éléments matériels des compte</w:t>
      </w:r>
      <w:r>
        <w:rPr>
          <w:i/>
        </w:rPr>
        <w:t>s</w:t>
      </w:r>
      <w:r w:rsidRPr="00783C44">
        <w:rPr>
          <w:i/>
        </w:rPr>
        <w:t> ;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w:t>
      </w:r>
      <w:r w:rsidRPr="00783C44">
        <w:t> »</w:t>
      </w:r>
      <w:r>
        <w:t> ;</w:t>
      </w:r>
      <w:r w:rsidRPr="00DE1F26">
        <w:t xml:space="preserve"> </w:t>
      </w:r>
    </w:p>
    <w:p w:rsidR="00B47DF9" w:rsidRPr="00B36692" w:rsidRDefault="00B7447E" w:rsidP="00B7447E">
      <w:pPr>
        <w:pStyle w:val="PS"/>
        <w:spacing w:after="360"/>
      </w:pPr>
      <w:r>
        <w:br w:type="page"/>
      </w:r>
      <w:r w:rsidR="00B47DF9">
        <w:lastRenderedPageBreak/>
        <w:t xml:space="preserve">Attendu </w:t>
      </w:r>
      <w:r w:rsidR="001E16C0">
        <w:t>que</w:t>
      </w:r>
      <w:r w:rsidR="00B47DF9" w:rsidRPr="00B36692">
        <w:t xml:space="preserve"> l’article</w:t>
      </w:r>
      <w:r w:rsidR="00D75654">
        <w:t xml:space="preserve"> </w:t>
      </w:r>
      <w:r w:rsidR="00B47DF9" w:rsidRPr="00B36692">
        <w:t>1</w:t>
      </w:r>
      <w:r w:rsidR="00B47DF9" w:rsidRPr="00B36692">
        <w:rPr>
          <w:vertAlign w:val="superscript"/>
        </w:rPr>
        <w:t>er</w:t>
      </w:r>
      <w:r w:rsidR="00B47DF9" w:rsidRPr="00B36692">
        <w:t xml:space="preserve"> du décret n°</w:t>
      </w:r>
      <w:r>
        <w:t> </w:t>
      </w:r>
      <w:r w:rsidR="00B47DF9" w:rsidRPr="00B36692">
        <w:t>77-1017 du</w:t>
      </w:r>
      <w:r>
        <w:t> </w:t>
      </w:r>
      <w:r w:rsidR="00B47DF9" w:rsidRPr="00B36692">
        <w:t>1</w:t>
      </w:r>
      <w:r w:rsidR="00B47DF9" w:rsidRPr="00B36692">
        <w:rPr>
          <w:vertAlign w:val="superscript"/>
        </w:rPr>
        <w:t>er </w:t>
      </w:r>
      <w:r w:rsidR="00B47DF9" w:rsidRPr="00B36692">
        <w:t>septembre 1977,</w:t>
      </w:r>
      <w:r w:rsidR="00B47DF9">
        <w:t xml:space="preserve"> </w:t>
      </w:r>
      <w:r w:rsidR="001E16C0">
        <w:t xml:space="preserve">prévoit que </w:t>
      </w:r>
      <w:r w:rsidR="00B47DF9" w:rsidRPr="00B36692">
        <w:t>les comptables sont personnellement et pécuniairement responsables du recouvrement des droits dont la perception leur est confiée et ce dès l’instant où ils ont eu connaissance de leur exigibilité ;</w:t>
      </w:r>
    </w:p>
    <w:p w:rsidR="00B47DF9" w:rsidRDefault="00B47DF9" w:rsidP="00B7447E">
      <w:pPr>
        <w:pStyle w:val="PS"/>
        <w:spacing w:after="360"/>
      </w:pPr>
      <w:r w:rsidRPr="00783C44">
        <w:t xml:space="preserve">Attendu </w:t>
      </w:r>
      <w:r w:rsidRPr="00B36692">
        <w:t xml:space="preserve">qu’en </w:t>
      </w:r>
      <w:r w:rsidR="001E16C0">
        <w:t>ne prenant pas en charge,</w:t>
      </w:r>
      <w:r w:rsidRPr="00B36692">
        <w:t xml:space="preserve"> volontairement le 23 septembre 2004, les créances résultant des déclarations rectificatives déposées par la société, </w:t>
      </w:r>
      <w:r w:rsidR="001E16C0">
        <w:t>en ne</w:t>
      </w:r>
      <w:r w:rsidRPr="00B36692">
        <w:t xml:space="preserve"> converti</w:t>
      </w:r>
      <w:r w:rsidR="001E16C0">
        <w:t>ssant pas</w:t>
      </w:r>
      <w:r w:rsidRPr="00B36692">
        <w:t xml:space="preserve"> à titre définitif le montant déclaré à titre provisionnel et de demander à être relevé de la forclusion pour le surplus, M. </w:t>
      </w:r>
      <w:r w:rsidR="004A393C">
        <w:rPr>
          <w:smallCaps/>
        </w:rPr>
        <w:t>X</w:t>
      </w:r>
      <w:r w:rsidRPr="00B36692">
        <w:t xml:space="preserve"> </w:t>
      </w:r>
      <w:r w:rsidR="001E16C0">
        <w:t>a contrevenu à</w:t>
      </w:r>
      <w:r w:rsidRPr="00B36692">
        <w:t xml:space="preserve"> ses obligations ;</w:t>
      </w:r>
    </w:p>
    <w:p w:rsidR="00B47DF9" w:rsidRPr="00B36692" w:rsidRDefault="00B47DF9" w:rsidP="00B7447E">
      <w:pPr>
        <w:pStyle w:val="PS"/>
        <w:spacing w:after="360"/>
      </w:pPr>
      <w:r>
        <w:t>Attendu que, du fait même de la défaillance de M.</w:t>
      </w:r>
      <w:r w:rsidR="00B7447E">
        <w:t> </w:t>
      </w:r>
      <w:r w:rsidR="004A393C">
        <w:t>X</w:t>
      </w:r>
      <w:r>
        <w:t>, la créance en cause n’a pu être prise en charge qu’au cours de l’exercice 2005, dont les comptes ont été produits à la Cour en 2006 ;</w:t>
      </w:r>
    </w:p>
    <w:p w:rsidR="00B47DF9" w:rsidRDefault="00B47DF9" w:rsidP="00B7447E">
      <w:pPr>
        <w:pStyle w:val="PS"/>
        <w:spacing w:after="360"/>
      </w:pPr>
      <w:r>
        <w:t>Considérant</w:t>
      </w:r>
      <w:r w:rsidRPr="008A6CA6">
        <w:t xml:space="preserve"> </w:t>
      </w:r>
      <w:r>
        <w:t xml:space="preserve">en conséquence </w:t>
      </w:r>
      <w:r w:rsidRPr="008A6CA6">
        <w:t xml:space="preserve">que </w:t>
      </w:r>
      <w:r>
        <w:rPr>
          <w:smallCaps/>
        </w:rPr>
        <w:t>M</w:t>
      </w:r>
      <w:r>
        <w:t>. </w:t>
      </w:r>
      <w:r w:rsidR="004A393C">
        <w:rPr>
          <w:smallCaps/>
        </w:rPr>
        <w:t>X</w:t>
      </w:r>
      <w:r w:rsidRPr="005229FA">
        <w:t xml:space="preserve"> </w:t>
      </w:r>
      <w:r w:rsidRPr="008A6CA6">
        <w:t>doit être constitué débit</w:t>
      </w:r>
      <w:r>
        <w:t>eur</w:t>
      </w:r>
      <w:r w:rsidRPr="008A6CA6">
        <w:t xml:space="preserve"> envers l’État de la somme de </w:t>
      </w:r>
      <w:r>
        <w:t>153</w:t>
      </w:r>
      <w:r w:rsidR="00B7447E">
        <w:t> </w:t>
      </w:r>
      <w:r>
        <w:t>596</w:t>
      </w:r>
      <w:r w:rsidRPr="008A6CA6">
        <w:t> </w:t>
      </w:r>
      <w:r>
        <w:t xml:space="preserve">euros, sur le fondement du </w:t>
      </w:r>
      <w:r w:rsidR="00EE26B6">
        <w:t>paragraphe</w:t>
      </w:r>
      <w:r w:rsidR="00B7447E">
        <w:t> IV de</w:t>
      </w:r>
      <w:r>
        <w:t xml:space="preserve"> l’article 60 modifié de la loi n°</w:t>
      </w:r>
      <w:r w:rsidR="00B7447E">
        <w:t> </w:t>
      </w:r>
      <w:r>
        <w:t>63-156 du 23</w:t>
      </w:r>
      <w:r w:rsidR="00B7447E">
        <w:t> </w:t>
      </w:r>
      <w:r>
        <w:t>février</w:t>
      </w:r>
      <w:r w:rsidR="00B7447E">
        <w:t> </w:t>
      </w:r>
      <w:r>
        <w:t xml:space="preserve">1963 ; </w:t>
      </w:r>
    </w:p>
    <w:p w:rsidR="00B47DF9" w:rsidRDefault="00B47DF9" w:rsidP="00B7447E">
      <w:pPr>
        <w:pStyle w:val="PS"/>
        <w:spacing w:after="360"/>
      </w:pPr>
      <w:r>
        <w:t>Attendu qu’aux termes du paragraphe VIII de l’article</w:t>
      </w:r>
      <w:r w:rsidR="00B7447E">
        <w:t> </w:t>
      </w:r>
      <w:r>
        <w:t>60 modifié susvisé, les intérêts courent au taux légal à compter du premier acte de la mise en jeu de la responsabilité personnelle et pécuniaire des comptables publics ;</w:t>
      </w:r>
    </w:p>
    <w:p w:rsidR="00B47DF9" w:rsidRDefault="00B47DF9" w:rsidP="00B7447E">
      <w:pPr>
        <w:pStyle w:val="PS"/>
        <w:spacing w:after="360"/>
      </w:pPr>
      <w:r>
        <w:t xml:space="preserve">Attendu que le premier acte de la mise en jeu de la responsabilité du comptable est la notification du réquisitoire du ministère public ; que cette notification a été transmise, par le directeur des services fiscaux, à </w:t>
      </w:r>
      <w:r>
        <w:rPr>
          <w:smallCaps/>
        </w:rPr>
        <w:t>M</w:t>
      </w:r>
      <w:r>
        <w:t>. </w:t>
      </w:r>
      <w:r w:rsidR="004A393C">
        <w:rPr>
          <w:smallCaps/>
        </w:rPr>
        <w:t>X</w:t>
      </w:r>
      <w:r w:rsidRPr="005229FA">
        <w:t xml:space="preserve"> </w:t>
      </w:r>
      <w:r>
        <w:t xml:space="preserve">qui en a accusé réception le 15 juillet 2011 ; que les intérêts doivent donc courir à compter de cette date. </w:t>
      </w:r>
    </w:p>
    <w:p w:rsidR="001E16C0" w:rsidRDefault="001E16C0" w:rsidP="00B7447E">
      <w:pPr>
        <w:pStyle w:val="PS"/>
        <w:spacing w:after="360"/>
      </w:pPr>
    </w:p>
    <w:p w:rsidR="00B47DF9" w:rsidRDefault="00B47DF9" w:rsidP="00B7447E">
      <w:pPr>
        <w:pStyle w:val="PS"/>
        <w:spacing w:after="360"/>
      </w:pPr>
      <w:r>
        <w:t>Par ce motif,</w:t>
      </w:r>
    </w:p>
    <w:p w:rsidR="00B47DF9" w:rsidRDefault="00B47DF9" w:rsidP="00B7447E">
      <w:pPr>
        <w:pStyle w:val="PS"/>
        <w:spacing w:after="360"/>
      </w:pPr>
      <w:r>
        <w:rPr>
          <w:smallCaps/>
        </w:rPr>
        <w:t>M</w:t>
      </w:r>
      <w:r>
        <w:t>. </w:t>
      </w:r>
      <w:r w:rsidR="004A393C">
        <w:t>X</w:t>
      </w:r>
      <w:r>
        <w:t xml:space="preserve"> est constitué </w:t>
      </w:r>
      <w:r w:rsidRPr="008A6CA6">
        <w:t>débit</w:t>
      </w:r>
      <w:r>
        <w:t>eur</w:t>
      </w:r>
      <w:r w:rsidRPr="008A6CA6">
        <w:t xml:space="preserve"> </w:t>
      </w:r>
      <w:r>
        <w:t>envers l’État de la somme de cent cinquante-trois mille cinq cent quatre-vingt seize euros (153</w:t>
      </w:r>
      <w:r w:rsidR="00B7447E">
        <w:t> </w:t>
      </w:r>
      <w:r>
        <w:t>596</w:t>
      </w:r>
      <w:r w:rsidRPr="008A6CA6">
        <w:t> </w:t>
      </w:r>
      <w:r>
        <w:t>euros), augmentée des intérêts de droit à compter du 15 juillet 2011.</w:t>
      </w:r>
    </w:p>
    <w:p w:rsidR="00B47DF9" w:rsidRPr="00365009" w:rsidRDefault="00B7447E" w:rsidP="00B7447E">
      <w:pPr>
        <w:pStyle w:val="ps0"/>
        <w:spacing w:before="240" w:after="360" w:line="240" w:lineRule="auto"/>
        <w:ind w:firstLine="709"/>
        <w:jc w:val="center"/>
        <w:rPr>
          <w:rFonts w:ascii="Times New Roman" w:hAnsi="Times New Roman"/>
        </w:rPr>
      </w:pPr>
      <w:r>
        <w:rPr>
          <w:rFonts w:ascii="Times New Roman" w:hAnsi="Times New Roman"/>
        </w:rPr>
        <w:t>----------</w:t>
      </w:r>
    </w:p>
    <w:p w:rsidR="00B47DF9" w:rsidRDefault="00753A37" w:rsidP="00753A37">
      <w:pPr>
        <w:pStyle w:val="PS"/>
        <w:spacing w:after="720"/>
      </w:pPr>
      <w:r>
        <w:br w:type="page"/>
      </w:r>
      <w:r w:rsidR="00B47DF9" w:rsidRPr="007C4888">
        <w:lastRenderedPageBreak/>
        <w:t>Fait et jugé en la Cour des comptes, Première ch</w:t>
      </w:r>
      <w:r w:rsidR="00B47DF9">
        <w:t>ambre, première section, les</w:t>
      </w:r>
      <w:r w:rsidR="00B7447E">
        <w:t> </w:t>
      </w:r>
      <w:r w:rsidR="00B47DF9">
        <w:t>sept, vingt</w:t>
      </w:r>
      <w:r w:rsidR="00B47DF9" w:rsidRPr="007C4888">
        <w:t xml:space="preserve"> et </w:t>
      </w:r>
      <w:r w:rsidR="00B47DF9">
        <w:t>vingt-sept</w:t>
      </w:r>
      <w:r w:rsidR="00B47DF9" w:rsidRPr="007C4888">
        <w:t xml:space="preserve"> mars </w:t>
      </w:r>
      <w:r w:rsidR="00B47DF9">
        <w:t>deux mil douze. P</w:t>
      </w:r>
      <w:r w:rsidR="00B47DF9" w:rsidRPr="007C4888">
        <w:t>résents : Mme Fradin, président de section, MM. Brun-Buisson, Mme Moati</w:t>
      </w:r>
      <w:r w:rsidR="00233DCB">
        <w:t>,</w:t>
      </w:r>
      <w:r w:rsidR="00B47DF9" w:rsidRPr="007C4888">
        <w:t xml:space="preserve"> M</w:t>
      </w:r>
      <w:r w:rsidR="00B47DF9">
        <w:t>M</w:t>
      </w:r>
      <w:r w:rsidR="00B47DF9" w:rsidRPr="007C4888">
        <w:t>.</w:t>
      </w:r>
      <w:r w:rsidR="00B7447E">
        <w:t> </w:t>
      </w:r>
      <w:r w:rsidR="00B47DF9" w:rsidRPr="007C4888">
        <w:t>Lair</w:t>
      </w:r>
      <w:r w:rsidR="00B47DF9">
        <w:t xml:space="preserve"> et </w:t>
      </w:r>
      <w:r w:rsidR="00A96C17">
        <w:t>C</w:t>
      </w:r>
      <w:r w:rsidR="00B47DF9">
        <w:t>houvet,</w:t>
      </w:r>
      <w:r w:rsidR="00B47DF9" w:rsidRPr="007C4888">
        <w:t xml:space="preserve"> conseillers maîtres.</w:t>
      </w:r>
    </w:p>
    <w:p w:rsidR="00753A37" w:rsidRDefault="00753A37" w:rsidP="00753A37">
      <w:pPr>
        <w:pStyle w:val="PS"/>
      </w:pPr>
      <w:r>
        <w:t>Signé : Fradin, président de section, et Férez, greffier.</w:t>
      </w:r>
    </w:p>
    <w:p w:rsidR="00753A37" w:rsidRDefault="00753A37" w:rsidP="00753A37">
      <w:pPr>
        <w:pStyle w:val="PS"/>
      </w:pPr>
      <w:r>
        <w:t>Collationné, certifié conforme à la minute étant au greffe de la Cour des comptes.</w:t>
      </w:r>
    </w:p>
    <w:p w:rsidR="00161C5C" w:rsidRPr="00A72A5A" w:rsidRDefault="00161C5C" w:rsidP="00161C5C">
      <w:pPr>
        <w:pStyle w:val="PS"/>
      </w:pPr>
      <w:r w:rsidRPr="00A72A5A">
        <w:t>En conséquence, la République française mande et ordonne à tous huissiers de justice, sur ce requis, de mettre ledit arrêt à exécution, aux procureurs généraux et</w:t>
      </w:r>
      <w:r>
        <w:t xml:space="preserve"> </w:t>
      </w:r>
      <w:r w:rsidRPr="00A72A5A">
        <w:t>aux procureurs de la République près les tribunaux de grande instance d’y tenir la main, à tous commandants et officiers de la force publique de prêter main-forte lorsqu’ils en seront légalement requis.</w:t>
      </w:r>
    </w:p>
    <w:p w:rsidR="00161C5C" w:rsidRPr="00C71771" w:rsidRDefault="00161C5C" w:rsidP="00161C5C">
      <w:pPr>
        <w:pStyle w:val="PS"/>
      </w:pPr>
      <w:r w:rsidRPr="00C71771">
        <w:t xml:space="preserve">Délivré par moi, </w:t>
      </w:r>
      <w:bookmarkStart w:id="15" w:name="_GoBack"/>
      <w:bookmarkEnd w:id="15"/>
      <w:r w:rsidRPr="00C71771">
        <w:t>secrétaire général.</w:t>
      </w:r>
    </w:p>
    <w:p w:rsidR="00161C5C" w:rsidRPr="00B1504E" w:rsidRDefault="00161C5C" w:rsidP="00161C5C">
      <w:pPr>
        <w:pStyle w:val="P0"/>
        <w:spacing w:before="120"/>
        <w:ind w:left="2268" w:firstLine="3402"/>
        <w:jc w:val="center"/>
        <w:rPr>
          <w:b/>
        </w:rPr>
      </w:pPr>
      <w:r w:rsidRPr="00B1504E">
        <w:rPr>
          <w:b/>
        </w:rPr>
        <w:t>Pour le Secrétaire général</w:t>
      </w:r>
    </w:p>
    <w:p w:rsidR="00161C5C" w:rsidRPr="00B1504E" w:rsidRDefault="00161C5C" w:rsidP="00161C5C">
      <w:pPr>
        <w:pStyle w:val="P0"/>
        <w:ind w:left="2268" w:firstLine="3402"/>
        <w:jc w:val="center"/>
        <w:rPr>
          <w:b/>
        </w:rPr>
      </w:pPr>
      <w:r w:rsidRPr="00B1504E">
        <w:rPr>
          <w:b/>
        </w:rPr>
        <w:t>et par délégation,</w:t>
      </w:r>
    </w:p>
    <w:p w:rsidR="00161C5C" w:rsidRPr="00B1504E" w:rsidRDefault="00161C5C" w:rsidP="00161C5C">
      <w:pPr>
        <w:pStyle w:val="P0"/>
        <w:ind w:left="2268" w:firstLine="3402"/>
        <w:jc w:val="center"/>
        <w:rPr>
          <w:b/>
        </w:rPr>
      </w:pPr>
      <w:r w:rsidRPr="00B1504E">
        <w:rPr>
          <w:b/>
        </w:rPr>
        <w:t xml:space="preserve">le </w:t>
      </w:r>
      <w:r>
        <w:rPr>
          <w:b/>
        </w:rPr>
        <w:t>Chef du G</w:t>
      </w:r>
      <w:r w:rsidRPr="00B1504E">
        <w:rPr>
          <w:b/>
        </w:rPr>
        <w:t>reffe contentieux</w:t>
      </w:r>
    </w:p>
    <w:p w:rsidR="00161C5C" w:rsidRDefault="00161C5C" w:rsidP="00161C5C">
      <w:pPr>
        <w:pStyle w:val="P0"/>
        <w:ind w:left="2268" w:firstLine="3402"/>
        <w:jc w:val="center"/>
        <w:rPr>
          <w:b/>
        </w:rPr>
      </w:pPr>
    </w:p>
    <w:p w:rsidR="00161C5C" w:rsidRDefault="00161C5C" w:rsidP="00161C5C">
      <w:pPr>
        <w:pStyle w:val="P0"/>
        <w:ind w:left="2268" w:firstLine="3402"/>
        <w:jc w:val="center"/>
        <w:rPr>
          <w:b/>
        </w:rPr>
      </w:pPr>
    </w:p>
    <w:p w:rsidR="00161C5C" w:rsidRPr="00B1504E" w:rsidRDefault="00161C5C" w:rsidP="00161C5C">
      <w:pPr>
        <w:pStyle w:val="P0"/>
        <w:ind w:left="2268" w:firstLine="3402"/>
        <w:jc w:val="center"/>
        <w:rPr>
          <w:b/>
        </w:rPr>
      </w:pPr>
    </w:p>
    <w:p w:rsidR="00161C5C" w:rsidRDefault="00161C5C" w:rsidP="00161C5C">
      <w:pPr>
        <w:pStyle w:val="P0"/>
        <w:ind w:left="2268" w:firstLine="3402"/>
        <w:jc w:val="center"/>
        <w:rPr>
          <w:b/>
        </w:rPr>
      </w:pPr>
    </w:p>
    <w:p w:rsidR="00161C5C" w:rsidRDefault="00161C5C" w:rsidP="00161C5C">
      <w:pPr>
        <w:pStyle w:val="P0"/>
        <w:ind w:left="2268" w:firstLine="3402"/>
        <w:jc w:val="center"/>
        <w:rPr>
          <w:b/>
        </w:rPr>
      </w:pPr>
    </w:p>
    <w:p w:rsidR="00161C5C" w:rsidRDefault="00161C5C" w:rsidP="00161C5C">
      <w:pPr>
        <w:pStyle w:val="P0"/>
        <w:ind w:left="2268" w:firstLine="3402"/>
        <w:jc w:val="center"/>
        <w:rPr>
          <w:b/>
        </w:rPr>
      </w:pPr>
    </w:p>
    <w:p w:rsidR="00161C5C" w:rsidRDefault="00161C5C" w:rsidP="00161C5C">
      <w:pPr>
        <w:pStyle w:val="P0"/>
        <w:ind w:left="2268" w:firstLine="3402"/>
        <w:jc w:val="center"/>
        <w:rPr>
          <w:b/>
        </w:rPr>
      </w:pPr>
    </w:p>
    <w:p w:rsidR="00161C5C" w:rsidRDefault="00161C5C" w:rsidP="00161C5C">
      <w:pPr>
        <w:pStyle w:val="P0"/>
        <w:ind w:left="2268" w:firstLine="3402"/>
        <w:jc w:val="center"/>
        <w:rPr>
          <w:b/>
        </w:rPr>
      </w:pPr>
    </w:p>
    <w:p w:rsidR="00753A37" w:rsidRPr="00161C5C" w:rsidRDefault="00161C5C" w:rsidP="00161C5C">
      <w:pPr>
        <w:pStyle w:val="P0"/>
        <w:ind w:left="2268" w:firstLine="3402"/>
        <w:jc w:val="center"/>
        <w:rPr>
          <w:b/>
        </w:rPr>
      </w:pPr>
      <w:r w:rsidRPr="00B1504E">
        <w:rPr>
          <w:b/>
        </w:rPr>
        <w:t>Daniel F</w:t>
      </w:r>
      <w:r>
        <w:rPr>
          <w:b/>
        </w:rPr>
        <w:t>É</w:t>
      </w:r>
      <w:r w:rsidRPr="00B1504E">
        <w:rPr>
          <w:b/>
        </w:rPr>
        <w:t>REZ</w:t>
      </w:r>
    </w:p>
    <w:sectPr w:rsidR="00753A37" w:rsidRPr="00161C5C">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A41" w:rsidRDefault="00564A41">
      <w:r>
        <w:separator/>
      </w:r>
    </w:p>
  </w:endnote>
  <w:endnote w:type="continuationSeparator" w:id="0">
    <w:p w:rsidR="00564A41" w:rsidRDefault="00564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Times New Roman Gras">
    <w:panose1 w:val="02020803070505020304"/>
    <w:charset w:val="00"/>
    <w:family w:val="roman"/>
    <w:notTrueType/>
    <w:pitch w:val="default"/>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A41" w:rsidRDefault="00564A41">
      <w:r>
        <w:separator/>
      </w:r>
    </w:p>
  </w:footnote>
  <w:footnote w:type="continuationSeparator" w:id="0">
    <w:p w:rsidR="00564A41" w:rsidRDefault="00564A41">
      <w:r>
        <w:continuationSeparator/>
      </w:r>
    </w:p>
  </w:footnote>
  <w:footnote w:id="1">
    <w:p w:rsidR="00DC6B68" w:rsidRPr="00F21BD2" w:rsidRDefault="00DC6B68" w:rsidP="00B47DF9">
      <w:pPr>
        <w:pStyle w:val="NormalWeb"/>
        <w:jc w:val="both"/>
        <w:rPr>
          <w:i/>
          <w:sz w:val="20"/>
          <w:szCs w:val="20"/>
        </w:rPr>
      </w:pPr>
      <w:r>
        <w:rPr>
          <w:rStyle w:val="Appelnotedebasdep"/>
        </w:rPr>
        <w:footnoteRef/>
      </w:r>
      <w:r>
        <w:t xml:space="preserve"> </w:t>
      </w:r>
      <w:r w:rsidRPr="00F21BD2">
        <w:rPr>
          <w:sz w:val="20"/>
          <w:szCs w:val="20"/>
        </w:rPr>
        <w:t xml:space="preserve">Article 1857 du code civil : </w:t>
      </w:r>
      <w:r w:rsidRPr="00F21BD2">
        <w:rPr>
          <w:i/>
          <w:sz w:val="20"/>
          <w:szCs w:val="20"/>
        </w:rPr>
        <w:t>« A l'égard des tiers, les associés répondent indéfiniment des dettes sociales à proportion de leur part dans le capital social à la date</w:t>
      </w:r>
      <w:r w:rsidRPr="00F21BD2">
        <w:rPr>
          <w:i/>
        </w:rPr>
        <w:t xml:space="preserve"> </w:t>
      </w:r>
      <w:r w:rsidRPr="00F21BD2">
        <w:rPr>
          <w:i/>
          <w:sz w:val="20"/>
          <w:szCs w:val="20"/>
        </w:rPr>
        <w:t>de l'exigibilité ou au jour de la cessation des paiements</w:t>
      </w:r>
      <w:r>
        <w:rPr>
          <w:i/>
          <w:sz w:val="20"/>
          <w:szCs w:val="20"/>
        </w:rPr>
        <w:t> »</w:t>
      </w:r>
      <w:r w:rsidRPr="00F21BD2">
        <w:rPr>
          <w:i/>
          <w:sz w:val="20"/>
          <w:szCs w:val="20"/>
        </w:rPr>
        <w:t xml:space="preserve">. </w:t>
      </w:r>
    </w:p>
  </w:footnote>
  <w:footnote w:id="2">
    <w:p w:rsidR="00DC6B68" w:rsidRDefault="00DC6B68" w:rsidP="00B47DF9">
      <w:pPr>
        <w:pStyle w:val="Notedebasdepage"/>
      </w:pPr>
      <w:r>
        <w:rPr>
          <w:rStyle w:val="Appelnotedebasdep"/>
        </w:rPr>
        <w:footnoteRef/>
      </w:r>
      <w:r>
        <w:t xml:space="preserve"> Soit à l’expiration du délai de deux mois à compter de la publication du jugement de  liquidation judicaire de l’associée ECA 77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6B68" w:rsidRDefault="00DC6B68">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8021C1">
      <w:rPr>
        <w:rFonts w:ascii="CG Times (WN)" w:hAnsi="CG Times (WN)"/>
        <w:noProof/>
        <w:sz w:val="24"/>
      </w:rPr>
      <w:t>10</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11091"/>
    <w:multiLevelType w:val="singleLevel"/>
    <w:tmpl w:val="1766FF84"/>
    <w:lvl w:ilvl="0">
      <w:start w:val="1"/>
      <w:numFmt w:val="decimal"/>
      <w:pStyle w:val="Style2"/>
      <w:lvlText w:val="Obs. %1 "/>
      <w:lvlJc w:val="left"/>
      <w:pPr>
        <w:tabs>
          <w:tab w:val="num" w:pos="1260"/>
        </w:tabs>
        <w:ind w:left="747" w:hanging="567"/>
      </w:pPr>
      <w:rPr>
        <w:b/>
        <w:u w:val="single"/>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A7573"/>
    <w:rsid w:val="000C3EF7"/>
    <w:rsid w:val="001444EA"/>
    <w:rsid w:val="00161C5C"/>
    <w:rsid w:val="001E16C0"/>
    <w:rsid w:val="00230A99"/>
    <w:rsid w:val="00233DCB"/>
    <w:rsid w:val="00250A7D"/>
    <w:rsid w:val="002610D9"/>
    <w:rsid w:val="002D4442"/>
    <w:rsid w:val="00323FD8"/>
    <w:rsid w:val="003B3560"/>
    <w:rsid w:val="003C00F3"/>
    <w:rsid w:val="00422A7D"/>
    <w:rsid w:val="00432BF3"/>
    <w:rsid w:val="004430D0"/>
    <w:rsid w:val="004A393C"/>
    <w:rsid w:val="00504855"/>
    <w:rsid w:val="00564A41"/>
    <w:rsid w:val="005C1BE9"/>
    <w:rsid w:val="00622AF7"/>
    <w:rsid w:val="006A29D2"/>
    <w:rsid w:val="006D3121"/>
    <w:rsid w:val="006E79FD"/>
    <w:rsid w:val="00734881"/>
    <w:rsid w:val="00753A37"/>
    <w:rsid w:val="007C5A15"/>
    <w:rsid w:val="008021C1"/>
    <w:rsid w:val="008B3575"/>
    <w:rsid w:val="00947196"/>
    <w:rsid w:val="00982440"/>
    <w:rsid w:val="00A710B4"/>
    <w:rsid w:val="00A800B0"/>
    <w:rsid w:val="00A96C17"/>
    <w:rsid w:val="00B47DF9"/>
    <w:rsid w:val="00B7447E"/>
    <w:rsid w:val="00BF0552"/>
    <w:rsid w:val="00C32A1D"/>
    <w:rsid w:val="00C602C5"/>
    <w:rsid w:val="00D117D7"/>
    <w:rsid w:val="00D75654"/>
    <w:rsid w:val="00DC1E7E"/>
    <w:rsid w:val="00DC6B68"/>
    <w:rsid w:val="00DF1E49"/>
    <w:rsid w:val="00DF79AC"/>
    <w:rsid w:val="00E823A2"/>
    <w:rsid w:val="00EE26B6"/>
    <w:rsid w:val="00F47DED"/>
    <w:rsid w:val="00F76715"/>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link w:val="ETCar"/>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ps0">
    <w:name w:val="ps"/>
    <w:basedOn w:val="Normal"/>
    <w:rsid w:val="00504855"/>
    <w:pPr>
      <w:spacing w:before="120" w:after="120" w:line="240" w:lineRule="exact"/>
      <w:ind w:left="567" w:firstLine="851"/>
      <w:jc w:val="both"/>
    </w:pPr>
    <w:rPr>
      <w:rFonts w:ascii="CG Times" w:hAnsi="CG Times"/>
      <w:sz w:val="24"/>
    </w:rPr>
  </w:style>
  <w:style w:type="paragraph" w:customStyle="1" w:styleId="Observation">
    <w:name w:val="Observation"/>
    <w:rsid w:val="00504855"/>
    <w:pPr>
      <w:spacing w:line="240" w:lineRule="exact"/>
      <w:ind w:left="567"/>
    </w:pPr>
    <w:rPr>
      <w:rFonts w:ascii="Tms Rmn" w:hAnsi="Tms Rmn"/>
      <w:b/>
      <w:sz w:val="24"/>
    </w:rPr>
  </w:style>
  <w:style w:type="paragraph" w:customStyle="1" w:styleId="ParagrapheStandard">
    <w:name w:val="Paragraphe Standard"/>
    <w:link w:val="ParagrapheStandardCar"/>
    <w:rsid w:val="00504855"/>
    <w:pPr>
      <w:keepLines/>
      <w:spacing w:before="120" w:after="120" w:line="240" w:lineRule="exact"/>
      <w:ind w:left="567" w:firstLine="1134"/>
      <w:jc w:val="both"/>
    </w:pPr>
    <w:rPr>
      <w:rFonts w:ascii="Times" w:hAnsi="Times"/>
      <w:sz w:val="24"/>
    </w:rPr>
  </w:style>
  <w:style w:type="character" w:customStyle="1" w:styleId="ParagrapheStandardCar">
    <w:name w:val="Paragraphe Standard Car"/>
    <w:link w:val="ParagrapheStandard"/>
    <w:rsid w:val="00504855"/>
    <w:rPr>
      <w:rFonts w:ascii="Times" w:hAnsi="Times"/>
      <w:sz w:val="24"/>
      <w:lang w:val="fr-FR" w:eastAsia="fr-FR" w:bidi="ar-SA"/>
    </w:rPr>
  </w:style>
  <w:style w:type="paragraph" w:customStyle="1" w:styleId="Style1">
    <w:name w:val="Style1"/>
    <w:basedOn w:val="Normal"/>
    <w:rsid w:val="00504855"/>
    <w:pPr>
      <w:keepNext/>
      <w:keepLines/>
      <w:widowControl w:val="0"/>
      <w:tabs>
        <w:tab w:val="num" w:pos="1260"/>
      </w:tabs>
      <w:spacing w:before="140" w:after="140"/>
      <w:ind w:left="747" w:hanging="567"/>
      <w:outlineLvl w:val="2"/>
    </w:pPr>
    <w:rPr>
      <w:bCs/>
      <w:color w:val="000080"/>
      <w:sz w:val="24"/>
      <w:szCs w:val="24"/>
    </w:rPr>
  </w:style>
  <w:style w:type="paragraph" w:styleId="Notedebasdepage">
    <w:name w:val="footnote text"/>
    <w:basedOn w:val="Normal"/>
    <w:semiHidden/>
    <w:rsid w:val="00504855"/>
  </w:style>
  <w:style w:type="character" w:styleId="Appelnotedebasdep">
    <w:name w:val="footnote reference"/>
    <w:semiHidden/>
    <w:rsid w:val="00504855"/>
    <w:rPr>
      <w:vertAlign w:val="superscript"/>
    </w:rPr>
  </w:style>
  <w:style w:type="paragraph" w:customStyle="1" w:styleId="Style2">
    <w:name w:val="Style2"/>
    <w:basedOn w:val="ParagrapheStandard"/>
    <w:rsid w:val="00504855"/>
    <w:pPr>
      <w:numPr>
        <w:numId w:val="1"/>
      </w:numPr>
      <w:tabs>
        <w:tab w:val="clear" w:pos="1260"/>
      </w:tabs>
      <w:ind w:left="567" w:firstLine="1134"/>
    </w:pPr>
  </w:style>
  <w:style w:type="paragraph" w:customStyle="1" w:styleId="CarCar1CarCarCar">
    <w:name w:val="Car Car1 Car Car Car"/>
    <w:basedOn w:val="Normal"/>
    <w:rsid w:val="00504855"/>
    <w:pPr>
      <w:spacing w:after="160" w:line="240" w:lineRule="exact"/>
    </w:pPr>
    <w:rPr>
      <w:rFonts w:ascii="Tahoma" w:hAnsi="Tahoma"/>
      <w:lang w:val="en-US" w:eastAsia="en-US"/>
    </w:rPr>
  </w:style>
  <w:style w:type="paragraph" w:styleId="NormalWeb">
    <w:name w:val="Normal (Web)"/>
    <w:basedOn w:val="Normal"/>
    <w:rsid w:val="00504855"/>
    <w:pPr>
      <w:spacing w:before="100" w:beforeAutospacing="1" w:after="100" w:afterAutospacing="1"/>
    </w:pPr>
    <w:rPr>
      <w:sz w:val="24"/>
      <w:szCs w:val="24"/>
    </w:rPr>
  </w:style>
  <w:style w:type="character" w:styleId="Marquedecommentaire">
    <w:name w:val="annotation reference"/>
    <w:semiHidden/>
    <w:rsid w:val="00504855"/>
    <w:rPr>
      <w:sz w:val="16"/>
      <w:szCs w:val="16"/>
    </w:rPr>
  </w:style>
  <w:style w:type="paragraph" w:styleId="Commentaire">
    <w:name w:val="annotation text"/>
    <w:basedOn w:val="Normal"/>
    <w:link w:val="CommentaireCar"/>
    <w:semiHidden/>
    <w:rsid w:val="00504855"/>
    <w:pPr>
      <w:spacing w:before="120" w:after="120"/>
      <w:ind w:firstLine="709"/>
      <w:jc w:val="both"/>
    </w:pPr>
  </w:style>
  <w:style w:type="paragraph" w:styleId="Textedebulles">
    <w:name w:val="Balloon Text"/>
    <w:basedOn w:val="Normal"/>
    <w:semiHidden/>
    <w:rsid w:val="00504855"/>
    <w:rPr>
      <w:rFonts w:ascii="Tahoma" w:hAnsi="Tahoma" w:cs="Tahoma"/>
      <w:sz w:val="16"/>
      <w:szCs w:val="16"/>
    </w:rPr>
  </w:style>
  <w:style w:type="character" w:customStyle="1" w:styleId="ETCar">
    <w:name w:val="ET Car"/>
    <w:link w:val="ET"/>
    <w:rsid w:val="00B7447E"/>
    <w:rPr>
      <w:b/>
      <w:bCs/>
      <w:caps/>
      <w:sz w:val="24"/>
      <w:szCs w:val="24"/>
      <w:lang w:val="fr-FR" w:eastAsia="fr-FR" w:bidi="ar-SA"/>
    </w:rPr>
  </w:style>
  <w:style w:type="character" w:customStyle="1" w:styleId="P0Car">
    <w:name w:val="P0 Car"/>
    <w:link w:val="P0"/>
    <w:rsid w:val="00B7447E"/>
    <w:rPr>
      <w:b/>
      <w:bCs/>
      <w:caps/>
      <w:sz w:val="24"/>
      <w:szCs w:val="24"/>
      <w:lang w:val="fr-FR" w:eastAsia="fr-FR" w:bidi="ar-SA"/>
    </w:rPr>
  </w:style>
  <w:style w:type="character" w:customStyle="1" w:styleId="PSCar">
    <w:name w:val="PS Car"/>
    <w:link w:val="PS"/>
    <w:rsid w:val="00161C5C"/>
    <w:rPr>
      <w:sz w:val="24"/>
      <w:szCs w:val="24"/>
    </w:rPr>
  </w:style>
  <w:style w:type="paragraph" w:styleId="Objetducommentaire">
    <w:name w:val="annotation subject"/>
    <w:basedOn w:val="Commentaire"/>
    <w:next w:val="Commentaire"/>
    <w:link w:val="ObjetducommentaireCar"/>
    <w:uiPriority w:val="99"/>
    <w:semiHidden/>
    <w:unhideWhenUsed/>
    <w:rsid w:val="00DC1E7E"/>
    <w:pPr>
      <w:spacing w:before="0" w:after="0"/>
      <w:ind w:firstLine="0"/>
      <w:jc w:val="left"/>
    </w:pPr>
    <w:rPr>
      <w:b/>
      <w:bCs/>
    </w:rPr>
  </w:style>
  <w:style w:type="character" w:customStyle="1" w:styleId="CommentaireCar">
    <w:name w:val="Commentaire Car"/>
    <w:basedOn w:val="Policepardfaut"/>
    <w:link w:val="Commentaire"/>
    <w:semiHidden/>
    <w:rsid w:val="00DC1E7E"/>
  </w:style>
  <w:style w:type="character" w:customStyle="1" w:styleId="ObjetducommentaireCar">
    <w:name w:val="Objet du commentaire Car"/>
    <w:link w:val="Objetducommentaire"/>
    <w:uiPriority w:val="99"/>
    <w:semiHidden/>
    <w:rsid w:val="00DC1E7E"/>
    <w:rPr>
      <w:b/>
      <w:bCs/>
    </w:rPr>
  </w:style>
  <w:style w:type="paragraph" w:styleId="Rvision">
    <w:name w:val="Revision"/>
    <w:hidden/>
    <w:uiPriority w:val="99"/>
    <w:semiHidden/>
    <w:rsid w:val="00DC1E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1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TotalTime>
  <Pages>10</Pages>
  <Words>3280</Words>
  <Characters>18045</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21283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2</cp:revision>
  <cp:lastPrinted>2012-10-29T10:36:00Z</cp:lastPrinted>
  <dcterms:created xsi:type="dcterms:W3CDTF">2013-07-15T11:23:00Z</dcterms:created>
  <dcterms:modified xsi:type="dcterms:W3CDTF">2013-07-15T11:23:00Z</dcterms:modified>
</cp:coreProperties>
</file>