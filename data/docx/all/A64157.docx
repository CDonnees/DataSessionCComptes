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93" w:rsidRPr="00365009" w:rsidRDefault="004B3B93" w:rsidP="004B3B93">
      <w:pPr>
        <w:pStyle w:val="ET"/>
      </w:pPr>
      <w:bookmarkStart w:id="0" w:name="_Toc129594801"/>
      <w:bookmarkStart w:id="1" w:name="_Toc133398667"/>
      <w:bookmarkStart w:id="2" w:name="_Toc133398762"/>
      <w:bookmarkStart w:id="3" w:name="_Toc137030336"/>
      <w:r w:rsidRPr="00365009">
        <w:t>COUR DES COMPTES</w:t>
      </w:r>
      <w:bookmarkEnd w:id="0"/>
      <w:bookmarkEnd w:id="1"/>
      <w:bookmarkEnd w:id="2"/>
      <w:bookmarkEnd w:id="3"/>
    </w:p>
    <w:p w:rsidR="004B3B93" w:rsidRPr="00365009" w:rsidRDefault="004B3B93" w:rsidP="004B3B93">
      <w:pPr>
        <w:pStyle w:val="ET"/>
      </w:pPr>
      <w:r>
        <w:tab/>
        <w:t xml:space="preserve"> ------</w:t>
      </w:r>
    </w:p>
    <w:p w:rsidR="004B3B93" w:rsidRPr="00365009" w:rsidRDefault="004B3B93" w:rsidP="004B3B93">
      <w:pPr>
        <w:pStyle w:val="ET"/>
      </w:pPr>
      <w:bookmarkStart w:id="4" w:name="_Toc129594802"/>
      <w:bookmarkStart w:id="5" w:name="_Toc133398668"/>
      <w:bookmarkStart w:id="6" w:name="_Toc133398763"/>
      <w:bookmarkStart w:id="7" w:name="_Toc137030337"/>
      <w:r w:rsidRPr="00365009">
        <w:t>PREMIERE CHAMBRE</w:t>
      </w:r>
      <w:bookmarkEnd w:id="4"/>
      <w:bookmarkEnd w:id="5"/>
      <w:bookmarkEnd w:id="6"/>
      <w:bookmarkEnd w:id="7"/>
    </w:p>
    <w:p w:rsidR="004B3B93" w:rsidRPr="00365009" w:rsidRDefault="004B3B93" w:rsidP="004B3B93">
      <w:pPr>
        <w:pStyle w:val="ET"/>
      </w:pPr>
      <w:r w:rsidRPr="00365009">
        <w:tab/>
      </w:r>
      <w:r>
        <w:t xml:space="preserve"> </w:t>
      </w:r>
      <w:r w:rsidRPr="00365009">
        <w:t>------</w:t>
      </w:r>
    </w:p>
    <w:p w:rsidR="004B3B93" w:rsidRPr="00365009" w:rsidRDefault="004B3B93" w:rsidP="004B3B93">
      <w:pPr>
        <w:pStyle w:val="ET"/>
      </w:pPr>
      <w:r w:rsidRPr="00365009">
        <w:t>PREMIERE SECTION</w:t>
      </w:r>
    </w:p>
    <w:p w:rsidR="004B3B93" w:rsidRPr="00365009" w:rsidRDefault="004B3B93" w:rsidP="004B3B93">
      <w:pPr>
        <w:pStyle w:val="ET"/>
        <w:spacing w:after="120"/>
      </w:pPr>
      <w:r w:rsidRPr="00365009">
        <w:tab/>
      </w:r>
      <w:r>
        <w:t xml:space="preserve"> </w:t>
      </w:r>
      <w:r w:rsidRPr="00365009">
        <w:t>------</w:t>
      </w:r>
    </w:p>
    <w:p w:rsidR="004B3B93" w:rsidRPr="00B44147" w:rsidRDefault="004B3B93" w:rsidP="00B44147">
      <w:pPr>
        <w:ind w:firstLine="426"/>
        <w:outlineLvl w:val="0"/>
        <w:rPr>
          <w:b/>
          <w:bCs/>
          <w:i/>
          <w:sz w:val="22"/>
          <w:szCs w:val="22"/>
        </w:rPr>
      </w:pPr>
      <w:bookmarkStart w:id="8" w:name="_Toc129594803"/>
      <w:bookmarkStart w:id="9" w:name="_Toc133398669"/>
      <w:bookmarkStart w:id="10" w:name="_Toc133398764"/>
      <w:bookmarkStart w:id="11" w:name="_Toc137030338"/>
      <w:r w:rsidRPr="00B44147">
        <w:rPr>
          <w:b/>
          <w:bCs/>
          <w:i/>
          <w:sz w:val="22"/>
          <w:szCs w:val="22"/>
        </w:rPr>
        <w:t>Arrêt n°</w:t>
      </w:r>
      <w:bookmarkEnd w:id="8"/>
      <w:bookmarkEnd w:id="9"/>
      <w:bookmarkEnd w:id="10"/>
      <w:bookmarkEnd w:id="11"/>
      <w:r w:rsidRPr="00B44147">
        <w:rPr>
          <w:b/>
          <w:bCs/>
          <w:i/>
          <w:sz w:val="22"/>
          <w:szCs w:val="22"/>
        </w:rPr>
        <w:t xml:space="preserve"> 64157</w:t>
      </w:r>
    </w:p>
    <w:p w:rsidR="00964BAF" w:rsidRDefault="004B3B93" w:rsidP="00964BAF">
      <w:pPr>
        <w:pStyle w:val="OR"/>
      </w:pPr>
      <w:r w:rsidRPr="00365009">
        <w:t>DIRECTION DES SERVICES FISCAUX</w:t>
      </w:r>
    </w:p>
    <w:p w:rsidR="004B3B93" w:rsidRPr="00365009" w:rsidRDefault="004B3B93" w:rsidP="00964BAF">
      <w:pPr>
        <w:pStyle w:val="OR"/>
      </w:pPr>
      <w:r w:rsidRPr="00365009">
        <w:t xml:space="preserve">DE </w:t>
      </w:r>
      <w:r w:rsidR="00C83541">
        <w:t xml:space="preserve">LA </w:t>
      </w:r>
      <w:r>
        <w:t>SEINE-ET-MARNE</w:t>
      </w:r>
    </w:p>
    <w:p w:rsidR="004B3B93" w:rsidRPr="00365009" w:rsidRDefault="004B3B93" w:rsidP="00964BAF">
      <w:pPr>
        <w:pStyle w:val="OR"/>
      </w:pPr>
    </w:p>
    <w:p w:rsidR="004B3B93" w:rsidRPr="00365009" w:rsidRDefault="004B3B93" w:rsidP="00964BAF">
      <w:pPr>
        <w:pStyle w:val="OR"/>
      </w:pPr>
      <w:r w:rsidRPr="00365009">
        <w:t xml:space="preserve">SIE de </w:t>
      </w:r>
      <w:r>
        <w:t>NEMOURS</w:t>
      </w:r>
    </w:p>
    <w:p w:rsidR="004B3B93" w:rsidRDefault="004B3B93" w:rsidP="00964BAF">
      <w:pPr>
        <w:pStyle w:val="OR"/>
      </w:pPr>
    </w:p>
    <w:p w:rsidR="00E31B5A" w:rsidRPr="00365009" w:rsidRDefault="00E31B5A" w:rsidP="00964BAF">
      <w:pPr>
        <w:pStyle w:val="OR"/>
      </w:pPr>
    </w:p>
    <w:p w:rsidR="004B3B93" w:rsidRDefault="004B3B93" w:rsidP="00964BAF">
      <w:pPr>
        <w:pStyle w:val="OR"/>
      </w:pPr>
      <w:r w:rsidRPr="00365009">
        <w:t>Exercice 200</w:t>
      </w:r>
      <w:r>
        <w:t>6</w:t>
      </w:r>
    </w:p>
    <w:p w:rsidR="00964BAF" w:rsidRPr="00365009" w:rsidRDefault="00964BAF" w:rsidP="00964BAF">
      <w:pPr>
        <w:pStyle w:val="OR"/>
      </w:pPr>
    </w:p>
    <w:p w:rsidR="004B3B93" w:rsidRPr="00365009" w:rsidRDefault="004B3B93" w:rsidP="00964BAF">
      <w:pPr>
        <w:pStyle w:val="OR"/>
      </w:pPr>
      <w:r w:rsidRPr="00365009">
        <w:t>Rapport n° 201</w:t>
      </w:r>
      <w:r>
        <w:t>2</w:t>
      </w:r>
      <w:r w:rsidRPr="00365009">
        <w:t>-</w:t>
      </w:r>
      <w:r>
        <w:t>074</w:t>
      </w:r>
      <w:r w:rsidRPr="00365009">
        <w:t>-0</w:t>
      </w:r>
    </w:p>
    <w:p w:rsidR="004B3B93" w:rsidRPr="00365009" w:rsidRDefault="004B3B93" w:rsidP="00964BAF">
      <w:pPr>
        <w:pStyle w:val="OR"/>
      </w:pPr>
    </w:p>
    <w:p w:rsidR="004B3B93" w:rsidRDefault="004B3B93" w:rsidP="00964BAF">
      <w:pPr>
        <w:pStyle w:val="OR"/>
      </w:pPr>
      <w:r w:rsidRPr="00365009">
        <w:t xml:space="preserve">Audience publique du </w:t>
      </w:r>
      <w:r>
        <w:t>7 mars 2012</w:t>
      </w:r>
    </w:p>
    <w:p w:rsidR="00964BAF" w:rsidRPr="00365009" w:rsidRDefault="00964BAF" w:rsidP="00964BAF">
      <w:pPr>
        <w:pStyle w:val="OR"/>
      </w:pPr>
    </w:p>
    <w:p w:rsidR="004B3B93" w:rsidRDefault="00964BAF" w:rsidP="00964BAF">
      <w:pPr>
        <w:pStyle w:val="OR"/>
      </w:pPr>
      <w:r>
        <w:t>Lecture publique du</w:t>
      </w:r>
      <w:r w:rsidR="00FC6768">
        <w:t xml:space="preserve"> 14 novembre 2012</w:t>
      </w:r>
    </w:p>
    <w:p w:rsidR="00964BAF" w:rsidRDefault="00964BAF" w:rsidP="00964BAF">
      <w:pPr>
        <w:pStyle w:val="OR"/>
      </w:pPr>
    </w:p>
    <w:p w:rsidR="0092430A" w:rsidRDefault="0092430A" w:rsidP="00964BAF">
      <w:pPr>
        <w:pStyle w:val="OR"/>
      </w:pPr>
    </w:p>
    <w:p w:rsidR="0092430A" w:rsidRDefault="0092430A" w:rsidP="0092430A">
      <w:pPr>
        <w:pStyle w:val="PS"/>
        <w:spacing w:after="360"/>
      </w:pPr>
      <w:r>
        <w:t>LA COUR DES COMPTES a rendu l’arrêt suivant :</w:t>
      </w:r>
    </w:p>
    <w:p w:rsidR="004B3B93" w:rsidRPr="00964BAF" w:rsidRDefault="004B3B93" w:rsidP="00964BAF">
      <w:pPr>
        <w:pStyle w:val="PS"/>
        <w:spacing w:after="360"/>
        <w:rPr>
          <w:lang w:val="pt-BR"/>
        </w:rPr>
      </w:pPr>
      <w:r w:rsidRPr="00964BAF">
        <w:rPr>
          <w:lang w:val="pt-BR"/>
        </w:rPr>
        <w:t>LA COUR,</w:t>
      </w:r>
    </w:p>
    <w:p w:rsidR="004B3B93" w:rsidRPr="00365009" w:rsidRDefault="004B3B93" w:rsidP="00964BAF">
      <w:pPr>
        <w:pStyle w:val="PS"/>
        <w:spacing w:after="360"/>
      </w:pPr>
      <w:r w:rsidRPr="00365009">
        <w:t>Vu les comptes produits en 200</w:t>
      </w:r>
      <w:r>
        <w:t>7</w:t>
      </w:r>
      <w:r w:rsidRPr="00365009">
        <w:t xml:space="preserve"> par le trésorier</w:t>
      </w:r>
      <w:r w:rsidR="00C83541">
        <w:t>-</w:t>
      </w:r>
      <w:r w:rsidRPr="00365009">
        <w:t xml:space="preserve">payeur général de </w:t>
      </w:r>
      <w:r w:rsidR="00964BAF">
        <w:br/>
      </w:r>
      <w:r w:rsidRPr="00365009">
        <w:t>la Seine</w:t>
      </w:r>
      <w:r w:rsidR="00964BAF">
        <w:t>-</w:t>
      </w:r>
      <w:r w:rsidRPr="00365009">
        <w:t>et</w:t>
      </w:r>
      <w:r w:rsidR="00964BAF">
        <w:t>-</w:t>
      </w:r>
      <w:r w:rsidRPr="00365009">
        <w:t>Marne en qualité de comptable principal de l'État, pour l’exercice 200</w:t>
      </w:r>
      <w:r>
        <w:t>6</w:t>
      </w:r>
      <w:r w:rsidRPr="00365009">
        <w:t>, dans lesquels sont reprises les opérations des comptables des impôts de la direction des services fiscaux de la Seine</w:t>
      </w:r>
      <w:r>
        <w:t>-</w:t>
      </w:r>
      <w:r w:rsidRPr="00365009">
        <w:t>et</w:t>
      </w:r>
      <w:r>
        <w:t>-</w:t>
      </w:r>
      <w:r w:rsidRPr="00365009">
        <w:t>Marne pour le même exercice ;</w:t>
      </w:r>
    </w:p>
    <w:p w:rsidR="004B3B93" w:rsidRDefault="004B3B93" w:rsidP="00964BAF">
      <w:pPr>
        <w:pStyle w:val="PS"/>
        <w:spacing w:after="360"/>
      </w:pPr>
      <w:r w:rsidRPr="00365009">
        <w:t>Vu les états récapitulatifs du recouvrement des droits dont la perception incombait à ces comptables ;</w:t>
      </w:r>
    </w:p>
    <w:p w:rsidR="004B3B93" w:rsidRPr="00365009" w:rsidRDefault="004B3B93" w:rsidP="00964BAF">
      <w:pPr>
        <w:pStyle w:val="PS"/>
        <w:spacing w:after="360"/>
      </w:pPr>
      <w:r w:rsidRPr="00365009">
        <w:t>Vu les pièces justificatives des décharges de droits et des admissions en non</w:t>
      </w:r>
      <w:r>
        <w:t>-</w:t>
      </w:r>
      <w:r w:rsidRPr="00365009">
        <w:t>valeur mentionnées auxdits états ;</w:t>
      </w:r>
    </w:p>
    <w:p w:rsidR="004B3B93" w:rsidRPr="00365009" w:rsidRDefault="004B3B93" w:rsidP="00964BAF">
      <w:pPr>
        <w:pStyle w:val="PS"/>
        <w:spacing w:after="360"/>
      </w:pPr>
      <w:r w:rsidRPr="00365009">
        <w:t>Vu les balances de comptes desdits états au 31 décembre 200</w:t>
      </w:r>
      <w:r>
        <w:t>6</w:t>
      </w:r>
      <w:r w:rsidRPr="00365009">
        <w:t xml:space="preserve"> ;</w:t>
      </w:r>
    </w:p>
    <w:p w:rsidR="004B3B93" w:rsidRDefault="004B3B93" w:rsidP="00964BAF">
      <w:pPr>
        <w:pStyle w:val="PS"/>
        <w:spacing w:after="360"/>
      </w:pPr>
      <w:r w:rsidRPr="00365009">
        <w:t>Vu les états nominatifs des droits pris en charge par ces comptables jusqu'au 31 décembre 200</w:t>
      </w:r>
      <w:r w:rsidR="0092430A">
        <w:t>3</w:t>
      </w:r>
      <w:r w:rsidRPr="00365009">
        <w:t xml:space="preserve"> et restant à recouvrer au 31 décembre 200</w:t>
      </w:r>
      <w:r>
        <w:t>6</w:t>
      </w:r>
      <w:r w:rsidRPr="00365009">
        <w:t xml:space="preserve"> ;</w:t>
      </w:r>
    </w:p>
    <w:p w:rsidR="004B3B93" w:rsidRPr="00365009" w:rsidRDefault="004B3B93" w:rsidP="00964BAF">
      <w:pPr>
        <w:pStyle w:val="PS"/>
        <w:spacing w:after="360"/>
      </w:pPr>
      <w:r w:rsidRPr="00365009">
        <w:t>Vu les pièces justificatives recueillies au cours de l'instruction ;</w:t>
      </w:r>
    </w:p>
    <w:p w:rsidR="004B3B93" w:rsidRPr="00365009" w:rsidRDefault="004B3B93" w:rsidP="00964BAF">
      <w:pPr>
        <w:pStyle w:val="PS"/>
        <w:spacing w:after="360"/>
      </w:pPr>
      <w:r w:rsidRPr="00365009">
        <w:t>Vu le code des juridictions financières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097762" w:rsidRDefault="00097762" w:rsidP="00097762">
      <w:pPr>
        <w:pStyle w:val="PS"/>
        <w:spacing w:after="240"/>
      </w:pPr>
      <w:r w:rsidRPr="00365009">
        <w:lastRenderedPageBreak/>
        <w:t>Vu le code général des impôts et le livre des procédures fiscales ;</w:t>
      </w:r>
    </w:p>
    <w:p w:rsidR="00964BAF" w:rsidRPr="00365009" w:rsidRDefault="00964BAF" w:rsidP="00097762">
      <w:pPr>
        <w:pStyle w:val="PS"/>
        <w:spacing w:after="360"/>
      </w:pPr>
      <w:r w:rsidRPr="00365009">
        <w:t>Vu le décret n°</w:t>
      </w:r>
      <w:r w:rsidR="00E31B5A">
        <w:t> </w:t>
      </w:r>
      <w:r w:rsidRPr="00365009">
        <w:t>77-1017 du 1</w:t>
      </w:r>
      <w:r w:rsidRPr="00365009">
        <w:rPr>
          <w:vertAlign w:val="superscript"/>
        </w:rPr>
        <w:t>er</w:t>
      </w:r>
      <w:r w:rsidR="00097762">
        <w:rPr>
          <w:vertAlign w:val="superscript"/>
        </w:rPr>
        <w:t> </w:t>
      </w:r>
      <w:r w:rsidRPr="00365009">
        <w:t>septembre</w:t>
      </w:r>
      <w:r w:rsidR="00097762">
        <w:t> </w:t>
      </w:r>
      <w:r w:rsidRPr="00365009">
        <w:t>1977 relatif à la responsabilité des comptables des administrations financières ;</w:t>
      </w:r>
    </w:p>
    <w:p w:rsidR="00964BAF" w:rsidRPr="00365009" w:rsidRDefault="00964BAF" w:rsidP="00097762">
      <w:pPr>
        <w:pStyle w:val="PS"/>
        <w:spacing w:after="360"/>
      </w:pPr>
      <w:r w:rsidRPr="00365009">
        <w:t>Vu l’article 60 modifié de la loi n°</w:t>
      </w:r>
      <w:r w:rsidR="00097762">
        <w:t> </w:t>
      </w:r>
      <w:r w:rsidRPr="00365009">
        <w:t xml:space="preserve">63-156 du 23 février 1963 ; </w:t>
      </w:r>
    </w:p>
    <w:p w:rsidR="00964BAF" w:rsidRPr="00365009" w:rsidRDefault="00964BAF" w:rsidP="00E31B5A">
      <w:pPr>
        <w:pStyle w:val="PS"/>
        <w:spacing w:after="360"/>
      </w:pPr>
      <w:r w:rsidRPr="00365009">
        <w:t>Vu la loi n°</w:t>
      </w:r>
      <w:r w:rsidR="00E31B5A">
        <w:t> </w:t>
      </w:r>
      <w:r w:rsidRPr="00365009">
        <w:t>2008-1091 du 28 octobre 2008, relative à la Cour des comptes et aux chambres régionales des comptes, et notamment son article 34-1 ;</w:t>
      </w:r>
    </w:p>
    <w:p w:rsidR="00964BAF" w:rsidRPr="00365009" w:rsidRDefault="00964BAF" w:rsidP="00097762">
      <w:pPr>
        <w:pStyle w:val="PS"/>
        <w:spacing w:after="360"/>
      </w:pPr>
      <w:r w:rsidRPr="00365009">
        <w:t>Vu l'arrêté n°</w:t>
      </w:r>
      <w:r w:rsidR="00E31B5A">
        <w:t> </w:t>
      </w:r>
      <w:r w:rsidRPr="00365009">
        <w:t>10-030 du Doyen des présidents de chambre, Premier</w:t>
      </w:r>
      <w:r w:rsidR="00097762">
        <w:t> </w:t>
      </w:r>
      <w:r w:rsidRPr="00365009">
        <w:t>président par intérim, du 8 janvier 2010, portant répartition des attributions entre les chambres de la Cour des comptes ;</w:t>
      </w:r>
    </w:p>
    <w:p w:rsidR="00964BAF" w:rsidRPr="00365009" w:rsidRDefault="00964BAF" w:rsidP="00E31B5A">
      <w:pPr>
        <w:pStyle w:val="PS"/>
        <w:spacing w:after="360"/>
      </w:pPr>
      <w:bookmarkStart w:id="12" w:name="OLE_LINK1"/>
      <w:r w:rsidRPr="00365009">
        <w:t>Vu l'arrêté n°</w:t>
      </w:r>
      <w:r w:rsidR="00E31B5A">
        <w:t> </w:t>
      </w:r>
      <w:r w:rsidRPr="00365009">
        <w:t>11-095 du Premier président, du 3 février 2011, portant répartition des attributions entre les chambres de la Cour des comptes ;</w:t>
      </w:r>
    </w:p>
    <w:bookmarkEnd w:id="12"/>
    <w:p w:rsidR="00964BAF" w:rsidRPr="00365009" w:rsidRDefault="00964BAF" w:rsidP="00E31B5A">
      <w:pPr>
        <w:pStyle w:val="PS"/>
        <w:spacing w:after="360"/>
      </w:pPr>
      <w:r w:rsidRPr="00365009">
        <w:t>Vu l’arrêté modifié n°</w:t>
      </w:r>
      <w:r w:rsidR="00E31B5A">
        <w:t> </w:t>
      </w:r>
      <w:r w:rsidRPr="00365009">
        <w:t>06-346 du Premier président, du 10</w:t>
      </w:r>
      <w:r w:rsidR="00E31B5A">
        <w:t> </w:t>
      </w:r>
      <w:r w:rsidRPr="00365009">
        <w:t>octobre</w:t>
      </w:r>
      <w:r w:rsidR="00E31B5A">
        <w:t> </w:t>
      </w:r>
      <w:r w:rsidRPr="00365009">
        <w:t>2006, portant création et fixant la composition des sections au sein de la Première chambre ;</w:t>
      </w:r>
    </w:p>
    <w:p w:rsidR="00964BAF" w:rsidRPr="00365009" w:rsidRDefault="00964BAF" w:rsidP="00E31B5A">
      <w:pPr>
        <w:pStyle w:val="PS"/>
        <w:spacing w:after="360"/>
      </w:pPr>
      <w:r w:rsidRPr="00365009">
        <w:t>Vu la lettre du 9 juin 2010 par laquelle, en application des articles R.</w:t>
      </w:r>
      <w:r w:rsidR="00E31B5A">
        <w:t> </w:t>
      </w:r>
      <w:r w:rsidRPr="00365009">
        <w:t>141</w:t>
      </w:r>
      <w:r w:rsidR="00E31B5A">
        <w:t>-</w:t>
      </w:r>
      <w:r w:rsidRPr="00365009">
        <w:t>10 et D.</w:t>
      </w:r>
      <w:r w:rsidR="00E31B5A">
        <w:t> </w:t>
      </w:r>
      <w:r w:rsidRPr="00365009">
        <w:t>141-10-1 du code des juridictions financières, le président de la Première chambre de la Cour des comptes a notifié au directeur des services fiscaux</w:t>
      </w:r>
      <w:r>
        <w:t xml:space="preserve"> de </w:t>
      </w:r>
      <w:r w:rsidR="00E31B5A">
        <w:t xml:space="preserve">la </w:t>
      </w:r>
      <w:r>
        <w:t>Seine</w:t>
      </w:r>
      <w:r w:rsidR="00E31B5A">
        <w:t>-et-</w:t>
      </w:r>
      <w:r>
        <w:t>Marne</w:t>
      </w:r>
      <w:r w:rsidRPr="00365009">
        <w:t>, le</w:t>
      </w:r>
      <w:r w:rsidR="00D70CAF">
        <w:t xml:space="preserve"> </w:t>
      </w:r>
      <w:r w:rsidRPr="00365009">
        <w:t>contrôle des comptes pour les exercices 2002 à 2008 ;</w:t>
      </w:r>
    </w:p>
    <w:p w:rsidR="00964BAF" w:rsidRPr="00365009" w:rsidRDefault="00964BAF" w:rsidP="00E31B5A">
      <w:pPr>
        <w:pStyle w:val="PS"/>
        <w:spacing w:after="360"/>
      </w:pPr>
      <w:r w:rsidRPr="00365009">
        <w:t>Vu le réquisitoire à fin d’instruction de charge du Procureur général près la</w:t>
      </w:r>
      <w:r w:rsidR="00D70CAF">
        <w:t xml:space="preserve"> </w:t>
      </w:r>
      <w:r w:rsidRPr="00365009">
        <w:t>Cour des comptes n°</w:t>
      </w:r>
      <w:r w:rsidR="00E31B5A">
        <w:t> </w:t>
      </w:r>
      <w:r w:rsidRPr="00365009">
        <w:t>2011-59 RQ-DB du 20</w:t>
      </w:r>
      <w:r w:rsidR="00E31B5A">
        <w:t> </w:t>
      </w:r>
      <w:r w:rsidRPr="00365009">
        <w:t>juin</w:t>
      </w:r>
      <w:r w:rsidR="00E31B5A">
        <w:t> </w:t>
      </w:r>
      <w:r w:rsidRPr="00365009">
        <w:t xml:space="preserve">2011, dont </w:t>
      </w:r>
      <w:r w:rsidR="003B0812">
        <w:t>Mme X</w:t>
      </w:r>
      <w:r w:rsidRPr="00365009">
        <w:t xml:space="preserve">, comptable, a accusé réception le </w:t>
      </w:r>
      <w:r>
        <w:t xml:space="preserve">22 juillet </w:t>
      </w:r>
      <w:r w:rsidRPr="00365009">
        <w:t>2011 ;</w:t>
      </w:r>
    </w:p>
    <w:p w:rsidR="00964BAF" w:rsidRPr="00365009" w:rsidRDefault="00964BAF" w:rsidP="00E31B5A">
      <w:pPr>
        <w:pStyle w:val="PS"/>
        <w:spacing w:after="360"/>
      </w:pPr>
      <w:r w:rsidRPr="00365009">
        <w:t>Vu la lettre du président de la Première chambre de la Cour des comptes du</w:t>
      </w:r>
      <w:r w:rsidR="00D70CAF">
        <w:t xml:space="preserve"> </w:t>
      </w:r>
      <w:r w:rsidRPr="00365009">
        <w:t>23 juin 2011</w:t>
      </w:r>
      <w:r>
        <w:t>,</w:t>
      </w:r>
      <w:r w:rsidRPr="00365009">
        <w:t xml:space="preserve"> désignant Mme </w:t>
      </w:r>
      <w:r w:rsidR="00C83541">
        <w:t xml:space="preserve">Marie-Hélène </w:t>
      </w:r>
      <w:r w:rsidRPr="00365009">
        <w:t>Dos Reis, conseiller maître, pour instruire les suites à</w:t>
      </w:r>
      <w:r w:rsidR="00D70CAF">
        <w:t xml:space="preserve"> </w:t>
      </w:r>
      <w:r w:rsidRPr="00365009">
        <w:t>donner au réquisitoire susvisé ;</w:t>
      </w:r>
    </w:p>
    <w:p w:rsidR="00964BAF" w:rsidRPr="00365009" w:rsidRDefault="00964BAF" w:rsidP="00964BAF">
      <w:pPr>
        <w:pStyle w:val="PS"/>
        <w:spacing w:after="360"/>
      </w:pPr>
      <w:r w:rsidRPr="00365009">
        <w:t>Vu l</w:t>
      </w:r>
      <w:r w:rsidR="004620CA">
        <w:t>a</w:t>
      </w:r>
      <w:r w:rsidRPr="00365009">
        <w:t xml:space="preserve"> réponse du </w:t>
      </w:r>
      <w:r>
        <w:t>19 août 2011</w:t>
      </w:r>
      <w:r w:rsidR="004620CA">
        <w:t xml:space="preserve"> </w:t>
      </w:r>
      <w:r w:rsidRPr="00365009">
        <w:t xml:space="preserve">de </w:t>
      </w:r>
      <w:r w:rsidR="003B0812">
        <w:t>Mme X</w:t>
      </w:r>
      <w:r>
        <w:t xml:space="preserve"> </w:t>
      </w:r>
      <w:r w:rsidRPr="00365009">
        <w:t>;</w:t>
      </w:r>
    </w:p>
    <w:p w:rsidR="00964BAF" w:rsidRPr="00365009" w:rsidRDefault="00964BAF" w:rsidP="00964BAF">
      <w:pPr>
        <w:pStyle w:val="PS"/>
        <w:spacing w:after="360"/>
      </w:pPr>
      <w:r w:rsidRPr="00365009">
        <w:t>Sur le rapport de Mme Dos Reis, conseiller maître</w:t>
      </w:r>
      <w:r>
        <w:t xml:space="preserve"> </w:t>
      </w:r>
      <w:r w:rsidRPr="00365009">
        <w:t>;</w:t>
      </w:r>
    </w:p>
    <w:p w:rsidR="00964BAF" w:rsidRPr="00365009" w:rsidRDefault="00964BAF" w:rsidP="00E31B5A">
      <w:pPr>
        <w:pStyle w:val="PS"/>
        <w:spacing w:after="360"/>
      </w:pPr>
      <w:r w:rsidRPr="00365009">
        <w:t>Vu les conclusions n°</w:t>
      </w:r>
      <w:r w:rsidR="00E31B5A">
        <w:t> </w:t>
      </w:r>
      <w:r>
        <w:t>89</w:t>
      </w:r>
      <w:r w:rsidRPr="00365009">
        <w:t xml:space="preserve"> du Procureur général près la Cour des comptes</w:t>
      </w:r>
      <w:r w:rsidRPr="00365009" w:rsidDel="005057FB">
        <w:t xml:space="preserve"> </w:t>
      </w:r>
      <w:r w:rsidRPr="00365009">
        <w:t>du</w:t>
      </w:r>
      <w:r w:rsidR="00E31B5A">
        <w:t> </w:t>
      </w:r>
      <w:r>
        <w:t>7 février</w:t>
      </w:r>
      <w:r w:rsidRPr="00365009">
        <w:t xml:space="preserve"> 2012 ;</w:t>
      </w:r>
    </w:p>
    <w:p w:rsidR="00964BAF" w:rsidRPr="00365009" w:rsidRDefault="00964BAF" w:rsidP="00E31B5A">
      <w:pPr>
        <w:pStyle w:val="PS"/>
        <w:spacing w:after="360"/>
      </w:pPr>
      <w:r w:rsidRPr="00365009">
        <w:t xml:space="preserve">Vu la lettre du </w:t>
      </w:r>
      <w:r>
        <w:t>25</w:t>
      </w:r>
      <w:r w:rsidR="00E31B5A">
        <w:t> </w:t>
      </w:r>
      <w:r>
        <w:t>janvier</w:t>
      </w:r>
      <w:r w:rsidR="00E31B5A">
        <w:t> </w:t>
      </w:r>
      <w:r w:rsidRPr="00365009">
        <w:t xml:space="preserve">2012 du président de la Première chambre désignant </w:t>
      </w:r>
      <w:r>
        <w:t>M. </w:t>
      </w:r>
      <w:r w:rsidR="00C83541">
        <w:t xml:space="preserve">Jean-Christophe </w:t>
      </w:r>
      <w:r>
        <w:t>Chouvet</w:t>
      </w:r>
      <w:r w:rsidRPr="00365009">
        <w:t>, conseiller maître, comme réviseur ;</w:t>
      </w:r>
    </w:p>
    <w:p w:rsidR="00964BAF" w:rsidRPr="00365009" w:rsidRDefault="00964BAF" w:rsidP="00097762">
      <w:pPr>
        <w:pStyle w:val="PS"/>
        <w:spacing w:after="360"/>
      </w:pPr>
      <w:r w:rsidRPr="00365009">
        <w:t xml:space="preserve">Vu la lettre du </w:t>
      </w:r>
      <w:r>
        <w:t>26 janvier</w:t>
      </w:r>
      <w:r w:rsidRPr="00365009">
        <w:t xml:space="preserve"> 2012 informant</w:t>
      </w:r>
      <w:r>
        <w:t xml:space="preserve"> </w:t>
      </w:r>
      <w:r w:rsidR="003B0812">
        <w:t>Mme X</w:t>
      </w:r>
      <w:r>
        <w:t xml:space="preserve"> </w:t>
      </w:r>
      <w:r w:rsidRPr="00365009">
        <w:t xml:space="preserve">de la date de l’audience publique du </w:t>
      </w:r>
      <w:r>
        <w:t>7 mars</w:t>
      </w:r>
      <w:r w:rsidRPr="00365009">
        <w:t xml:space="preserve"> 2012, et l’accusé de réception de cette lettre signé le </w:t>
      </w:r>
      <w:r>
        <w:t>30</w:t>
      </w:r>
      <w:r w:rsidR="00097762">
        <w:t> </w:t>
      </w:r>
      <w:r>
        <w:t>janvier</w:t>
      </w:r>
      <w:r w:rsidR="00097762">
        <w:t> </w:t>
      </w:r>
      <w:r w:rsidRPr="00365009">
        <w:t>2012 par le comptable ;</w:t>
      </w:r>
    </w:p>
    <w:p w:rsidR="00964BAF" w:rsidRPr="00236D29" w:rsidRDefault="00964BAF" w:rsidP="00964BAF">
      <w:pPr>
        <w:pStyle w:val="PS"/>
        <w:spacing w:after="360"/>
      </w:pPr>
      <w:r w:rsidRPr="00365009">
        <w:lastRenderedPageBreak/>
        <w:t>Entendus en audience publique, Mme Dos Reis, conseiller maître, en son rapport oral, et M. </w:t>
      </w:r>
      <w:r w:rsidR="00C83541">
        <w:t xml:space="preserve">Yves </w:t>
      </w:r>
      <w:r w:rsidRPr="00365009">
        <w:rPr>
          <w:caps/>
        </w:rPr>
        <w:t>P</w:t>
      </w:r>
      <w:r w:rsidRPr="00365009">
        <w:t>errin, avocat général, en ses conclusions orales ;</w:t>
      </w:r>
      <w:r w:rsidR="00FC6768">
        <w:t xml:space="preserve"> </w:t>
      </w:r>
      <w:r w:rsidR="003B0812">
        <w:t>Mme X</w:t>
      </w:r>
      <w:r w:rsidRPr="00236D29">
        <w:t xml:space="preserve"> </w:t>
      </w:r>
      <w:r w:rsidR="00FC6768">
        <w:t>n’</w:t>
      </w:r>
      <w:r w:rsidRPr="00236D29">
        <w:t xml:space="preserve">étant </w:t>
      </w:r>
      <w:r w:rsidR="00FC6768">
        <w:t>ni présente ni représentée</w:t>
      </w:r>
      <w:r w:rsidRPr="00236D29">
        <w:t xml:space="preserve"> ;</w:t>
      </w:r>
    </w:p>
    <w:p w:rsidR="00964BAF" w:rsidRPr="00365009" w:rsidRDefault="00964BAF" w:rsidP="00964BAF">
      <w:pPr>
        <w:pStyle w:val="PS"/>
        <w:spacing w:after="360"/>
      </w:pPr>
      <w:r w:rsidRPr="00365009">
        <w:t xml:space="preserve">Entendu à huis clos, le ministère public et le rapporteur s’étant retirés, </w:t>
      </w:r>
      <w:r>
        <w:t>M. Chouvet</w:t>
      </w:r>
      <w:r w:rsidRPr="00365009">
        <w:t>, conseiller maître, en ses observations ;</w:t>
      </w:r>
    </w:p>
    <w:p w:rsidR="00964BAF" w:rsidRPr="00365009" w:rsidRDefault="00964BAF" w:rsidP="00B44147">
      <w:pPr>
        <w:pStyle w:val="ps0"/>
        <w:spacing w:after="480"/>
        <w:ind w:left="1134" w:firstLine="306"/>
        <w:jc w:val="center"/>
        <w:rPr>
          <w:b/>
        </w:rPr>
      </w:pPr>
      <w:r w:rsidRPr="00365009">
        <w:rPr>
          <w:b/>
        </w:rPr>
        <w:t>ORDONNE :</w:t>
      </w:r>
    </w:p>
    <w:p w:rsidR="00964BAF" w:rsidRPr="00365009" w:rsidRDefault="00964BAF" w:rsidP="00097762">
      <w:pPr>
        <w:pStyle w:val="PS"/>
        <w:spacing w:after="240"/>
        <w:ind w:firstLine="0"/>
        <w:rPr>
          <w:b/>
          <w:u w:val="single"/>
        </w:rPr>
      </w:pPr>
      <w:r w:rsidRPr="00365009">
        <w:rPr>
          <w:b/>
          <w:u w:val="single"/>
        </w:rPr>
        <w:t xml:space="preserve">A l’égard de </w:t>
      </w:r>
      <w:r w:rsidR="003B0812">
        <w:rPr>
          <w:b/>
          <w:u w:val="single"/>
        </w:rPr>
        <w:t>Mme X</w:t>
      </w:r>
    </w:p>
    <w:p w:rsidR="00964BAF" w:rsidRPr="00365009" w:rsidRDefault="00964BAF" w:rsidP="00097762">
      <w:pPr>
        <w:pStyle w:val="PS"/>
        <w:spacing w:after="240"/>
        <w:ind w:firstLine="0"/>
        <w:rPr>
          <w:b/>
          <w:u w:val="single"/>
        </w:rPr>
      </w:pPr>
      <w:r w:rsidRPr="00365009">
        <w:rPr>
          <w:b/>
          <w:u w:val="single"/>
        </w:rPr>
        <w:t>Exercice 200</w:t>
      </w:r>
      <w:r>
        <w:rPr>
          <w:b/>
          <w:u w:val="single"/>
        </w:rPr>
        <w:t>6</w:t>
      </w:r>
    </w:p>
    <w:p w:rsidR="00964BAF" w:rsidRPr="007C3A21" w:rsidRDefault="00964BAF" w:rsidP="00097762">
      <w:pPr>
        <w:pStyle w:val="PS"/>
        <w:ind w:firstLine="0"/>
        <w:rPr>
          <w:rFonts w:ascii="Times New Roman Gras" w:hAnsi="Times New Roman Gras"/>
          <w:smallCaps/>
          <w:u w:val="single"/>
        </w:rPr>
      </w:pPr>
      <w:r w:rsidRPr="006F057F">
        <w:rPr>
          <w:b/>
          <w:u w:val="single"/>
        </w:rPr>
        <w:t xml:space="preserve">Affaire </w:t>
      </w:r>
      <w:r w:rsidR="00486BFF" w:rsidRPr="00486BFF">
        <w:rPr>
          <w:rFonts w:ascii="Times New Roman Gras" w:hAnsi="Times New Roman Gras"/>
          <w:b/>
          <w:u w:val="single"/>
        </w:rPr>
        <w:t>Snc Id</w:t>
      </w:r>
      <w:r w:rsidR="00486BFF" w:rsidRPr="00486BFF">
        <w:rPr>
          <w:rFonts w:ascii="Times New Roman Gras" w:hAnsi="Times New Roman Gras" w:hint="eastAsia"/>
          <w:b/>
          <w:u w:val="single"/>
        </w:rPr>
        <w:t>é</w:t>
      </w:r>
      <w:r w:rsidR="00486BFF" w:rsidRPr="00486BFF">
        <w:rPr>
          <w:rFonts w:ascii="Times New Roman Gras" w:hAnsi="Times New Roman Gras"/>
          <w:b/>
          <w:u w:val="single"/>
        </w:rPr>
        <w:t>e Force</w:t>
      </w:r>
      <w:bookmarkStart w:id="13" w:name="_GoBack"/>
      <w:bookmarkEnd w:id="13"/>
    </w:p>
    <w:p w:rsidR="00964BAF" w:rsidRDefault="00964BAF" w:rsidP="00097762">
      <w:pPr>
        <w:pStyle w:val="PS"/>
        <w:spacing w:after="360"/>
      </w:pPr>
      <w:r w:rsidRPr="00D1665A">
        <w:t>Attendu que le ministère public, par réquisitoire du 20</w:t>
      </w:r>
      <w:r w:rsidR="00097762">
        <w:t> </w:t>
      </w:r>
      <w:r w:rsidRPr="00D1665A">
        <w:t>juin</w:t>
      </w:r>
      <w:r w:rsidR="00097762">
        <w:t> </w:t>
      </w:r>
      <w:r w:rsidRPr="00D1665A">
        <w:t xml:space="preserve">2011, a relevé que </w:t>
      </w:r>
      <w:r>
        <w:t xml:space="preserve">la société en nom collectif Idée Force était redevable d’un montant de </w:t>
      </w:r>
      <w:r w:rsidRPr="001135F4">
        <w:t>111</w:t>
      </w:r>
      <w:r>
        <w:t> </w:t>
      </w:r>
      <w:r w:rsidRPr="001135F4">
        <w:t>927</w:t>
      </w:r>
      <w:r>
        <w:t>,97 € de taxes sur le chiffre d’affaires, mis en recouvrement les 9 octobre</w:t>
      </w:r>
      <w:r w:rsidR="00097762">
        <w:t> </w:t>
      </w:r>
      <w:r>
        <w:t>2001 pour</w:t>
      </w:r>
      <w:r w:rsidR="00D70CAF">
        <w:t xml:space="preserve"> </w:t>
      </w:r>
      <w:r>
        <w:t>37 932,97</w:t>
      </w:r>
      <w:r w:rsidR="00097762">
        <w:t> </w:t>
      </w:r>
      <w:r>
        <w:t>€, 22 février 2002 pour 37</w:t>
      </w:r>
      <w:r w:rsidR="00097762">
        <w:t> </w:t>
      </w:r>
      <w:r>
        <w:t>932</w:t>
      </w:r>
      <w:r w:rsidR="00097762">
        <w:t> </w:t>
      </w:r>
      <w:r>
        <w:t>€ et 30 décembre 2002 pour 36 063 € ;</w:t>
      </w:r>
    </w:p>
    <w:p w:rsidR="00964BAF" w:rsidRDefault="00964BAF" w:rsidP="00097762">
      <w:pPr>
        <w:pStyle w:val="PS"/>
        <w:spacing w:after="360"/>
      </w:pPr>
      <w:r>
        <w:t>Attendu que cette société a été déclarée en redressement judiciaire par jugement publié le 31</w:t>
      </w:r>
      <w:r w:rsidR="00097762">
        <w:t> </w:t>
      </w:r>
      <w:r>
        <w:t>mai</w:t>
      </w:r>
      <w:r w:rsidR="00097762">
        <w:t> </w:t>
      </w:r>
      <w:r>
        <w:t xml:space="preserve">2002, procédure convertie en liquidation judiciaire par jugement publié le 14 juillet 2002, clôturée pour insuffisance d’actif par jugement publié le 9 juin 2009 ; </w:t>
      </w:r>
    </w:p>
    <w:p w:rsidR="00964BAF" w:rsidRDefault="00964BAF" w:rsidP="00097762">
      <w:pPr>
        <w:pStyle w:val="PS"/>
        <w:spacing w:after="360"/>
      </w:pPr>
      <w:r>
        <w:t>Attendu que la créance de l’État a été déclarée le 27</w:t>
      </w:r>
      <w:r w:rsidR="00097762">
        <w:t> </w:t>
      </w:r>
      <w:r>
        <w:t>juin</w:t>
      </w:r>
      <w:r w:rsidR="00097762">
        <w:t> </w:t>
      </w:r>
      <w:r>
        <w:t>2002 au passif de cette procédure, pour 75 864,97</w:t>
      </w:r>
      <w:r w:rsidR="00097762">
        <w:t> </w:t>
      </w:r>
      <w:r>
        <w:t>€ à titre définitif et pour 36</w:t>
      </w:r>
      <w:r w:rsidR="00097762">
        <w:t> </w:t>
      </w:r>
      <w:r>
        <w:t>063</w:t>
      </w:r>
      <w:r w:rsidR="00097762">
        <w:t> </w:t>
      </w:r>
      <w:r>
        <w:t>€ à titre provisionnel ; que la créance déclarée à titre provisionnel a été établie à titre définitif le</w:t>
      </w:r>
      <w:r w:rsidR="00D70CAF">
        <w:t xml:space="preserve"> </w:t>
      </w:r>
      <w:r>
        <w:t>30 décembre 2002 ;</w:t>
      </w:r>
    </w:p>
    <w:p w:rsidR="00964BAF" w:rsidRDefault="00964BAF" w:rsidP="00097762">
      <w:pPr>
        <w:pStyle w:val="PS"/>
        <w:spacing w:after="360"/>
      </w:pPr>
      <w:r>
        <w:t xml:space="preserve">Attendu que les associés en nom collectif, </w:t>
      </w:r>
      <w:r w:rsidR="003B0812">
        <w:t xml:space="preserve">Mlle </w:t>
      </w:r>
      <w:r w:rsidR="002B2676">
        <w:t>V. </w:t>
      </w:r>
      <w:r w:rsidR="003B0812">
        <w:t>Y</w:t>
      </w:r>
      <w:r>
        <w:t xml:space="preserve"> et M.</w:t>
      </w:r>
      <w:r w:rsidR="002B2676">
        <w:t xml:space="preserve"> J.-L. </w:t>
      </w:r>
      <w:r w:rsidR="00054582">
        <w:t>Y</w:t>
      </w:r>
      <w:r>
        <w:t>, qui répondent indéfiniment et solidairement des dettes sociales aux termes de l’article L</w:t>
      </w:r>
      <w:r w:rsidR="00097762">
        <w:t>. </w:t>
      </w:r>
      <w:r>
        <w:t>221-1 du code de commerce, n’ont pas fait l’objet à titre personnel d’une procédure collective ; que les diligences exercées à leur encontre se seraient limitées à la notification d’un avis à tiers détenteur du 4</w:t>
      </w:r>
      <w:r w:rsidR="00097762">
        <w:t> </w:t>
      </w:r>
      <w:r>
        <w:t>juillet</w:t>
      </w:r>
      <w:r w:rsidR="00097762">
        <w:t> </w:t>
      </w:r>
      <w:r>
        <w:t>2001,</w:t>
      </w:r>
      <w:r w:rsidRPr="00A3036B">
        <w:t xml:space="preserve"> </w:t>
      </w:r>
      <w:r>
        <w:t>infructueux pour absence de compte ;</w:t>
      </w:r>
    </w:p>
    <w:p w:rsidR="00964BAF" w:rsidRDefault="00964BAF" w:rsidP="00097762">
      <w:pPr>
        <w:pStyle w:val="PS"/>
        <w:spacing w:after="360"/>
      </w:pPr>
      <w:r>
        <w:t>Attendu qu’à défaut d’autre poursuite exercée à leur encontre,</w:t>
      </w:r>
      <w:r w:rsidRPr="00D56C07">
        <w:t xml:space="preserve"> </w:t>
      </w:r>
      <w:r>
        <w:t>la déclaration du 27 juin</w:t>
      </w:r>
      <w:r w:rsidR="00097762">
        <w:t> </w:t>
      </w:r>
      <w:r>
        <w:t>2002 de la créance de l’État au passif de la procédure ouverte contre la société, constitue le dernier acte interruptif de l’action en recouvrement ; qu’en</w:t>
      </w:r>
      <w:r w:rsidR="00054582">
        <w:t xml:space="preserve"> </w:t>
      </w:r>
      <w:r>
        <w:t xml:space="preserve">conséquence la prescription de l’action en recouvrement, quadriennale aux termes de l’article L. 274 du livre des procédures fiscales, leur est acquise le </w:t>
      </w:r>
      <w:r w:rsidRPr="00E32F87">
        <w:t>28 juin 2006</w:t>
      </w:r>
      <w:r>
        <w:t xml:space="preserve"> ; </w:t>
      </w:r>
    </w:p>
    <w:p w:rsidR="00964BAF" w:rsidRDefault="001A4CE7" w:rsidP="00097762">
      <w:pPr>
        <w:pStyle w:val="PS"/>
        <w:spacing w:after="360"/>
      </w:pPr>
      <w:r>
        <w:br w:type="page"/>
      </w:r>
      <w:r w:rsidR="00964BAF" w:rsidRPr="00D1665A">
        <w:lastRenderedPageBreak/>
        <w:t xml:space="preserve">Attendu qu’en conséquence, le ministère public a estimé qu’en application de l’article 60-I, 3ème alinéa modifié de la loi </w:t>
      </w:r>
      <w:r w:rsidR="00503F58">
        <w:t xml:space="preserve">n° </w:t>
      </w:r>
      <w:r w:rsidR="00964BAF" w:rsidRPr="00D1665A">
        <w:t>63-156 du 23 février 1963,</w:t>
      </w:r>
      <w:r w:rsidR="00964BAF">
        <w:t xml:space="preserve"> la prescription de l’action en recouvrement acquise aux associés de </w:t>
      </w:r>
      <w:smartTag w:uri="urn:schemas-microsoft-com:office:smarttags" w:element="metricconverter">
        <w:smartTagPr>
          <w:attr w:name="ProductID" w:val="la SNC Id￩e"/>
        </w:smartTagPr>
        <w:r w:rsidR="00964BAF">
          <w:t>la SNC Idée</w:t>
        </w:r>
      </w:smartTag>
      <w:r w:rsidR="00964BAF">
        <w:t xml:space="preserve"> Force pouvait fonder la mise en jeu de </w:t>
      </w:r>
      <w:r w:rsidR="00964BAF" w:rsidRPr="00D1665A">
        <w:t xml:space="preserve">la responsabilité de </w:t>
      </w:r>
      <w:r w:rsidR="003B0812">
        <w:t>Mme X</w:t>
      </w:r>
      <w:r w:rsidR="00964BAF" w:rsidRPr="00D1665A">
        <w:t xml:space="preserve">, comptable en fonctions </w:t>
      </w:r>
      <w:r w:rsidR="00964BAF">
        <w:t>du</w:t>
      </w:r>
      <w:r w:rsidR="00054582">
        <w:t xml:space="preserve"> </w:t>
      </w:r>
      <w:r w:rsidR="00964BAF">
        <w:t>13</w:t>
      </w:r>
      <w:r w:rsidR="00097762">
        <w:t> </w:t>
      </w:r>
      <w:r w:rsidR="00964BAF">
        <w:t>janvier</w:t>
      </w:r>
      <w:r w:rsidR="00097762">
        <w:t> </w:t>
      </w:r>
      <w:r w:rsidR="00964BAF">
        <w:t>2003 au 2 septembre</w:t>
      </w:r>
      <w:r w:rsidR="00097762">
        <w:t> </w:t>
      </w:r>
      <w:r w:rsidR="00964BAF">
        <w:t>2007 au service des impôts des entreprises de</w:t>
      </w:r>
      <w:r w:rsidR="00054582">
        <w:t xml:space="preserve"> </w:t>
      </w:r>
      <w:r w:rsidR="00964BAF">
        <w:t>Nemours</w:t>
      </w:r>
      <w:r w:rsidR="00964BAF" w:rsidRPr="00D1665A">
        <w:t xml:space="preserve">, à hauteur de </w:t>
      </w:r>
      <w:r w:rsidR="00964BAF" w:rsidRPr="001135F4">
        <w:t>111</w:t>
      </w:r>
      <w:r w:rsidR="00964BAF">
        <w:t> </w:t>
      </w:r>
      <w:r w:rsidR="00964BAF" w:rsidRPr="001135F4">
        <w:t>927</w:t>
      </w:r>
      <w:r w:rsidR="00964BAF">
        <w:t>,97</w:t>
      </w:r>
      <w:r w:rsidR="00097762">
        <w:t> </w:t>
      </w:r>
      <w:r w:rsidR="00964BAF" w:rsidRPr="00D1665A">
        <w:t>€, au titre de l’exercice 200</w:t>
      </w:r>
      <w:r w:rsidR="00964BAF">
        <w:t>6</w:t>
      </w:r>
      <w:r w:rsidR="00964BAF" w:rsidRPr="00D1665A">
        <w:t xml:space="preserve">, dès lors que la créance n’était pas recouvrée ; </w:t>
      </w:r>
    </w:p>
    <w:p w:rsidR="00964BAF" w:rsidRDefault="00964BAF" w:rsidP="00097762">
      <w:pPr>
        <w:pStyle w:val="PS"/>
        <w:spacing w:after="360"/>
        <w:rPr>
          <w:iCs/>
        </w:rPr>
      </w:pPr>
      <w:r>
        <w:t>A</w:t>
      </w:r>
      <w:r w:rsidRPr="00D1665A">
        <w:t xml:space="preserve">ttendu </w:t>
      </w:r>
      <w:r>
        <w:t xml:space="preserve">cependant </w:t>
      </w:r>
      <w:r w:rsidRPr="00D1665A">
        <w:t xml:space="preserve">que </w:t>
      </w:r>
      <w:r>
        <w:t>le</w:t>
      </w:r>
      <w:r w:rsidRPr="00A57ACE">
        <w:t xml:space="preserve"> regist</w:t>
      </w:r>
      <w:r>
        <w:t>re du commerce et des sociétés contient, pour M.</w:t>
      </w:r>
      <w:r w:rsidR="00097762">
        <w:t> </w:t>
      </w:r>
      <w:r w:rsidR="002B2676">
        <w:t>J.-L. </w:t>
      </w:r>
      <w:r w:rsidR="00054582">
        <w:t>Y</w:t>
      </w:r>
      <w:r>
        <w:t>, une clôture pour insuffisance d’actif</w:t>
      </w:r>
      <w:r w:rsidRPr="00A57ACE">
        <w:t xml:space="preserve"> </w:t>
      </w:r>
      <w:r>
        <w:t>publiée le</w:t>
      </w:r>
      <w:r w:rsidR="002B2676">
        <w:t xml:space="preserve"> </w:t>
      </w:r>
      <w:r>
        <w:t>9</w:t>
      </w:r>
      <w:r w:rsidR="00097762">
        <w:t> </w:t>
      </w:r>
      <w:r>
        <w:t>juin</w:t>
      </w:r>
      <w:r w:rsidR="00097762">
        <w:t> </w:t>
      </w:r>
      <w:r>
        <w:t>2009, d’où l’on peut conclure que l</w:t>
      </w:r>
      <w:r>
        <w:rPr>
          <w:iCs/>
        </w:rPr>
        <w:t>’</w:t>
      </w:r>
      <w:r w:rsidRPr="001730D7">
        <w:rPr>
          <w:iCs/>
        </w:rPr>
        <w:t>associé</w:t>
      </w:r>
      <w:r>
        <w:rPr>
          <w:iCs/>
        </w:rPr>
        <w:t xml:space="preserve"> principal</w:t>
      </w:r>
      <w:r w:rsidRPr="001730D7">
        <w:rPr>
          <w:iCs/>
        </w:rPr>
        <w:t xml:space="preserve"> de la SNC </w:t>
      </w:r>
      <w:r>
        <w:rPr>
          <w:iCs/>
        </w:rPr>
        <w:t>a fait l’objet, conformément à la loi, d’une procédure de redressement judiciaire à titre personnel ;</w:t>
      </w:r>
    </w:p>
    <w:p w:rsidR="00964BAF" w:rsidRDefault="00964BAF" w:rsidP="00C756BB">
      <w:pPr>
        <w:pStyle w:val="PS"/>
        <w:spacing w:after="360"/>
      </w:pPr>
      <w:r>
        <w:rPr>
          <w:iCs/>
        </w:rPr>
        <w:t xml:space="preserve">Attendu en outre que </w:t>
      </w:r>
      <w:r w:rsidRPr="00D1665A">
        <w:t xml:space="preserve">dans sa réponse du </w:t>
      </w:r>
      <w:r>
        <w:t>19</w:t>
      </w:r>
      <w:r w:rsidR="00097762">
        <w:t> </w:t>
      </w:r>
      <w:r>
        <w:t>août</w:t>
      </w:r>
      <w:r w:rsidR="00097762">
        <w:t> </w:t>
      </w:r>
      <w:r>
        <w:t>2011,</w:t>
      </w:r>
      <w:r w:rsidRPr="00D1665A">
        <w:t xml:space="preserve"> </w:t>
      </w:r>
      <w:r w:rsidR="003B0812">
        <w:t>Mme X</w:t>
      </w:r>
      <w:r w:rsidRPr="00D1665A">
        <w:t xml:space="preserve"> </w:t>
      </w:r>
      <w:r>
        <w:t xml:space="preserve">justifie de la faiblesse des revenus des associés à l’époque des faits ; qu’ainsi </w:t>
      </w:r>
      <w:r w:rsidR="003B0812">
        <w:t xml:space="preserve">Mlle </w:t>
      </w:r>
      <w:r w:rsidR="002B2676">
        <w:t>V. </w:t>
      </w:r>
      <w:r w:rsidR="003B0812">
        <w:t>Y</w:t>
      </w:r>
      <w:r w:rsidRPr="00AC156F">
        <w:t xml:space="preserve"> ne percevait aucun revenu jusqu’en 2003 inclus, </w:t>
      </w:r>
      <w:r>
        <w:t>et</w:t>
      </w:r>
      <w:r w:rsidRPr="00AC156F">
        <w:t xml:space="preserve"> son revenu fiscal de référence était limité à 8</w:t>
      </w:r>
      <w:r w:rsidR="00097762">
        <w:t> </w:t>
      </w:r>
      <w:r w:rsidRPr="00AC156F">
        <w:t>176</w:t>
      </w:r>
      <w:r w:rsidR="00097762">
        <w:t> </w:t>
      </w:r>
      <w:r w:rsidRPr="00AC156F">
        <w:t>€ pour 2004, 9</w:t>
      </w:r>
      <w:r w:rsidR="00097762">
        <w:t> </w:t>
      </w:r>
      <w:r w:rsidRPr="00AC156F">
        <w:t>402</w:t>
      </w:r>
      <w:r w:rsidR="00097762">
        <w:t> </w:t>
      </w:r>
      <w:r w:rsidRPr="00AC156F">
        <w:t>€ pour 2005 et 4</w:t>
      </w:r>
      <w:r w:rsidR="00097762">
        <w:t> </w:t>
      </w:r>
      <w:r w:rsidRPr="00AC156F">
        <w:t>982</w:t>
      </w:r>
      <w:r w:rsidR="00097762">
        <w:t> </w:t>
      </w:r>
      <w:r w:rsidRPr="00AC156F">
        <w:t>€ pour 2006</w:t>
      </w:r>
      <w:r>
        <w:t xml:space="preserve"> ; que </w:t>
      </w:r>
      <w:r w:rsidRPr="00AC156F">
        <w:t>M.</w:t>
      </w:r>
      <w:r w:rsidR="00097762">
        <w:t> </w:t>
      </w:r>
      <w:r w:rsidR="002B2676">
        <w:t>J.-L. </w:t>
      </w:r>
      <w:r w:rsidR="00054582">
        <w:t>Y</w:t>
      </w:r>
      <w:r w:rsidRPr="00AC156F">
        <w:t xml:space="preserve"> </w:t>
      </w:r>
      <w:r>
        <w:t xml:space="preserve">ne percevait pas </w:t>
      </w:r>
      <w:r w:rsidRPr="00AC156F">
        <w:t xml:space="preserve">de revenu </w:t>
      </w:r>
      <w:r>
        <w:t>en 2002 et 2003 ; que son r</w:t>
      </w:r>
      <w:r w:rsidRPr="00AC156F">
        <w:t xml:space="preserve">evenu fiscal de référence </w:t>
      </w:r>
      <w:r>
        <w:t>s’élevait à</w:t>
      </w:r>
      <w:r w:rsidRPr="00AC156F">
        <w:t xml:space="preserve"> 6</w:t>
      </w:r>
      <w:r w:rsidR="00C756BB">
        <w:t> </w:t>
      </w:r>
      <w:r w:rsidRPr="00AC156F">
        <w:t>315</w:t>
      </w:r>
      <w:r w:rsidR="00C756BB">
        <w:t> </w:t>
      </w:r>
      <w:r w:rsidRPr="00AC156F">
        <w:t>€ pour 2004, 10</w:t>
      </w:r>
      <w:r w:rsidR="00C756BB">
        <w:t> </w:t>
      </w:r>
      <w:r w:rsidRPr="00AC156F">
        <w:t>964 € pour</w:t>
      </w:r>
      <w:r>
        <w:t xml:space="preserve"> 2005 et</w:t>
      </w:r>
      <w:r w:rsidR="00054582">
        <w:t xml:space="preserve"> </w:t>
      </w:r>
      <w:r>
        <w:t>904</w:t>
      </w:r>
      <w:r w:rsidR="00097762">
        <w:t> </w:t>
      </w:r>
      <w:r>
        <w:t>€ pour 2006 ; que par ailleurs aucun des deux associés ne possédait de patrimoine immobilier ;</w:t>
      </w:r>
    </w:p>
    <w:p w:rsidR="00964BAF" w:rsidRDefault="00964BAF" w:rsidP="00E31B5A">
      <w:pPr>
        <w:pStyle w:val="PS"/>
        <w:spacing w:after="360"/>
      </w:pPr>
      <w:r>
        <w:t xml:space="preserve">Attendu que l’insolvabilité des associés pendant toute la période courant jusqu’à la prescription quadriennale privait de toute chance de succès une tentative d’action en recouvrement à leur encontre ; </w:t>
      </w:r>
    </w:p>
    <w:p w:rsidR="00964BAF" w:rsidRDefault="00964BAF" w:rsidP="00E31B5A">
      <w:pPr>
        <w:pStyle w:val="PS"/>
        <w:spacing w:after="360"/>
      </w:pPr>
      <w:r>
        <w:t>Par ce motif,</w:t>
      </w:r>
    </w:p>
    <w:p w:rsidR="00964BAF" w:rsidRDefault="00964BAF" w:rsidP="00097762">
      <w:pPr>
        <w:pStyle w:val="PS"/>
        <w:spacing w:after="360"/>
      </w:pPr>
      <w:r>
        <w:t xml:space="preserve">Il n’y a pas lieu d’engager la responsabilité de </w:t>
      </w:r>
      <w:r w:rsidR="003B0812">
        <w:t>Mme X</w:t>
      </w:r>
      <w:r>
        <w:t xml:space="preserve"> au titre de</w:t>
      </w:r>
      <w:r w:rsidR="00054582">
        <w:t xml:space="preserve"> </w:t>
      </w:r>
      <w:r>
        <w:t>2006</w:t>
      </w:r>
      <w:r w:rsidR="00097762">
        <w:t>.</w:t>
      </w:r>
    </w:p>
    <w:p w:rsidR="00585F79" w:rsidRDefault="00097762" w:rsidP="001A4CE7">
      <w:pPr>
        <w:pStyle w:val="PS"/>
        <w:spacing w:after="240"/>
        <w:ind w:firstLine="0"/>
        <w:jc w:val="center"/>
      </w:pPr>
      <w:r>
        <w:t>----------</w:t>
      </w:r>
    </w:p>
    <w:p w:rsidR="009F720A" w:rsidRDefault="009F720A" w:rsidP="001A4CE7">
      <w:pPr>
        <w:pStyle w:val="PS"/>
        <w:spacing w:after="240"/>
        <w:ind w:firstLine="0"/>
        <w:jc w:val="center"/>
      </w:pPr>
    </w:p>
    <w:p w:rsidR="00964BAF" w:rsidRDefault="00964BAF" w:rsidP="00B44147">
      <w:pPr>
        <w:pStyle w:val="PS"/>
        <w:spacing w:after="360"/>
      </w:pPr>
      <w:r>
        <w:t>Fait et jugé en la Cour des comptes, Première chambre, première section, les</w:t>
      </w:r>
      <w:r w:rsidR="00097762">
        <w:t> </w:t>
      </w:r>
      <w:r>
        <w:t xml:space="preserve">sept, vingt et vingt-sept mars deux mil douze. Présents : Mme </w:t>
      </w:r>
      <w:r>
        <w:rPr>
          <w:caps/>
        </w:rPr>
        <w:t>F</w:t>
      </w:r>
      <w:r>
        <w:t>radin, président de section, M. Brun-Buisson, Mme </w:t>
      </w:r>
      <w:r>
        <w:rPr>
          <w:caps/>
        </w:rPr>
        <w:t>M</w:t>
      </w:r>
      <w:r>
        <w:t xml:space="preserve">oati, MM. Lair et </w:t>
      </w:r>
      <w:r w:rsidRPr="00F2314D">
        <w:t xml:space="preserve">Chouvet, </w:t>
      </w:r>
      <w:r>
        <w:t>conseillers maîtres.</w:t>
      </w:r>
    </w:p>
    <w:p w:rsidR="000900F3" w:rsidRDefault="000900F3" w:rsidP="00B44147">
      <w:pPr>
        <w:pStyle w:val="PS"/>
        <w:spacing w:after="360"/>
      </w:pPr>
    </w:p>
    <w:p w:rsidR="00BE0089" w:rsidRDefault="00BE0089" w:rsidP="00BE0089">
      <w:pPr>
        <w:pStyle w:val="PS"/>
      </w:pPr>
      <w:r>
        <w:t>Signé : Fradin, président de section, et Férez, greffier.</w:t>
      </w:r>
    </w:p>
    <w:p w:rsidR="000900F3" w:rsidRDefault="000900F3" w:rsidP="00BE0089">
      <w:pPr>
        <w:pStyle w:val="PS"/>
      </w:pPr>
    </w:p>
    <w:p w:rsidR="000900F3" w:rsidRDefault="000900F3" w:rsidP="00BE0089">
      <w:pPr>
        <w:pStyle w:val="PS"/>
      </w:pPr>
    </w:p>
    <w:p w:rsidR="00BE0089" w:rsidRDefault="00BE0089" w:rsidP="00BE0089">
      <w:pPr>
        <w:pStyle w:val="PS"/>
      </w:pPr>
      <w:r>
        <w:lastRenderedPageBreak/>
        <w:t>Collationné, certifié conforme à la minute étant au greffe de la Cour des comptes et délivré par moi, secrétaire général.</w:t>
      </w:r>
    </w:p>
    <w:p w:rsidR="000900F3" w:rsidRDefault="000900F3" w:rsidP="00BE0089">
      <w:pPr>
        <w:pStyle w:val="PS"/>
      </w:pPr>
    </w:p>
    <w:p w:rsidR="00BE0089" w:rsidRDefault="00BE0089" w:rsidP="00BE0089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le Secrétaire général</w:t>
      </w:r>
    </w:p>
    <w:p w:rsidR="00BE0089" w:rsidRDefault="00BE0089" w:rsidP="00BE0089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 par délégation,</w:t>
      </w:r>
    </w:p>
    <w:p w:rsidR="00BE0089" w:rsidRDefault="00BE0089" w:rsidP="00BE0089">
      <w:pPr>
        <w:spacing w:after="1560"/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Chef du greffe contentieux</w:t>
      </w:r>
    </w:p>
    <w:p w:rsidR="00BE0089" w:rsidRDefault="00BE0089" w:rsidP="00BE0089">
      <w:pPr>
        <w:spacing w:before="120" w:after="360"/>
        <w:ind w:firstLine="666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 FEREZ</w:t>
      </w:r>
    </w:p>
    <w:sectPr w:rsidR="00BE0089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FE5" w:rsidRDefault="00B11FE5">
      <w:r>
        <w:separator/>
      </w:r>
    </w:p>
  </w:endnote>
  <w:endnote w:type="continuationSeparator" w:id="0">
    <w:p w:rsidR="00B11FE5" w:rsidRDefault="00B1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Gras">
    <w:panose1 w:val="02020803070505020304"/>
    <w:charset w:val="00"/>
    <w:family w:val="roman"/>
    <w:notTrueType/>
    <w:pitch w:val="default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FE5" w:rsidRDefault="00B11FE5">
      <w:r>
        <w:separator/>
      </w:r>
    </w:p>
  </w:footnote>
  <w:footnote w:type="continuationSeparator" w:id="0">
    <w:p w:rsidR="00B11FE5" w:rsidRDefault="00B11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173" w:rsidRDefault="00C17173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486BFF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11091"/>
    <w:multiLevelType w:val="singleLevel"/>
    <w:tmpl w:val="1766FF84"/>
    <w:lvl w:ilvl="0">
      <w:start w:val="1"/>
      <w:numFmt w:val="decimal"/>
      <w:pStyle w:val="Style2"/>
      <w:lvlText w:val="Obs. %1 "/>
      <w:lvlJc w:val="left"/>
      <w:pPr>
        <w:tabs>
          <w:tab w:val="num" w:pos="1260"/>
        </w:tabs>
        <w:ind w:left="747" w:hanging="567"/>
      </w:pPr>
      <w:rPr>
        <w:b/>
        <w:u w:val="singl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54582"/>
    <w:rsid w:val="000900F3"/>
    <w:rsid w:val="00097762"/>
    <w:rsid w:val="00160AEA"/>
    <w:rsid w:val="001A4CE7"/>
    <w:rsid w:val="002348F4"/>
    <w:rsid w:val="00273CF3"/>
    <w:rsid w:val="002B2676"/>
    <w:rsid w:val="002F20A1"/>
    <w:rsid w:val="002F6B56"/>
    <w:rsid w:val="00355049"/>
    <w:rsid w:val="003B0812"/>
    <w:rsid w:val="004620CA"/>
    <w:rsid w:val="00486BFF"/>
    <w:rsid w:val="004B3B93"/>
    <w:rsid w:val="004C2665"/>
    <w:rsid w:val="004F0F7D"/>
    <w:rsid w:val="00503F58"/>
    <w:rsid w:val="00585F79"/>
    <w:rsid w:val="00650C81"/>
    <w:rsid w:val="007A652F"/>
    <w:rsid w:val="007C5A15"/>
    <w:rsid w:val="00907292"/>
    <w:rsid w:val="0092430A"/>
    <w:rsid w:val="00936C46"/>
    <w:rsid w:val="00964BAF"/>
    <w:rsid w:val="009C2D69"/>
    <w:rsid w:val="009F720A"/>
    <w:rsid w:val="00B11FE5"/>
    <w:rsid w:val="00B44147"/>
    <w:rsid w:val="00B55700"/>
    <w:rsid w:val="00BE0089"/>
    <w:rsid w:val="00C17173"/>
    <w:rsid w:val="00C756BB"/>
    <w:rsid w:val="00C83541"/>
    <w:rsid w:val="00D70CAF"/>
    <w:rsid w:val="00DA07F7"/>
    <w:rsid w:val="00E31B5A"/>
    <w:rsid w:val="00E823A2"/>
    <w:rsid w:val="00F57B7F"/>
    <w:rsid w:val="00F658C3"/>
    <w:rsid w:val="00F94E8E"/>
    <w:rsid w:val="00FC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rsid w:val="004B3B93"/>
    <w:pPr>
      <w:spacing w:before="120" w:after="120" w:line="240" w:lineRule="exact"/>
      <w:ind w:left="567" w:firstLine="851"/>
      <w:jc w:val="both"/>
    </w:pPr>
    <w:rPr>
      <w:rFonts w:ascii="CG Times" w:hAnsi="CG Times"/>
      <w:sz w:val="24"/>
    </w:rPr>
  </w:style>
  <w:style w:type="paragraph" w:customStyle="1" w:styleId="Observation">
    <w:name w:val="Observation"/>
    <w:rsid w:val="004B3B93"/>
    <w:pPr>
      <w:spacing w:line="240" w:lineRule="exact"/>
      <w:ind w:left="567"/>
    </w:pPr>
    <w:rPr>
      <w:rFonts w:ascii="Tms Rmn" w:hAnsi="Tms Rmn"/>
      <w:b/>
      <w:sz w:val="24"/>
    </w:rPr>
  </w:style>
  <w:style w:type="paragraph" w:customStyle="1" w:styleId="ParagrapheStandard">
    <w:name w:val="Paragraphe Standard"/>
    <w:link w:val="ParagrapheStandardCar"/>
    <w:rsid w:val="004B3B93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</w:rPr>
  </w:style>
  <w:style w:type="character" w:customStyle="1" w:styleId="ParagrapheStandardCar">
    <w:name w:val="Paragraphe Standard Car"/>
    <w:link w:val="ParagrapheStandard"/>
    <w:rsid w:val="004B3B93"/>
    <w:rPr>
      <w:rFonts w:ascii="Times" w:hAnsi="Times"/>
      <w:sz w:val="24"/>
      <w:lang w:val="fr-FR" w:eastAsia="fr-FR" w:bidi="ar-SA"/>
    </w:rPr>
  </w:style>
  <w:style w:type="paragraph" w:customStyle="1" w:styleId="Style1">
    <w:name w:val="Style1"/>
    <w:basedOn w:val="Normal"/>
    <w:rsid w:val="004B3B93"/>
    <w:pPr>
      <w:keepNext/>
      <w:keepLines/>
      <w:widowControl w:val="0"/>
      <w:tabs>
        <w:tab w:val="num" w:pos="1260"/>
      </w:tabs>
      <w:spacing w:before="140" w:after="140"/>
      <w:ind w:left="747" w:hanging="567"/>
      <w:outlineLvl w:val="2"/>
    </w:pPr>
    <w:rPr>
      <w:bCs/>
      <w:color w:val="000080"/>
      <w:sz w:val="24"/>
      <w:szCs w:val="24"/>
    </w:rPr>
  </w:style>
  <w:style w:type="paragraph" w:customStyle="1" w:styleId="Style2">
    <w:name w:val="Style2"/>
    <w:basedOn w:val="ParagrapheStandard"/>
    <w:rsid w:val="004B3B93"/>
    <w:pPr>
      <w:numPr>
        <w:numId w:val="1"/>
      </w:numPr>
      <w:tabs>
        <w:tab w:val="clear" w:pos="1260"/>
      </w:tabs>
      <w:ind w:left="567" w:firstLine="1134"/>
    </w:pPr>
  </w:style>
  <w:style w:type="paragraph" w:styleId="Corpsdetexte">
    <w:name w:val="Body Text"/>
    <w:rsid w:val="004B3B93"/>
    <w:pPr>
      <w:keepLines/>
      <w:spacing w:before="120" w:after="120"/>
      <w:ind w:firstLine="567"/>
      <w:jc w:val="both"/>
    </w:pPr>
    <w:rPr>
      <w:sz w:val="24"/>
    </w:rPr>
  </w:style>
  <w:style w:type="paragraph" w:customStyle="1" w:styleId="CarCar1CarCarCar">
    <w:name w:val="Car Car1 Car Car Car"/>
    <w:basedOn w:val="Normal"/>
    <w:rsid w:val="004B3B93"/>
    <w:pPr>
      <w:spacing w:after="160" w:line="240" w:lineRule="exact"/>
    </w:pPr>
    <w:rPr>
      <w:rFonts w:ascii="Tahoma" w:hAnsi="Tahoma"/>
      <w:lang w:val="en-US" w:eastAsia="en-US"/>
    </w:rPr>
  </w:style>
  <w:style w:type="character" w:styleId="Marquedecommentaire">
    <w:name w:val="annotation reference"/>
    <w:uiPriority w:val="99"/>
    <w:semiHidden/>
    <w:unhideWhenUsed/>
    <w:rsid w:val="004C26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2665"/>
  </w:style>
  <w:style w:type="character" w:customStyle="1" w:styleId="CommentaireCar">
    <w:name w:val="Commentaire Car"/>
    <w:basedOn w:val="Policepardfaut"/>
    <w:link w:val="Commentaire"/>
    <w:uiPriority w:val="99"/>
    <w:semiHidden/>
    <w:rsid w:val="004C266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2665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4C2665"/>
    <w:rPr>
      <w:b/>
      <w:bCs/>
    </w:rPr>
  </w:style>
  <w:style w:type="paragraph" w:styleId="Rvision">
    <w:name w:val="Revision"/>
    <w:hidden/>
    <w:uiPriority w:val="99"/>
    <w:semiHidden/>
    <w:rsid w:val="004C2665"/>
  </w:style>
  <w:style w:type="paragraph" w:styleId="Textedebulles">
    <w:name w:val="Balloon Text"/>
    <w:basedOn w:val="Normal"/>
    <w:link w:val="TextedebullesCar"/>
    <w:uiPriority w:val="99"/>
    <w:semiHidden/>
    <w:unhideWhenUsed/>
    <w:rsid w:val="004C26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C2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12</TotalTime>
  <Pages>5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mtlecroisey</cp:lastModifiedBy>
  <cp:revision>6</cp:revision>
  <cp:lastPrinted>1900-12-31T23:00:00Z</cp:lastPrinted>
  <dcterms:created xsi:type="dcterms:W3CDTF">2012-11-20T15:23:00Z</dcterms:created>
  <dcterms:modified xsi:type="dcterms:W3CDTF">2013-09-18T13:37:00Z</dcterms:modified>
</cp:coreProperties>
</file>