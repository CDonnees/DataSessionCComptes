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221" w:rsidRPr="0071154F" w:rsidRDefault="0071154F" w:rsidP="0071154F">
      <w:pPr>
        <w:pStyle w:val="ET"/>
      </w:pPr>
      <w:bookmarkStart w:id="0" w:name="_Toc129594801"/>
      <w:bookmarkStart w:id="1" w:name="_Toc133398667"/>
      <w:bookmarkStart w:id="2" w:name="_Toc133398762"/>
      <w:bookmarkStart w:id="3" w:name="_Toc137030336"/>
      <w:r>
        <w:t xml:space="preserve">  </w:t>
      </w:r>
      <w:r w:rsidR="00F56221" w:rsidRPr="0071154F">
        <w:t>COUR DES COMPTES</w:t>
      </w:r>
      <w:bookmarkEnd w:id="0"/>
      <w:bookmarkEnd w:id="1"/>
      <w:bookmarkEnd w:id="2"/>
      <w:bookmarkEnd w:id="3"/>
    </w:p>
    <w:p w:rsidR="00F56221" w:rsidRPr="0071154F" w:rsidRDefault="0071154F" w:rsidP="0071154F">
      <w:pPr>
        <w:pStyle w:val="ET"/>
      </w:pPr>
      <w:r>
        <w:tab/>
        <w:t xml:space="preserve">   ------</w:t>
      </w:r>
    </w:p>
    <w:p w:rsidR="00F56221" w:rsidRPr="0071154F" w:rsidRDefault="00F56221" w:rsidP="0071154F">
      <w:pPr>
        <w:pStyle w:val="ET"/>
      </w:pPr>
      <w:bookmarkStart w:id="4" w:name="_Toc129594802"/>
      <w:bookmarkStart w:id="5" w:name="_Toc133398668"/>
      <w:bookmarkStart w:id="6" w:name="_Toc133398763"/>
      <w:bookmarkStart w:id="7" w:name="_Toc137030337"/>
      <w:r w:rsidRPr="0071154F">
        <w:t>PREMIERE CHAMBRE</w:t>
      </w:r>
      <w:bookmarkEnd w:id="4"/>
      <w:bookmarkEnd w:id="5"/>
      <w:bookmarkEnd w:id="6"/>
      <w:bookmarkEnd w:id="7"/>
    </w:p>
    <w:p w:rsidR="00F56221" w:rsidRPr="0071154F" w:rsidRDefault="00F56221" w:rsidP="0071154F">
      <w:pPr>
        <w:pStyle w:val="ET"/>
      </w:pPr>
      <w:r w:rsidRPr="0071154F">
        <w:tab/>
      </w:r>
      <w:r w:rsidR="0071154F">
        <w:t xml:space="preserve">   </w:t>
      </w:r>
      <w:r w:rsidRPr="0071154F">
        <w:t>------</w:t>
      </w:r>
    </w:p>
    <w:p w:rsidR="00F56221" w:rsidRPr="0071154F" w:rsidRDefault="0071154F" w:rsidP="0071154F">
      <w:pPr>
        <w:pStyle w:val="ET"/>
      </w:pPr>
      <w:r>
        <w:t xml:space="preserve">  </w:t>
      </w:r>
      <w:r w:rsidR="00F56221" w:rsidRPr="0071154F">
        <w:t>PREMIERE SECTION</w:t>
      </w:r>
    </w:p>
    <w:p w:rsidR="00F56221" w:rsidRPr="0071154F" w:rsidRDefault="00F56221" w:rsidP="00C6534A">
      <w:pPr>
        <w:pStyle w:val="ET"/>
        <w:spacing w:after="120"/>
      </w:pPr>
      <w:r w:rsidRPr="0071154F">
        <w:tab/>
      </w:r>
      <w:r w:rsidR="0071154F">
        <w:t xml:space="preserve">   </w:t>
      </w:r>
      <w:r w:rsidRPr="0071154F">
        <w:t>------</w:t>
      </w:r>
    </w:p>
    <w:p w:rsidR="00F56221" w:rsidRPr="00C6534A" w:rsidRDefault="00C6534A" w:rsidP="008001EF">
      <w:pPr>
        <w:pStyle w:val="En-tte"/>
        <w:rPr>
          <w:b/>
          <w:i/>
          <w:sz w:val="22"/>
          <w:szCs w:val="22"/>
        </w:rPr>
      </w:pPr>
      <w:bookmarkStart w:id="8" w:name="_Toc129594803"/>
      <w:bookmarkStart w:id="9" w:name="_Toc133398669"/>
      <w:bookmarkStart w:id="10" w:name="_Toc133398764"/>
      <w:bookmarkStart w:id="11" w:name="_Toc137030338"/>
      <w:r>
        <w:t xml:space="preserve">           </w:t>
      </w:r>
      <w:r w:rsidR="00F56221" w:rsidRPr="00C6534A">
        <w:rPr>
          <w:b/>
          <w:i/>
          <w:sz w:val="22"/>
          <w:szCs w:val="22"/>
        </w:rPr>
        <w:t>Arrêt n°</w:t>
      </w:r>
      <w:bookmarkEnd w:id="8"/>
      <w:bookmarkEnd w:id="9"/>
      <w:bookmarkEnd w:id="10"/>
      <w:bookmarkEnd w:id="11"/>
      <w:r w:rsidR="00F56221" w:rsidRPr="00C6534A">
        <w:rPr>
          <w:b/>
          <w:i/>
          <w:sz w:val="22"/>
          <w:szCs w:val="22"/>
        </w:rPr>
        <w:t xml:space="preserve"> </w:t>
      </w:r>
      <w:r>
        <w:rPr>
          <w:b/>
          <w:i/>
          <w:sz w:val="22"/>
          <w:szCs w:val="22"/>
        </w:rPr>
        <w:t>66922</w:t>
      </w:r>
    </w:p>
    <w:p w:rsidR="00C6534A" w:rsidRDefault="00F56221" w:rsidP="00C6534A">
      <w:pPr>
        <w:pStyle w:val="OR"/>
      </w:pPr>
      <w:r w:rsidRPr="00EC1258">
        <w:t>DIRECTION DEPARTEMENTALE</w:t>
      </w:r>
    </w:p>
    <w:p w:rsidR="00C6534A" w:rsidRDefault="00F56221" w:rsidP="00C6534A">
      <w:pPr>
        <w:pStyle w:val="OR"/>
      </w:pPr>
      <w:r w:rsidRPr="00EC1258">
        <w:t>DES FINANCES PUBLIQUES</w:t>
      </w:r>
    </w:p>
    <w:p w:rsidR="00F56221" w:rsidRPr="00EC1258" w:rsidRDefault="00F56221" w:rsidP="00C6534A">
      <w:pPr>
        <w:pStyle w:val="OR"/>
      </w:pPr>
      <w:r w:rsidRPr="00EC1258">
        <w:t>D</w:t>
      </w:r>
      <w:r>
        <w:t>ES C</w:t>
      </w:r>
      <w:r w:rsidR="00796752" w:rsidRPr="00796752">
        <w:rPr>
          <w:caps/>
        </w:rPr>
        <w:t>ô</w:t>
      </w:r>
      <w:r>
        <w:t>TES D’ARMOR</w:t>
      </w:r>
    </w:p>
    <w:p w:rsidR="00F56221" w:rsidRDefault="00F56221" w:rsidP="00C6534A">
      <w:pPr>
        <w:pStyle w:val="OR"/>
      </w:pPr>
    </w:p>
    <w:p w:rsidR="00F56221" w:rsidRDefault="00F56221" w:rsidP="00C6534A">
      <w:pPr>
        <w:pStyle w:val="OR"/>
        <w:rPr>
          <w:sz w:val="22"/>
        </w:rPr>
      </w:pPr>
      <w:r w:rsidRPr="001F30DB">
        <w:rPr>
          <w:sz w:val="22"/>
        </w:rPr>
        <w:t>SERVICE DES IM</w:t>
      </w:r>
      <w:r w:rsidRPr="00796752">
        <w:rPr>
          <w:caps/>
          <w:sz w:val="22"/>
        </w:rPr>
        <w:t>P</w:t>
      </w:r>
      <w:r w:rsidR="00796752" w:rsidRPr="00796752">
        <w:rPr>
          <w:caps/>
          <w:sz w:val="22"/>
        </w:rPr>
        <w:t>ô</w:t>
      </w:r>
      <w:r>
        <w:rPr>
          <w:sz w:val="22"/>
        </w:rPr>
        <w:t>TS DES ENTREPRISES</w:t>
      </w:r>
    </w:p>
    <w:p w:rsidR="00F56221" w:rsidRDefault="00F56221" w:rsidP="00C6534A">
      <w:pPr>
        <w:pStyle w:val="OR"/>
      </w:pPr>
      <w:r>
        <w:t>DE SAINT-BRIEUC-EST</w:t>
      </w:r>
    </w:p>
    <w:p w:rsidR="00F56221" w:rsidRDefault="00F56221" w:rsidP="00C6534A">
      <w:pPr>
        <w:pStyle w:val="OR"/>
      </w:pPr>
    </w:p>
    <w:p w:rsidR="00C7733A" w:rsidRDefault="00C7733A" w:rsidP="00C6534A">
      <w:pPr>
        <w:pStyle w:val="OR"/>
      </w:pPr>
    </w:p>
    <w:p w:rsidR="00F56221" w:rsidRDefault="00F56221" w:rsidP="00C6534A">
      <w:pPr>
        <w:pStyle w:val="OR"/>
      </w:pPr>
      <w:r w:rsidRPr="001F30DB">
        <w:t>Exercice</w:t>
      </w:r>
      <w:r>
        <w:t xml:space="preserve"> 2008</w:t>
      </w:r>
    </w:p>
    <w:p w:rsidR="00C6534A" w:rsidRPr="001F30DB" w:rsidRDefault="00C6534A" w:rsidP="00C6534A">
      <w:pPr>
        <w:pStyle w:val="OR"/>
      </w:pPr>
    </w:p>
    <w:p w:rsidR="00F56221" w:rsidRPr="001F30DB" w:rsidRDefault="00F56221" w:rsidP="00C6534A">
      <w:pPr>
        <w:pStyle w:val="OR"/>
      </w:pPr>
      <w:r w:rsidRPr="001F30DB">
        <w:t>Rapport n°</w:t>
      </w:r>
      <w:r w:rsidR="00C6534A">
        <w:t> </w:t>
      </w:r>
      <w:r>
        <w:t>2013</w:t>
      </w:r>
      <w:r w:rsidRPr="003E6CBD">
        <w:t>-</w:t>
      </w:r>
      <w:r>
        <w:t>194-0</w:t>
      </w:r>
    </w:p>
    <w:p w:rsidR="00F56221" w:rsidRDefault="00F56221" w:rsidP="00C6534A">
      <w:pPr>
        <w:pStyle w:val="OR"/>
      </w:pPr>
    </w:p>
    <w:p w:rsidR="00F56221" w:rsidRDefault="00F56221" w:rsidP="00C6534A">
      <w:pPr>
        <w:pStyle w:val="OR"/>
      </w:pPr>
      <w:r w:rsidRPr="001F30DB">
        <w:t xml:space="preserve">Audience publique du </w:t>
      </w:r>
      <w:r>
        <w:t>27 mars 2013</w:t>
      </w:r>
    </w:p>
    <w:p w:rsidR="00C6534A" w:rsidRDefault="00C6534A" w:rsidP="00C6534A">
      <w:pPr>
        <w:pStyle w:val="OR"/>
      </w:pPr>
    </w:p>
    <w:p w:rsidR="00F56221" w:rsidRDefault="00F56221" w:rsidP="00C7733A">
      <w:pPr>
        <w:pStyle w:val="OR"/>
        <w:spacing w:after="360"/>
      </w:pPr>
      <w:r w:rsidRPr="001F30DB">
        <w:t xml:space="preserve">Lecture publique </w:t>
      </w:r>
      <w:r w:rsidRPr="003E6CBD">
        <w:t xml:space="preserve">du </w:t>
      </w:r>
      <w:r w:rsidR="006625A5">
        <w:t>21 mai 2013</w:t>
      </w:r>
    </w:p>
    <w:p w:rsidR="00C7733A" w:rsidRDefault="00C7733A" w:rsidP="00C7733A">
      <w:pPr>
        <w:pStyle w:val="P0"/>
        <w:spacing w:after="360"/>
        <w:jc w:val="center"/>
      </w:pPr>
      <w:r>
        <w:t>R</w:t>
      </w:r>
      <w:r w:rsidR="00796752" w:rsidRPr="00796752">
        <w:rPr>
          <w:caps/>
        </w:rPr>
        <w:t>é</w:t>
      </w:r>
      <w:r>
        <w:t>PUBLIQUE FRANÇAISE</w:t>
      </w:r>
    </w:p>
    <w:p w:rsidR="00C7733A" w:rsidRDefault="00C7733A" w:rsidP="00C7733A">
      <w:pPr>
        <w:pStyle w:val="P0"/>
        <w:spacing w:after="360"/>
        <w:jc w:val="center"/>
      </w:pPr>
      <w:r>
        <w:t>AU NOM DU PEUPLE FRANÇAIS</w:t>
      </w:r>
    </w:p>
    <w:p w:rsidR="00C7733A" w:rsidRDefault="00C7733A" w:rsidP="00C7733A">
      <w:pPr>
        <w:pStyle w:val="P0"/>
        <w:spacing w:after="360"/>
        <w:jc w:val="center"/>
      </w:pPr>
      <w:r>
        <w:t>LA COUR DES COMPTES a rendu l’arrêt suivant :</w:t>
      </w:r>
    </w:p>
    <w:p w:rsidR="00F56221" w:rsidRDefault="00F56221" w:rsidP="006A2E7B">
      <w:pPr>
        <w:pStyle w:val="PS"/>
        <w:spacing w:after="360"/>
      </w:pPr>
      <w:r>
        <w:t>LA COUR,</w:t>
      </w:r>
    </w:p>
    <w:p w:rsidR="00F56221" w:rsidRDefault="00F56221" w:rsidP="006A2E7B">
      <w:pPr>
        <w:pStyle w:val="PS"/>
        <w:spacing w:after="360"/>
      </w:pPr>
      <w:r>
        <w:t>Vu le compte produit en 2009 par le trésorier-payeur général des Côtes</w:t>
      </w:r>
      <w:r w:rsidR="00796752">
        <w:t xml:space="preserve"> </w:t>
      </w:r>
      <w:r>
        <w:t xml:space="preserve">d’Armor en qualité de comptable principal de l'Etat, pour l’exercice 2008, dans lequel sont reprises les opérations des comptables des impôts de la direction des services fiscaux des </w:t>
      </w:r>
      <w:r w:rsidR="006A2E7B">
        <w:t>C</w:t>
      </w:r>
      <w:r>
        <w:t>ôtes d’Armor pour le même exercice</w:t>
      </w:r>
      <w:r w:rsidR="00796752">
        <w:t> </w:t>
      </w:r>
      <w:r>
        <w:t>;</w:t>
      </w:r>
    </w:p>
    <w:p w:rsidR="00F56221" w:rsidRDefault="00F56221" w:rsidP="006A2E7B">
      <w:pPr>
        <w:pStyle w:val="PS"/>
        <w:spacing w:after="360"/>
      </w:pPr>
      <w:r>
        <w:t>Vu les pièces justificatives des décharges de droits et des admissions en</w:t>
      </w:r>
      <w:r w:rsidR="00796752">
        <w:t xml:space="preserve"> </w:t>
      </w:r>
      <w:r>
        <w:t>non-valeur mentionnées auxdits états</w:t>
      </w:r>
      <w:r w:rsidR="00796752">
        <w:t> </w:t>
      </w:r>
      <w:r>
        <w:t>;</w:t>
      </w:r>
    </w:p>
    <w:p w:rsidR="00F56221" w:rsidRDefault="00F56221" w:rsidP="006A2E7B">
      <w:pPr>
        <w:pStyle w:val="PS"/>
        <w:spacing w:after="360"/>
      </w:pPr>
      <w:r>
        <w:t>Vu les balances de comptes desdits états au 31 décembre de l’année 2008</w:t>
      </w:r>
      <w:r w:rsidR="00796752">
        <w:t> </w:t>
      </w:r>
      <w:r>
        <w:t>;</w:t>
      </w:r>
    </w:p>
    <w:p w:rsidR="00F56221" w:rsidRDefault="00F56221" w:rsidP="006A2E7B">
      <w:pPr>
        <w:pStyle w:val="PS"/>
        <w:spacing w:after="360"/>
      </w:pPr>
      <w:r>
        <w:t>Vu les états nominatifs des droits pris en charge par ces comptables jusqu'au 31</w:t>
      </w:r>
      <w:r w:rsidR="00796752">
        <w:t xml:space="preserve"> </w:t>
      </w:r>
      <w:r>
        <w:t>décembre</w:t>
      </w:r>
      <w:r w:rsidR="00796752">
        <w:t xml:space="preserve"> </w:t>
      </w:r>
      <w:r>
        <w:t>2005 et restant à recouvrer au 31</w:t>
      </w:r>
      <w:r w:rsidR="00796752">
        <w:t xml:space="preserve"> </w:t>
      </w:r>
      <w:r>
        <w:t>décembre</w:t>
      </w:r>
      <w:r w:rsidR="00796752">
        <w:t xml:space="preserve"> </w:t>
      </w:r>
      <w:r>
        <w:t>2008</w:t>
      </w:r>
      <w:r w:rsidR="00796752">
        <w:t> </w:t>
      </w:r>
      <w:r>
        <w:t>;</w:t>
      </w:r>
    </w:p>
    <w:p w:rsidR="00F56221" w:rsidRDefault="00F56221" w:rsidP="006A2E7B">
      <w:pPr>
        <w:pStyle w:val="PS"/>
        <w:spacing w:after="360"/>
      </w:pPr>
      <w:r>
        <w:t>Vu les pièces justificatives recueillies au cours de l'instruction ;</w:t>
      </w:r>
    </w:p>
    <w:p w:rsidR="00F56221" w:rsidRDefault="00F56221" w:rsidP="006A2E7B">
      <w:pPr>
        <w:pStyle w:val="PS"/>
        <w:spacing w:after="360"/>
      </w:pPr>
      <w:r>
        <w:t>Vu le code des juridictions financières ;</w:t>
      </w:r>
    </w:p>
    <w:p w:rsidR="00F56221" w:rsidRDefault="00F56221" w:rsidP="006A2E7B">
      <w:pPr>
        <w:pStyle w:val="PS"/>
        <w:spacing w:after="360"/>
      </w:pPr>
      <w:r>
        <w:t>Vu le code général des impôts et le livre des procédures fiscales ;</w:t>
      </w:r>
    </w:p>
    <w:p w:rsidR="00F94E8E" w:rsidRDefault="00F94E8E">
      <w:pPr>
        <w:pStyle w:val="P0"/>
        <w:sectPr w:rsidR="00F94E8E">
          <w:pgSz w:w="11907" w:h="16840"/>
          <w:pgMar w:top="1134" w:right="1134" w:bottom="1134" w:left="567" w:header="720" w:footer="720" w:gutter="0"/>
          <w:cols w:space="720"/>
        </w:sectPr>
      </w:pPr>
    </w:p>
    <w:p w:rsidR="00C6534A" w:rsidRDefault="00C6534A" w:rsidP="009E267C">
      <w:pPr>
        <w:pStyle w:val="PS"/>
      </w:pPr>
      <w:r>
        <w:lastRenderedPageBreak/>
        <w:t>Vu le décret n°</w:t>
      </w:r>
      <w:r w:rsidR="00BD1EA5">
        <w:t> </w:t>
      </w:r>
      <w:r>
        <w:t>62-1587 du 29 décembre 1962 portant règlement général de la comptabilité publique ;</w:t>
      </w:r>
    </w:p>
    <w:p w:rsidR="00C6534A" w:rsidRDefault="00C6534A" w:rsidP="009E267C">
      <w:pPr>
        <w:pStyle w:val="PS"/>
      </w:pPr>
      <w:r>
        <w:t>Vu le décret n°</w:t>
      </w:r>
      <w:r w:rsidR="00BD1EA5">
        <w:t> </w:t>
      </w:r>
      <w:r>
        <w:t>77-1017 du 1</w:t>
      </w:r>
      <w:r>
        <w:rPr>
          <w:vertAlign w:val="superscript"/>
        </w:rPr>
        <w:t>er</w:t>
      </w:r>
      <w:r>
        <w:t xml:space="preserve"> septembre 1977 relatif à la responsabilité des</w:t>
      </w:r>
      <w:r w:rsidR="00796752">
        <w:t xml:space="preserve"> </w:t>
      </w:r>
      <w:r>
        <w:t>comptables des administrations financières ;</w:t>
      </w:r>
    </w:p>
    <w:p w:rsidR="00C6534A" w:rsidRPr="006637BD" w:rsidRDefault="00C6534A" w:rsidP="009E267C">
      <w:pPr>
        <w:pStyle w:val="PS"/>
      </w:pPr>
      <w:r>
        <w:t>Vu l’article 60 de la loi n°</w:t>
      </w:r>
      <w:r w:rsidR="00BD1EA5">
        <w:t> </w:t>
      </w:r>
      <w:r>
        <w:t>63-156 du 23 février 1963, dans sa rédaction issue de l’article</w:t>
      </w:r>
      <w:r w:rsidR="00796752">
        <w:t xml:space="preserve"> </w:t>
      </w:r>
      <w:r>
        <w:t>90 de la loi n°</w:t>
      </w:r>
      <w:r w:rsidR="00BD1EA5">
        <w:t> </w:t>
      </w:r>
      <w:r>
        <w:t>2011-1978 du 28 décembre 2011 de finances rectificative pour 2011</w:t>
      </w:r>
      <w:r w:rsidR="00796752">
        <w:t> </w:t>
      </w:r>
      <w:r w:rsidRPr="006637BD">
        <w:t>;</w:t>
      </w:r>
    </w:p>
    <w:p w:rsidR="00C6534A" w:rsidRPr="006637BD" w:rsidRDefault="00C6534A" w:rsidP="009E267C">
      <w:pPr>
        <w:pStyle w:val="PS"/>
      </w:pPr>
      <w:r w:rsidRPr="006637BD">
        <w:t>Vu la loi n°</w:t>
      </w:r>
      <w:r w:rsidR="00BD1EA5">
        <w:t> </w:t>
      </w:r>
      <w:r w:rsidRPr="006637BD">
        <w:t>2008-1091 du 28 octobre 2008, relative à la Cour des comptes et aux chambres régionales des comptes, et notamment son article 34, 1</w:t>
      </w:r>
      <w:r w:rsidRPr="006637BD">
        <w:rPr>
          <w:vertAlign w:val="superscript"/>
        </w:rPr>
        <w:t>er</w:t>
      </w:r>
      <w:r w:rsidRPr="006637BD">
        <w:t xml:space="preserve"> alinéa ;</w:t>
      </w:r>
    </w:p>
    <w:p w:rsidR="00C6534A" w:rsidRPr="006637BD" w:rsidRDefault="00C6534A" w:rsidP="009E267C">
      <w:pPr>
        <w:pStyle w:val="PS"/>
      </w:pPr>
      <w:r w:rsidRPr="006637BD">
        <w:t>Vu le décret n°</w:t>
      </w:r>
      <w:r w:rsidR="00BD1EA5">
        <w:t> </w:t>
      </w:r>
      <w:r w:rsidRPr="006637BD">
        <w:t>2012-1386 du 10</w:t>
      </w:r>
      <w:r w:rsidR="00796752">
        <w:t xml:space="preserve"> </w:t>
      </w:r>
      <w:r w:rsidRPr="006637BD">
        <w:t>décembre</w:t>
      </w:r>
      <w:r w:rsidR="00796752">
        <w:t xml:space="preserve"> </w:t>
      </w:r>
      <w:r w:rsidRPr="006637BD">
        <w:t>2012</w:t>
      </w:r>
      <w:r w:rsidR="00796752">
        <w:t xml:space="preserve"> </w:t>
      </w:r>
      <w:r>
        <w:t xml:space="preserve">portant application du deuxième alinéa du </w:t>
      </w:r>
      <w:r w:rsidR="00BD1EA5">
        <w:t xml:space="preserve">paragraphe </w:t>
      </w:r>
      <w:r>
        <w:t>VI de l’article 60 de la loi de finances de 1963 susvisée</w:t>
      </w:r>
      <w:r w:rsidR="00796752">
        <w:t> </w:t>
      </w:r>
      <w:r w:rsidRPr="006637BD">
        <w:t>;</w:t>
      </w:r>
    </w:p>
    <w:p w:rsidR="00C6534A" w:rsidRDefault="00C6534A" w:rsidP="009E267C">
      <w:pPr>
        <w:pStyle w:val="PS"/>
      </w:pPr>
      <w:r w:rsidRPr="006637BD">
        <w:t>Vu l'arrêté n°</w:t>
      </w:r>
      <w:r w:rsidR="00BD1EA5">
        <w:t> </w:t>
      </w:r>
      <w:r w:rsidRPr="006637BD">
        <w:t>12-831 du Premier président du 21 décembre 2012,</w:t>
      </w:r>
      <w:r>
        <w:t xml:space="preserve"> </w:t>
      </w:r>
      <w:r w:rsidRPr="001F30DB">
        <w:t>portant répartition des attributions entre les chambres de la Cour des comptes</w:t>
      </w:r>
      <w:r>
        <w:t> ;</w:t>
      </w:r>
    </w:p>
    <w:p w:rsidR="00C6534A" w:rsidRPr="001F30DB" w:rsidRDefault="00C6534A" w:rsidP="009E267C">
      <w:pPr>
        <w:pStyle w:val="PS"/>
      </w:pPr>
      <w:r>
        <w:t xml:space="preserve">Vu </w:t>
      </w:r>
      <w:r w:rsidRPr="001F30DB">
        <w:t>l’arrêté modifié n°</w:t>
      </w:r>
      <w:r w:rsidR="00BD1EA5">
        <w:t> </w:t>
      </w:r>
      <w:r w:rsidRPr="001F30DB">
        <w:t xml:space="preserve">06-346 </w:t>
      </w:r>
      <w:r>
        <w:t xml:space="preserve">du Premier président </w:t>
      </w:r>
      <w:r w:rsidRPr="001F30DB">
        <w:t>du 10 octobre 2006</w:t>
      </w:r>
      <w:r>
        <w:t>,</w:t>
      </w:r>
      <w:r w:rsidRPr="001F30DB">
        <w:t xml:space="preserve"> portant création et fixant la composition des sections au sein de la </w:t>
      </w:r>
      <w:r>
        <w:t>p</w:t>
      </w:r>
      <w:r w:rsidRPr="001F30DB">
        <w:t>remière chambre</w:t>
      </w:r>
      <w:r>
        <w:t xml:space="preserve"> de</w:t>
      </w:r>
      <w:r w:rsidR="00796752">
        <w:t xml:space="preserve"> </w:t>
      </w:r>
      <w:r>
        <w:t>la Cour des comptes</w:t>
      </w:r>
      <w:r w:rsidRPr="001F30DB">
        <w:t> ;</w:t>
      </w:r>
    </w:p>
    <w:p w:rsidR="00C6534A" w:rsidRDefault="00C6534A" w:rsidP="009E267C">
      <w:pPr>
        <w:pStyle w:val="PS"/>
      </w:pPr>
      <w:r w:rsidRPr="001F30DB">
        <w:t xml:space="preserve">Vu la lettre </w:t>
      </w:r>
      <w:r>
        <w:t>d</w:t>
      </w:r>
      <w:r w:rsidRPr="001F30DB">
        <w:t xml:space="preserve">u </w:t>
      </w:r>
      <w:r>
        <w:t>29</w:t>
      </w:r>
      <w:r w:rsidR="00796752">
        <w:t xml:space="preserve"> </w:t>
      </w:r>
      <w:r>
        <w:t>février</w:t>
      </w:r>
      <w:r w:rsidR="00796752">
        <w:t xml:space="preserve"> </w:t>
      </w:r>
      <w:r>
        <w:t>2012</w:t>
      </w:r>
      <w:r w:rsidRPr="001F30DB">
        <w:t xml:space="preserve"> par laquelle, en application des articles</w:t>
      </w:r>
      <w:r w:rsidR="00796752">
        <w:t xml:space="preserve"> </w:t>
      </w:r>
      <w:r w:rsidRPr="001F30DB">
        <w:t>R.</w:t>
      </w:r>
      <w:r w:rsidR="00BD1EA5">
        <w:t> </w:t>
      </w:r>
      <w:r w:rsidRPr="001F30DB">
        <w:t>141</w:t>
      </w:r>
      <w:r>
        <w:t>-</w:t>
      </w:r>
      <w:r w:rsidRPr="001F30DB">
        <w:t>10 et D.</w:t>
      </w:r>
      <w:r w:rsidR="00BD1EA5">
        <w:t> </w:t>
      </w:r>
      <w:r w:rsidRPr="001F30DB">
        <w:t>141-10-1</w:t>
      </w:r>
      <w:r>
        <w:t xml:space="preserve"> </w:t>
      </w:r>
      <w:r w:rsidRPr="001F30DB">
        <w:t xml:space="preserve">du code des juridictions financières, le président de la </w:t>
      </w:r>
      <w:r>
        <w:t>p</w:t>
      </w:r>
      <w:r w:rsidRPr="001F30DB">
        <w:t xml:space="preserve">remière chambre de la Cour des comptes a notifié </w:t>
      </w:r>
      <w:r>
        <w:t>au directeur départemental des finances publiques des Côtes d’Armor le contrôle des comptes pour les exercices</w:t>
      </w:r>
      <w:r w:rsidR="00796752">
        <w:t xml:space="preserve"> </w:t>
      </w:r>
      <w:r>
        <w:t>2</w:t>
      </w:r>
      <w:r w:rsidRPr="001F30DB">
        <w:t>00</w:t>
      </w:r>
      <w:r>
        <w:t>3</w:t>
      </w:r>
      <w:r w:rsidRPr="001F30DB">
        <w:t xml:space="preserve"> à</w:t>
      </w:r>
      <w:r w:rsidR="00796752">
        <w:t xml:space="preserve"> </w:t>
      </w:r>
      <w:r w:rsidRPr="001F30DB">
        <w:t>20</w:t>
      </w:r>
      <w:r>
        <w:t>10 ;</w:t>
      </w:r>
      <w:r w:rsidRPr="001F30DB">
        <w:t xml:space="preserve"> </w:t>
      </w:r>
    </w:p>
    <w:p w:rsidR="00C6534A" w:rsidRDefault="00C6534A" w:rsidP="009E267C">
      <w:pPr>
        <w:pStyle w:val="PS"/>
      </w:pPr>
      <w:r>
        <w:t>Vu le réquisitoire à fin d’instruction de charge du Procureur général près la</w:t>
      </w:r>
      <w:r w:rsidR="00796752">
        <w:t xml:space="preserve"> </w:t>
      </w:r>
      <w:r>
        <w:t xml:space="preserve">Cour des comptes </w:t>
      </w:r>
      <w:r w:rsidRPr="00E920B3">
        <w:t>n°</w:t>
      </w:r>
      <w:r w:rsidR="00796752">
        <w:t xml:space="preserve"> </w:t>
      </w:r>
      <w:r w:rsidRPr="00E920B3">
        <w:t>2012-68 RQ-DB</w:t>
      </w:r>
      <w:r>
        <w:t>,</w:t>
      </w:r>
      <w:r w:rsidRPr="00E920B3">
        <w:t xml:space="preserve"> du 18 octobre 2012, dont</w:t>
      </w:r>
      <w:r>
        <w:t xml:space="preserve"> M. </w:t>
      </w:r>
      <w:r w:rsidR="00ED3345">
        <w:t>X</w:t>
      </w:r>
      <w:r>
        <w:t xml:space="preserve">, comptable, a accusé réception le 19 </w:t>
      </w:r>
      <w:r w:rsidRPr="00E920B3">
        <w:t>novembre 2012</w:t>
      </w:r>
      <w:r>
        <w:t> ;</w:t>
      </w:r>
    </w:p>
    <w:p w:rsidR="00C6534A" w:rsidRDefault="00C6534A" w:rsidP="009E267C">
      <w:pPr>
        <w:pStyle w:val="PS"/>
      </w:pPr>
      <w:r>
        <w:t>Vu les éléments de réponse produits par M.</w:t>
      </w:r>
      <w:r w:rsidR="00AF5DA9">
        <w:t> </w:t>
      </w:r>
      <w:r w:rsidR="00ED3345">
        <w:t>X</w:t>
      </w:r>
      <w:r>
        <w:t xml:space="preserve"> le 13 décembre 2012 ;</w:t>
      </w:r>
    </w:p>
    <w:p w:rsidR="00C6534A" w:rsidRDefault="00C6534A" w:rsidP="009E267C">
      <w:pPr>
        <w:pStyle w:val="PS"/>
      </w:pPr>
      <w:r>
        <w:t>Vu la lettre du président de la première chambre de la Cour des comptes du</w:t>
      </w:r>
      <w:r w:rsidR="00796752">
        <w:t xml:space="preserve"> </w:t>
      </w:r>
      <w:r>
        <w:t>25</w:t>
      </w:r>
      <w:r w:rsidR="00796752">
        <w:t xml:space="preserve"> </w:t>
      </w:r>
      <w:r>
        <w:t>octobre</w:t>
      </w:r>
      <w:r w:rsidR="00796752">
        <w:t xml:space="preserve"> </w:t>
      </w:r>
      <w:r>
        <w:t xml:space="preserve">2012 désignant </w:t>
      </w:r>
      <w:r w:rsidRPr="003531A0">
        <w:t>M.</w:t>
      </w:r>
      <w:r w:rsidR="00796752">
        <w:t xml:space="preserve"> </w:t>
      </w:r>
      <w:r w:rsidR="00AF5DA9">
        <w:t xml:space="preserve">Jean-Michel </w:t>
      </w:r>
      <w:r>
        <w:t>L</w:t>
      </w:r>
      <w:r w:rsidRPr="003531A0">
        <w:t>air,</w:t>
      </w:r>
      <w:r>
        <w:t xml:space="preserve"> conseiller maître</w:t>
      </w:r>
      <w:r w:rsidRPr="003531A0">
        <w:t>,</w:t>
      </w:r>
      <w:r>
        <w:t xml:space="preserve"> pour instruire les suites à donner au réquisitoire susvisé ;</w:t>
      </w:r>
    </w:p>
    <w:p w:rsidR="00C6534A" w:rsidRDefault="009E267C" w:rsidP="009E267C">
      <w:pPr>
        <w:pStyle w:val="PS"/>
      </w:pPr>
      <w:r>
        <w:br w:type="page"/>
      </w:r>
      <w:r w:rsidR="00C6534A">
        <w:lastRenderedPageBreak/>
        <w:t>Vu le cautionnement de M.</w:t>
      </w:r>
      <w:r w:rsidR="00AF5DA9">
        <w:t> </w:t>
      </w:r>
      <w:r w:rsidR="00ED3345">
        <w:t>X</w:t>
      </w:r>
      <w:r w:rsidR="00C6534A">
        <w:t>, comptable à Saint-Brieuc Est, d’un montant de 168</w:t>
      </w:r>
      <w:r>
        <w:t> </w:t>
      </w:r>
      <w:r w:rsidR="00C6534A">
        <w:t>953</w:t>
      </w:r>
      <w:r>
        <w:t> </w:t>
      </w:r>
      <w:r w:rsidR="00C6534A">
        <w:t>euros à compter du 1</w:t>
      </w:r>
      <w:r w:rsidR="00C6534A" w:rsidRPr="002F3945">
        <w:rPr>
          <w:vertAlign w:val="superscript"/>
        </w:rPr>
        <w:t>er</w:t>
      </w:r>
      <w:r w:rsidR="00C6534A">
        <w:t xml:space="preserve"> décembre 2007 ;</w:t>
      </w:r>
    </w:p>
    <w:p w:rsidR="00C6534A" w:rsidRDefault="00C6534A" w:rsidP="009E267C">
      <w:pPr>
        <w:pStyle w:val="PS"/>
      </w:pPr>
      <w:r>
        <w:t>Sur le rapport de M. Lair</w:t>
      </w:r>
      <w:r w:rsidRPr="003531A0">
        <w:t>, conseiller maître</w:t>
      </w:r>
      <w:r w:rsidR="00796752">
        <w:t> </w:t>
      </w:r>
      <w:r w:rsidRPr="003531A0">
        <w:t>;</w:t>
      </w:r>
    </w:p>
    <w:p w:rsidR="00C6534A" w:rsidRDefault="00C6534A" w:rsidP="009E267C">
      <w:pPr>
        <w:pStyle w:val="PS"/>
      </w:pPr>
      <w:r>
        <w:t>Vu les conclusions n°</w:t>
      </w:r>
      <w:r w:rsidR="00AF5DA9">
        <w:t> </w:t>
      </w:r>
      <w:r>
        <w:t>219 du Procureur général près la cour des comptes du</w:t>
      </w:r>
      <w:r w:rsidR="00796752">
        <w:t xml:space="preserve"> </w:t>
      </w:r>
      <w:r>
        <w:t>19</w:t>
      </w:r>
      <w:r w:rsidR="00796752">
        <w:t xml:space="preserve"> </w:t>
      </w:r>
      <w:r>
        <w:t>mars 2013 ;</w:t>
      </w:r>
    </w:p>
    <w:p w:rsidR="00C6534A" w:rsidRDefault="00C6534A" w:rsidP="009E267C">
      <w:pPr>
        <w:pStyle w:val="PS"/>
      </w:pPr>
      <w:r>
        <w:t>Vu la lettre du 6 mars 2013 du président de la première chambre désignant M.</w:t>
      </w:r>
      <w:r w:rsidR="00796752">
        <w:t xml:space="preserve"> </w:t>
      </w:r>
      <w:r w:rsidR="004268C2">
        <w:t xml:space="preserve">Jean-Michel </w:t>
      </w:r>
      <w:r>
        <w:t xml:space="preserve">de </w:t>
      </w:r>
      <w:proofErr w:type="spellStart"/>
      <w:r>
        <w:t>Mourgues</w:t>
      </w:r>
      <w:proofErr w:type="spellEnd"/>
      <w:r w:rsidRPr="003E6CBD">
        <w:t>,</w:t>
      </w:r>
      <w:r>
        <w:t xml:space="preserve"> conseiller </w:t>
      </w:r>
      <w:r w:rsidRPr="003E6CBD">
        <w:t>maître, comme</w:t>
      </w:r>
      <w:r>
        <w:t xml:space="preserve"> réviseur ;</w:t>
      </w:r>
    </w:p>
    <w:p w:rsidR="00C6534A" w:rsidRDefault="00C6534A" w:rsidP="009E267C">
      <w:pPr>
        <w:pStyle w:val="PS"/>
      </w:pPr>
      <w:r>
        <w:t>Vu la lettre du 6 mars 2013,</w:t>
      </w:r>
      <w:r w:rsidRPr="003E6CBD">
        <w:t xml:space="preserve"> informant</w:t>
      </w:r>
      <w:r>
        <w:t xml:space="preserve"> M.</w:t>
      </w:r>
      <w:r w:rsidR="00AF5DA9">
        <w:t> </w:t>
      </w:r>
      <w:r w:rsidR="00ED3345">
        <w:t>X</w:t>
      </w:r>
      <w:r>
        <w:t xml:space="preserve"> de la date de l’audience publique </w:t>
      </w:r>
      <w:r w:rsidRPr="003E6CBD">
        <w:t xml:space="preserve">du </w:t>
      </w:r>
      <w:r>
        <w:t xml:space="preserve">27 mars </w:t>
      </w:r>
      <w:r w:rsidRPr="003E6CBD">
        <w:t>201</w:t>
      </w:r>
      <w:r>
        <w:t>3</w:t>
      </w:r>
      <w:r w:rsidRPr="003E6CBD">
        <w:t>, et</w:t>
      </w:r>
      <w:r>
        <w:t xml:space="preserve"> l’accusé de réception de cette lettre signé le 7 mars </w:t>
      </w:r>
      <w:r w:rsidRPr="003E6CBD">
        <w:t>201</w:t>
      </w:r>
      <w:r>
        <w:t>3 par le comptable ;</w:t>
      </w:r>
    </w:p>
    <w:p w:rsidR="00C6534A" w:rsidRDefault="00C6534A" w:rsidP="009E267C">
      <w:pPr>
        <w:pStyle w:val="PS"/>
      </w:pPr>
      <w:r>
        <w:t>Entendus en audience publique, M.</w:t>
      </w:r>
      <w:r w:rsidR="00AF5DA9">
        <w:t> </w:t>
      </w:r>
      <w:r>
        <w:t>Lair, conseiller maître, en son rapport oral, et M.</w:t>
      </w:r>
      <w:r w:rsidR="004268C2">
        <w:t> </w:t>
      </w:r>
      <w:r w:rsidR="00AF5DA9">
        <w:t xml:space="preserve">Yves </w:t>
      </w:r>
      <w:r>
        <w:t>Perrin, avocat général, en ses conclusions orales ;</w:t>
      </w:r>
    </w:p>
    <w:p w:rsidR="004268C2" w:rsidRDefault="004268C2" w:rsidP="009E267C">
      <w:pPr>
        <w:pStyle w:val="PS"/>
      </w:pPr>
      <w:r>
        <w:t>Entendu en audience publique, M. </w:t>
      </w:r>
      <w:r w:rsidR="00ED3345">
        <w:t>X</w:t>
      </w:r>
      <w:r>
        <w:t xml:space="preserve"> en ses observations, la parole lui étant donnée en dernier ;</w:t>
      </w:r>
    </w:p>
    <w:p w:rsidR="00C6534A" w:rsidRPr="00F06E29" w:rsidRDefault="00C6534A" w:rsidP="009E267C">
      <w:pPr>
        <w:pStyle w:val="PS"/>
      </w:pPr>
      <w:r>
        <w:t xml:space="preserve">Entendu à huis clos, le ministère public et le rapporteur s’étant retirés, </w:t>
      </w:r>
      <w:r w:rsidRPr="00F06E29">
        <w:t>M</w:t>
      </w:r>
      <w:r>
        <w:t>.</w:t>
      </w:r>
      <w:r w:rsidR="00AF5DA9">
        <w:t> </w:t>
      </w:r>
      <w:r>
        <w:t>de</w:t>
      </w:r>
      <w:r w:rsidR="00AF5DA9">
        <w:t> </w:t>
      </w:r>
      <w:proofErr w:type="spellStart"/>
      <w:r>
        <w:t>Mourgues</w:t>
      </w:r>
      <w:proofErr w:type="spellEnd"/>
      <w:r w:rsidRPr="00F06E29">
        <w:t>, conseill</w:t>
      </w:r>
      <w:r>
        <w:t>er</w:t>
      </w:r>
      <w:r w:rsidRPr="00F06E29">
        <w:t xml:space="preserve"> </w:t>
      </w:r>
      <w:r w:rsidRPr="003E6CBD">
        <w:t>maître,</w:t>
      </w:r>
      <w:r w:rsidRPr="00F06E29">
        <w:t xml:space="preserve"> en ses observations ;</w:t>
      </w:r>
    </w:p>
    <w:p w:rsidR="00C6534A" w:rsidRDefault="00C6534A" w:rsidP="00AF5DA9">
      <w:pPr>
        <w:pStyle w:val="PS"/>
        <w:ind w:firstLine="0"/>
        <w:jc w:val="center"/>
        <w:rPr>
          <w:b/>
        </w:rPr>
      </w:pPr>
      <w:r w:rsidRPr="001F3148">
        <w:rPr>
          <w:b/>
        </w:rPr>
        <w:t>ORDONNE</w:t>
      </w:r>
      <w:r w:rsidR="00AF5DA9">
        <w:rPr>
          <w:b/>
        </w:rPr>
        <w:t> :</w:t>
      </w:r>
    </w:p>
    <w:p w:rsidR="00C6534A" w:rsidRDefault="00C6534A" w:rsidP="00AF5DA9">
      <w:pPr>
        <w:pStyle w:val="PS"/>
        <w:spacing w:after="240"/>
        <w:ind w:firstLine="0"/>
        <w:rPr>
          <w:b/>
          <w:u w:val="single"/>
        </w:rPr>
      </w:pPr>
      <w:r>
        <w:rPr>
          <w:b/>
          <w:u w:val="single"/>
        </w:rPr>
        <w:t>A l’égard de M.</w:t>
      </w:r>
      <w:r w:rsidR="004268C2">
        <w:rPr>
          <w:b/>
          <w:u w:val="single"/>
        </w:rPr>
        <w:t> </w:t>
      </w:r>
      <w:r w:rsidR="00ED3345">
        <w:rPr>
          <w:b/>
          <w:u w:val="single"/>
        </w:rPr>
        <w:t>X</w:t>
      </w:r>
    </w:p>
    <w:p w:rsidR="00C6534A" w:rsidRDefault="00C6534A" w:rsidP="00AF5DA9">
      <w:pPr>
        <w:pStyle w:val="PS"/>
        <w:spacing w:after="0"/>
        <w:ind w:firstLine="0"/>
        <w:rPr>
          <w:b/>
          <w:u w:val="single"/>
        </w:rPr>
      </w:pPr>
      <w:r>
        <w:rPr>
          <w:b/>
          <w:u w:val="single"/>
        </w:rPr>
        <w:t>Affaire : « Entreprise unipersonnelle à responsabilité limitée (</w:t>
      </w:r>
      <w:proofErr w:type="spellStart"/>
      <w:r>
        <w:rPr>
          <w:b/>
          <w:u w:val="single"/>
        </w:rPr>
        <w:t>Eurl</w:t>
      </w:r>
      <w:proofErr w:type="spellEnd"/>
      <w:r>
        <w:rPr>
          <w:b/>
          <w:u w:val="single"/>
        </w:rPr>
        <w:t>) »</w:t>
      </w:r>
    </w:p>
    <w:p w:rsidR="00C6534A" w:rsidRDefault="00C6534A" w:rsidP="00AF5DA9">
      <w:pPr>
        <w:pStyle w:val="PS"/>
        <w:spacing w:after="240"/>
        <w:ind w:firstLine="0"/>
        <w:rPr>
          <w:b/>
          <w:u w:val="single"/>
        </w:rPr>
      </w:pPr>
      <w:r>
        <w:rPr>
          <w:b/>
          <w:u w:val="single"/>
        </w:rPr>
        <w:t xml:space="preserve">Le Mat </w:t>
      </w:r>
      <w:proofErr w:type="spellStart"/>
      <w:r>
        <w:rPr>
          <w:b/>
          <w:u w:val="single"/>
        </w:rPr>
        <w:t>Xandra</w:t>
      </w:r>
      <w:proofErr w:type="spellEnd"/>
    </w:p>
    <w:p w:rsidR="00C6534A" w:rsidRDefault="00C6534A" w:rsidP="00AF5DA9">
      <w:pPr>
        <w:pStyle w:val="PS"/>
        <w:ind w:firstLine="0"/>
        <w:rPr>
          <w:b/>
          <w:u w:val="single"/>
        </w:rPr>
      </w:pPr>
      <w:r>
        <w:rPr>
          <w:b/>
          <w:u w:val="single"/>
        </w:rPr>
        <w:t>Exercice 2008</w:t>
      </w:r>
    </w:p>
    <w:p w:rsidR="00C6534A" w:rsidRDefault="00C6534A" w:rsidP="009E267C">
      <w:pPr>
        <w:pStyle w:val="PS"/>
      </w:pPr>
      <w:r>
        <w:t xml:space="preserve">Considérant que par réquisitoire du 18 octobre 2012 le Procureur </w:t>
      </w:r>
      <w:r w:rsidR="00796752">
        <w:t>g</w:t>
      </w:r>
      <w:r>
        <w:t>énéral a</w:t>
      </w:r>
      <w:r w:rsidR="00796752">
        <w:t xml:space="preserve"> </w:t>
      </w:r>
      <w:r>
        <w:t>estimé que la responsabilité personnelle et pécuniaire de M.</w:t>
      </w:r>
      <w:r w:rsidR="00AF5DA9">
        <w:t> </w:t>
      </w:r>
      <w:r w:rsidR="00ED3345">
        <w:t>X</w:t>
      </w:r>
      <w:r>
        <w:t xml:space="preserve">, </w:t>
      </w:r>
      <w:r w:rsidRPr="00FD0DBF">
        <w:t xml:space="preserve">comptable </w:t>
      </w:r>
      <w:r>
        <w:t>en</w:t>
      </w:r>
      <w:r w:rsidR="00796752">
        <w:t xml:space="preserve"> </w:t>
      </w:r>
      <w:r>
        <w:t>fonctions au service des impôts des entreprises de Saint-Brieuc Est, du</w:t>
      </w:r>
      <w:r w:rsidR="00796752">
        <w:t xml:space="preserve"> </w:t>
      </w:r>
      <w:r>
        <w:t>4</w:t>
      </w:r>
      <w:r w:rsidR="00796752">
        <w:t xml:space="preserve"> </w:t>
      </w:r>
      <w:r>
        <w:t>décembre</w:t>
      </w:r>
      <w:r w:rsidR="00796752">
        <w:t xml:space="preserve"> </w:t>
      </w:r>
      <w:r>
        <w:t xml:space="preserve">2007, et jusqu’à la fin des exercices sous revue, </w:t>
      </w:r>
      <w:r w:rsidRPr="00490517">
        <w:t>pou</w:t>
      </w:r>
      <w:r>
        <w:t>vait</w:t>
      </w:r>
      <w:r w:rsidRPr="00490517">
        <w:t xml:space="preserve"> être mise en jeu à hauteur de </w:t>
      </w:r>
      <w:r>
        <w:t>10</w:t>
      </w:r>
      <w:r w:rsidR="00AF5DA9">
        <w:t> </w:t>
      </w:r>
      <w:r>
        <w:t>000</w:t>
      </w:r>
      <w:r w:rsidR="00AF5DA9">
        <w:t> </w:t>
      </w:r>
      <w:r>
        <w:t>euros</w:t>
      </w:r>
      <w:r w:rsidR="00796752">
        <w:t xml:space="preserve"> </w:t>
      </w:r>
      <w:r>
        <w:t>au titre de l’exercice 2008</w:t>
      </w:r>
      <w:r w:rsidRPr="00490517">
        <w:t> ;</w:t>
      </w:r>
    </w:p>
    <w:p w:rsidR="00C6534A" w:rsidRDefault="009E267C" w:rsidP="009E267C">
      <w:pPr>
        <w:pStyle w:val="PS"/>
      </w:pPr>
      <w:r>
        <w:br w:type="page"/>
      </w:r>
      <w:r w:rsidR="00C6534A">
        <w:lastRenderedPageBreak/>
        <w:t>Attendu en effet que l</w:t>
      </w:r>
      <w:r w:rsidR="00C6534A" w:rsidRPr="006240FE">
        <w:t xml:space="preserve">’entreprise </w:t>
      </w:r>
      <w:r w:rsidR="00C6534A" w:rsidRPr="008000CA">
        <w:t>unipersonnelle à responsabilité limitée</w:t>
      </w:r>
      <w:r w:rsidR="00C6534A">
        <w:t xml:space="preserve"> (</w:t>
      </w:r>
      <w:proofErr w:type="spellStart"/>
      <w:r w:rsidR="00C6534A">
        <w:t>Eurl</w:t>
      </w:r>
      <w:proofErr w:type="spellEnd"/>
      <w:r w:rsidR="00C6534A">
        <w:t xml:space="preserve">) Le </w:t>
      </w:r>
      <w:proofErr w:type="spellStart"/>
      <w:r w:rsidR="00C6534A">
        <w:t>Mat’Xandra</w:t>
      </w:r>
      <w:proofErr w:type="spellEnd"/>
      <w:r w:rsidR="00C6534A" w:rsidRPr="006240FE">
        <w:t xml:space="preserve"> a été déclarée en redressement judiciaire le </w:t>
      </w:r>
      <w:r w:rsidR="00C6534A">
        <w:t xml:space="preserve">12 février 2007 </w:t>
      </w:r>
      <w:r w:rsidR="00C6534A" w:rsidRPr="006240FE">
        <w:t xml:space="preserve">par jugement publié </w:t>
      </w:r>
      <w:r w:rsidR="00C6534A">
        <w:t xml:space="preserve">le 2 mars 2007, procédure convertie en </w:t>
      </w:r>
      <w:r w:rsidR="00C6534A" w:rsidRPr="006240FE">
        <w:t xml:space="preserve">liquidation judiciaire </w:t>
      </w:r>
      <w:r w:rsidR="00C6534A">
        <w:t>le 24</w:t>
      </w:r>
      <w:r w:rsidR="00796752">
        <w:t xml:space="preserve"> </w:t>
      </w:r>
      <w:r w:rsidR="00C6534A">
        <w:t xml:space="preserve">septembre 2007 puis </w:t>
      </w:r>
      <w:r w:rsidR="00C6534A" w:rsidRPr="006240FE">
        <w:t>clôturée pour insuf</w:t>
      </w:r>
      <w:r w:rsidR="00C6534A">
        <w:t>fisance d’actif le 24 février 2010</w:t>
      </w:r>
      <w:r w:rsidR="00796752">
        <w:t> </w:t>
      </w:r>
      <w:r w:rsidR="00C6534A">
        <w:t>;</w:t>
      </w:r>
    </w:p>
    <w:p w:rsidR="00C6534A" w:rsidRDefault="00C6534A" w:rsidP="009E267C">
      <w:pPr>
        <w:pStyle w:val="PS"/>
      </w:pPr>
      <w:r>
        <w:t xml:space="preserve">Attendu </w:t>
      </w:r>
      <w:r w:rsidRPr="00490517">
        <w:t xml:space="preserve">que le </w:t>
      </w:r>
      <w:r>
        <w:t>4 avril 2007, les</w:t>
      </w:r>
      <w:r w:rsidRPr="00490517">
        <w:t xml:space="preserve"> créance</w:t>
      </w:r>
      <w:r>
        <w:t>s</w:t>
      </w:r>
      <w:r w:rsidRPr="00490517">
        <w:t xml:space="preserve"> de l’Etat déclarée</w:t>
      </w:r>
      <w:r>
        <w:t>s</w:t>
      </w:r>
      <w:r w:rsidRPr="00490517">
        <w:t xml:space="preserve"> au passif du redressement judiciaire, à titre définitif pour </w:t>
      </w:r>
      <w:r>
        <w:t>13 104 euros</w:t>
      </w:r>
      <w:r w:rsidRPr="00490517">
        <w:t xml:space="preserve"> et à titre provisionnel pour</w:t>
      </w:r>
      <w:r w:rsidR="00796752">
        <w:t xml:space="preserve"> </w:t>
      </w:r>
      <w:r>
        <w:t>10</w:t>
      </w:r>
      <w:r w:rsidR="00AF5DA9">
        <w:t> </w:t>
      </w:r>
      <w:r>
        <w:t>000</w:t>
      </w:r>
      <w:r w:rsidR="00AF5DA9">
        <w:t> </w:t>
      </w:r>
      <w:r>
        <w:t>euros, ont été admises au passif le 2</w:t>
      </w:r>
      <w:r w:rsidR="00796752">
        <w:t xml:space="preserve"> </w:t>
      </w:r>
      <w:r>
        <w:t>octobre 2007, conformément à leur déclaration</w:t>
      </w:r>
      <w:r w:rsidR="00796752">
        <w:t> </w:t>
      </w:r>
      <w:r>
        <w:t>;</w:t>
      </w:r>
    </w:p>
    <w:p w:rsidR="00C6534A" w:rsidRDefault="00C6534A" w:rsidP="009E267C">
      <w:pPr>
        <w:pStyle w:val="PS"/>
      </w:pPr>
      <w:r>
        <w:t>Attendu qu’une fiche de prise en charge de la taxe sur la valeur ajoutée, d’un montant de 10</w:t>
      </w:r>
      <w:r w:rsidR="00AF5DA9">
        <w:t> </w:t>
      </w:r>
      <w:r>
        <w:t>000</w:t>
      </w:r>
      <w:r w:rsidR="00AF5DA9">
        <w:t> </w:t>
      </w:r>
      <w:r>
        <w:t>euros, a été transmise au service comptable le 15 janvier</w:t>
      </w:r>
      <w:r w:rsidR="00AF5DA9">
        <w:t> </w:t>
      </w:r>
      <w:r>
        <w:t>2008</w:t>
      </w:r>
      <w:r w:rsidR="00796752">
        <w:t> </w:t>
      </w:r>
      <w:r>
        <w:t>;</w:t>
      </w:r>
      <w:r w:rsidRPr="00C270A5">
        <w:t xml:space="preserve"> </w:t>
      </w:r>
      <w:r>
        <w:t>que cette créance déclarée à titre provisionnel, mise en recouvrement le 31 janvier 2008, par avis notifié le 5 février</w:t>
      </w:r>
      <w:r w:rsidR="00AF5DA9">
        <w:t> </w:t>
      </w:r>
      <w:r>
        <w:t>2008, n’a</w:t>
      </w:r>
      <w:r w:rsidRPr="00490517">
        <w:t xml:space="preserve"> pas </w:t>
      </w:r>
      <w:r>
        <w:t xml:space="preserve">été convertie </w:t>
      </w:r>
      <w:r w:rsidRPr="00490517">
        <w:t>à titre définitif au passif de la</w:t>
      </w:r>
      <w:r w:rsidR="00796752">
        <w:t xml:space="preserve"> </w:t>
      </w:r>
      <w:r w:rsidRPr="00490517">
        <w:t>procédure</w:t>
      </w:r>
      <w:r>
        <w:t>,</w:t>
      </w:r>
      <w:r w:rsidRPr="00490517">
        <w:t xml:space="preserve"> </w:t>
      </w:r>
      <w:r>
        <w:t>comme le prévoit l’article L.</w:t>
      </w:r>
      <w:r w:rsidR="00AF5DA9">
        <w:t> </w:t>
      </w:r>
      <w:r>
        <w:t>624-1 du code de commerce</w:t>
      </w:r>
      <w:r w:rsidR="00796752">
        <w:t> </w:t>
      </w:r>
      <w:r>
        <w:t>; qu’en l’espèce, ce délai était de douze mois à compter du jugement d’ouverture de la procédure, publié</w:t>
      </w:r>
      <w:r w:rsidR="00796752">
        <w:t xml:space="preserve"> </w:t>
      </w:r>
      <w:r>
        <w:t>au Bulletin d</w:t>
      </w:r>
      <w:r w:rsidR="00AF5DA9">
        <w:t xml:space="preserve">es </w:t>
      </w:r>
      <w:r>
        <w:t>Annonces Civiles et Commerciales, délai expirant le 12</w:t>
      </w:r>
      <w:r w:rsidR="00796752">
        <w:t xml:space="preserve"> </w:t>
      </w:r>
      <w:r>
        <w:t>février</w:t>
      </w:r>
      <w:r w:rsidR="00796752">
        <w:t xml:space="preserve"> </w:t>
      </w:r>
      <w:r>
        <w:t>2008 ; que la créance de 10</w:t>
      </w:r>
      <w:r w:rsidR="00AF5DA9">
        <w:t> </w:t>
      </w:r>
      <w:r>
        <w:t>000</w:t>
      </w:r>
      <w:r w:rsidR="00AF5DA9">
        <w:t> </w:t>
      </w:r>
      <w:r>
        <w:t>euros s’est trouvée forclose depuis cette</w:t>
      </w:r>
      <w:r w:rsidR="00AF5DA9">
        <w:t> </w:t>
      </w:r>
      <w:r>
        <w:t>date</w:t>
      </w:r>
      <w:r w:rsidR="00AF5DA9">
        <w:t> </w:t>
      </w:r>
      <w:r w:rsidRPr="00490517">
        <w:t>;</w:t>
      </w:r>
      <w:r>
        <w:t xml:space="preserve"> </w:t>
      </w:r>
    </w:p>
    <w:p w:rsidR="00C6534A" w:rsidRDefault="00C6534A" w:rsidP="009E267C">
      <w:pPr>
        <w:pStyle w:val="PS"/>
      </w:pPr>
      <w:r>
        <w:t xml:space="preserve">Attendu </w:t>
      </w:r>
      <w:r w:rsidRPr="00490517">
        <w:t>que</w:t>
      </w:r>
      <w:r>
        <w:t xml:space="preserve"> </w:t>
      </w:r>
      <w:r w:rsidRPr="00B97996">
        <w:t>l’</w:t>
      </w:r>
      <w:r>
        <w:t xml:space="preserve">admission </w:t>
      </w:r>
      <w:r w:rsidRPr="00490517">
        <w:t xml:space="preserve">en non-valeur </w:t>
      </w:r>
      <w:r>
        <w:t xml:space="preserve">de </w:t>
      </w:r>
      <w:r w:rsidRPr="00B97996">
        <w:t xml:space="preserve">la créance a </w:t>
      </w:r>
      <w:r>
        <w:t>été prononcée par décision du</w:t>
      </w:r>
      <w:r w:rsidRPr="00490517">
        <w:t xml:space="preserve"> </w:t>
      </w:r>
      <w:r>
        <w:t>11</w:t>
      </w:r>
      <w:r w:rsidR="00796752">
        <w:t xml:space="preserve"> </w:t>
      </w:r>
      <w:r>
        <w:t>juin</w:t>
      </w:r>
      <w:r w:rsidR="00796752">
        <w:t xml:space="preserve"> </w:t>
      </w:r>
      <w:r>
        <w:t xml:space="preserve">2010, attestant que les créances avaient été régulièrement déclarées, et converties pour celles produites à titre provisionnel </w:t>
      </w:r>
      <w:r w:rsidRPr="00490517">
        <w:t>;</w:t>
      </w:r>
    </w:p>
    <w:p w:rsidR="00C6534A" w:rsidRPr="00490517" w:rsidRDefault="00C6534A" w:rsidP="009E267C">
      <w:pPr>
        <w:pStyle w:val="PS"/>
      </w:pPr>
      <w:r>
        <w:t xml:space="preserve">Considérant </w:t>
      </w:r>
      <w:r w:rsidRPr="00490517">
        <w:t>que la Cour</w:t>
      </w:r>
      <w:r>
        <w:t xml:space="preserve">, </w:t>
      </w:r>
      <w:r w:rsidRPr="00490517">
        <w:t>dans son appréciation de la responsabilité des comptables</w:t>
      </w:r>
      <w:r w:rsidR="00796752">
        <w:t xml:space="preserve"> </w:t>
      </w:r>
      <w:r>
        <w:t xml:space="preserve">et de leurs diligences, </w:t>
      </w:r>
      <w:r w:rsidRPr="00490517">
        <w:t>n’est pas tenue par les décisions administratives d’admission en non-valeur ;</w:t>
      </w:r>
    </w:p>
    <w:p w:rsidR="00C6534A" w:rsidRDefault="00C6534A" w:rsidP="009E267C">
      <w:pPr>
        <w:pStyle w:val="PS"/>
      </w:pPr>
      <w:r>
        <w:t>Considérant que dans sa réponse à la Cour le 13 décembre 2012 M.</w:t>
      </w:r>
      <w:r w:rsidR="004268C2">
        <w:t> </w:t>
      </w:r>
      <w:r w:rsidR="00ED3345">
        <w:t>X</w:t>
      </w:r>
      <w:r>
        <w:t xml:space="preserve"> fait valoir que l’inspection de contrôle et d’expertise (ICE) lui a transmis un état liquidatif d’un montant de taxe sur la valeur ajoutée de 10</w:t>
      </w:r>
      <w:r w:rsidR="004268C2">
        <w:t> </w:t>
      </w:r>
      <w:r>
        <w:t>000</w:t>
      </w:r>
      <w:r w:rsidR="004268C2">
        <w:t> </w:t>
      </w:r>
      <w:r>
        <w:t>euros, respectivement 7</w:t>
      </w:r>
      <w:r w:rsidR="00AF5DA9">
        <w:t> </w:t>
      </w:r>
      <w:r>
        <w:t>500</w:t>
      </w:r>
      <w:r w:rsidR="00AF5DA9">
        <w:t> </w:t>
      </w:r>
      <w:r>
        <w:t>euros sur l’exercice 2006 et 2</w:t>
      </w:r>
      <w:r w:rsidR="004268C2">
        <w:t> </w:t>
      </w:r>
      <w:r>
        <w:t>500</w:t>
      </w:r>
      <w:r w:rsidR="004268C2">
        <w:t> </w:t>
      </w:r>
      <w:r>
        <w:t>euros pour la période allant du 1</w:t>
      </w:r>
      <w:r w:rsidRPr="00951C56">
        <w:rPr>
          <w:vertAlign w:val="superscript"/>
        </w:rPr>
        <w:t>er</w:t>
      </w:r>
      <w:r w:rsidR="00796752" w:rsidRPr="00796752">
        <w:t xml:space="preserve"> </w:t>
      </w:r>
      <w:r>
        <w:t>janvier</w:t>
      </w:r>
      <w:r w:rsidR="00796752">
        <w:t xml:space="preserve"> </w:t>
      </w:r>
      <w:r>
        <w:t>2007 au 12 février 2007 ; que la fiche de prise en charge, remise le 16</w:t>
      </w:r>
      <w:r w:rsidR="00796752">
        <w:t xml:space="preserve"> </w:t>
      </w:r>
      <w:r>
        <w:t>janvier 2008 au service comptable, d’un montant de taxe sur la valeur ajoutée de 10</w:t>
      </w:r>
      <w:r w:rsidR="004268C2">
        <w:t> </w:t>
      </w:r>
      <w:r>
        <w:t>000</w:t>
      </w:r>
      <w:r w:rsidR="004268C2">
        <w:t> </w:t>
      </w:r>
      <w:r>
        <w:t>euros, portait sur la période du</w:t>
      </w:r>
      <w:r w:rsidR="00796752">
        <w:t xml:space="preserve"> </w:t>
      </w:r>
      <w:r>
        <w:t>1</w:t>
      </w:r>
      <w:r w:rsidRPr="00D93A32">
        <w:rPr>
          <w:vertAlign w:val="superscript"/>
        </w:rPr>
        <w:t>er</w:t>
      </w:r>
      <w:r w:rsidR="004268C2">
        <w:rPr>
          <w:vertAlign w:val="superscript"/>
        </w:rPr>
        <w:t> </w:t>
      </w:r>
      <w:r>
        <w:t>décembre</w:t>
      </w:r>
      <w:r w:rsidR="004268C2">
        <w:t> </w:t>
      </w:r>
      <w:r>
        <w:t>2006 au 30 septembre</w:t>
      </w:r>
      <w:r w:rsidR="004268C2">
        <w:t> </w:t>
      </w:r>
      <w:r>
        <w:t>2007,</w:t>
      </w:r>
      <w:r w:rsidRPr="000458BF">
        <w:t xml:space="preserve"> </w:t>
      </w:r>
      <w:r>
        <w:t>sans répartition des créances nées avant et après le jugement d’ouverture</w:t>
      </w:r>
      <w:r w:rsidR="00796752">
        <w:t xml:space="preserve"> </w:t>
      </w:r>
      <w:r>
        <w:t>de la procédure</w:t>
      </w:r>
      <w:r w:rsidR="00796752">
        <w:t> </w:t>
      </w:r>
      <w:r>
        <w:t>; que cette taxation d’office, menée, selon</w:t>
      </w:r>
      <w:r w:rsidR="00796752">
        <w:t xml:space="preserve"> </w:t>
      </w:r>
      <w:r>
        <w:t>le comptable, d’une manière irréaliste, l’aurait empêché d’opérer lui-même la</w:t>
      </w:r>
      <w:r w:rsidR="00796752">
        <w:t xml:space="preserve"> </w:t>
      </w:r>
      <w:r>
        <w:t>répartition entre créances avant jugement et après jugement</w:t>
      </w:r>
      <w:r w:rsidRPr="00B97996">
        <w:t>,</w:t>
      </w:r>
      <w:r>
        <w:t xml:space="preserve"> e</w:t>
      </w:r>
      <w:r w:rsidRPr="00B97996">
        <w:t>t</w:t>
      </w:r>
      <w:r>
        <w:t xml:space="preserve"> donc de convertir la</w:t>
      </w:r>
      <w:r w:rsidR="00796752">
        <w:t xml:space="preserve"> </w:t>
      </w:r>
      <w:r>
        <w:t>créance déclarée à titre provisionnel ;</w:t>
      </w:r>
    </w:p>
    <w:p w:rsidR="00C6534A" w:rsidRPr="00B97996" w:rsidRDefault="00C6534A" w:rsidP="009E267C">
      <w:pPr>
        <w:pStyle w:val="PS"/>
        <w:spacing w:after="360"/>
      </w:pPr>
      <w:r w:rsidRPr="00B97996">
        <w:t xml:space="preserve">Attendu qu’en outre le comptable fait référence à deux arrêts de la Cour de </w:t>
      </w:r>
      <w:r w:rsidR="00796752">
        <w:t>c</w:t>
      </w:r>
      <w:r w:rsidRPr="00B97996">
        <w:t xml:space="preserve">assation des 29 avril 2003 et 19 novembre 2003 </w:t>
      </w:r>
      <w:r w:rsidRPr="005F1F4D">
        <w:t>(respectivement Trésorier de Grignan et receveurs divisionnaires des impôts de Niort</w:t>
      </w:r>
      <w:r>
        <w:t>)</w:t>
      </w:r>
      <w:r w:rsidRPr="00B97996">
        <w:t xml:space="preserve"> qui, selon lui, impliqueraient </w:t>
      </w:r>
      <w:r w:rsidRPr="00B97996">
        <w:rPr>
          <w:i/>
        </w:rPr>
        <w:t>« qu’il n’était guère réaliste de tenter de convertir une créance déclarée à titre provisionnel avec un avis de mise en recouvrement concernant pour l’essentiel la continuation de l’activité après jugement » ;« qu’en l’absence de déclaration complémentaire, laquelle</w:t>
      </w:r>
      <w:r w:rsidR="00796752">
        <w:rPr>
          <w:i/>
        </w:rPr>
        <w:t xml:space="preserve"> </w:t>
      </w:r>
      <w:r w:rsidRPr="00B97996">
        <w:rPr>
          <w:i/>
        </w:rPr>
        <w:t>aurait nécessité un relevé de forclusion, la créance ne pouvait être admise qu’à</w:t>
      </w:r>
      <w:r w:rsidR="00796752">
        <w:rPr>
          <w:i/>
        </w:rPr>
        <w:t xml:space="preserve"> </w:t>
      </w:r>
      <w:r w:rsidRPr="00B97996">
        <w:rPr>
          <w:i/>
        </w:rPr>
        <w:lastRenderedPageBreak/>
        <w:t>concurrence de la somme déclarée à titre provisionnel »</w:t>
      </w:r>
      <w:r w:rsidRPr="00B97996">
        <w:t xml:space="preserve"> ; qu’aux termes de l’arrêt </w:t>
      </w:r>
      <w:r>
        <w:t xml:space="preserve">de la Cour de cassation précité </w:t>
      </w:r>
      <w:r w:rsidRPr="00B97996">
        <w:t>du 19</w:t>
      </w:r>
      <w:r w:rsidR="009E267C">
        <w:t> </w:t>
      </w:r>
      <w:r w:rsidRPr="00B97996">
        <w:t>novembre</w:t>
      </w:r>
      <w:r w:rsidR="009E267C">
        <w:t> </w:t>
      </w:r>
      <w:r w:rsidRPr="00B97996">
        <w:t xml:space="preserve">2003 </w:t>
      </w:r>
      <w:r w:rsidRPr="00B97996">
        <w:rPr>
          <w:i/>
        </w:rPr>
        <w:t>«le receveur informé de la procédure collective en temps utile n’avait pas complété sa déclaration dans le délai précité et que, pour être relevé de la forclusion, il lui appartenait comme tout autre créancier, d’établir que sa défaillance ne lui était pas imputable »</w:t>
      </w:r>
      <w:r w:rsidRPr="00B97996">
        <w:t> ;</w:t>
      </w:r>
    </w:p>
    <w:p w:rsidR="00C6534A" w:rsidRPr="00B97996" w:rsidRDefault="00C6534A" w:rsidP="009E267C">
      <w:pPr>
        <w:pStyle w:val="PS"/>
        <w:spacing w:after="360"/>
      </w:pPr>
      <w:r w:rsidRPr="00B97996">
        <w:t xml:space="preserve">Considérant que cette jurisprudence de la Cour de </w:t>
      </w:r>
      <w:r w:rsidR="00796752">
        <w:t>c</w:t>
      </w:r>
      <w:r w:rsidRPr="00B97996">
        <w:t xml:space="preserve">assation, commentée par le Bulletin </w:t>
      </w:r>
      <w:r w:rsidR="00796752">
        <w:t>j</w:t>
      </w:r>
      <w:r w:rsidRPr="00B97996">
        <w:t>uridique du recouvrement (BJR) de la DGFIP du 1</w:t>
      </w:r>
      <w:r w:rsidRPr="00B97996">
        <w:rPr>
          <w:vertAlign w:val="superscript"/>
        </w:rPr>
        <w:t>er</w:t>
      </w:r>
      <w:r w:rsidR="00796752">
        <w:t xml:space="preserve"> </w:t>
      </w:r>
      <w:r w:rsidRPr="00B97996">
        <w:t>trimestre</w:t>
      </w:r>
      <w:r w:rsidR="00796752">
        <w:t xml:space="preserve"> </w:t>
      </w:r>
      <w:r w:rsidRPr="00B97996">
        <w:t>2004,</w:t>
      </w:r>
      <w:r w:rsidR="00796752">
        <w:t xml:space="preserve"> </w:t>
      </w:r>
      <w:r w:rsidRPr="00B97996">
        <w:t>porte sur des affaires différentes de celle soumise au juge des comptes ; qu’en effet, il ne s’agit pas, contrairement aux affaires jugées par la Cour de cassation, d’une différence de montant entre la déclaration provisionnelle et la</w:t>
      </w:r>
      <w:r w:rsidR="00796752">
        <w:t xml:space="preserve"> </w:t>
      </w:r>
      <w:r w:rsidRPr="00B97996">
        <w:t>déclaration définitive ; que, dans le cas soumis au juge des comptes, il s’agit d’une déclaration provisionnelle de taxe sur la valeur ajoutée de</w:t>
      </w:r>
      <w:r>
        <w:t xml:space="preserve"> </w:t>
      </w:r>
      <w:r w:rsidRPr="00B97996">
        <w:t>10</w:t>
      </w:r>
      <w:r w:rsidR="004268C2">
        <w:t> </w:t>
      </w:r>
      <w:r w:rsidRPr="00B97996">
        <w:t>000</w:t>
      </w:r>
      <w:r w:rsidR="004268C2">
        <w:t> </w:t>
      </w:r>
      <w:r>
        <w:t>euros</w:t>
      </w:r>
      <w:r w:rsidRPr="00B97996">
        <w:t>, portant sur la période du 1</w:t>
      </w:r>
      <w:r w:rsidRPr="00B97996">
        <w:rPr>
          <w:vertAlign w:val="superscript"/>
        </w:rPr>
        <w:t>er</w:t>
      </w:r>
      <w:r w:rsidR="00796752">
        <w:t xml:space="preserve"> </w:t>
      </w:r>
      <w:r w:rsidRPr="00B97996">
        <w:t>janvier</w:t>
      </w:r>
      <w:r w:rsidR="00796752">
        <w:t xml:space="preserve"> </w:t>
      </w:r>
      <w:r w:rsidRPr="00B97996">
        <w:t>2006 au 12</w:t>
      </w:r>
      <w:r w:rsidR="00796752">
        <w:t xml:space="preserve"> </w:t>
      </w:r>
      <w:r w:rsidRPr="00B97996">
        <w:t>février</w:t>
      </w:r>
      <w:r w:rsidR="00796752">
        <w:t xml:space="preserve"> </w:t>
      </w:r>
      <w:r w:rsidRPr="00B97996">
        <w:t xml:space="preserve">2007, non convertie à titre définitif, mise en recouvrement pour le même montant pour la période décembre 2006 à septembre 2007 ; que le comptable ne peut donc identifier son affaire </w:t>
      </w:r>
      <w:r>
        <w:t xml:space="preserve">à celles </w:t>
      </w:r>
      <w:r w:rsidRPr="00B97996">
        <w:t>jugées par la Cour de</w:t>
      </w:r>
      <w:r w:rsidR="00796752">
        <w:t xml:space="preserve"> </w:t>
      </w:r>
      <w:r w:rsidRPr="00B97996">
        <w:t>cassation</w:t>
      </w:r>
      <w:r>
        <w:t> ;</w:t>
      </w:r>
    </w:p>
    <w:p w:rsidR="00C6534A" w:rsidRDefault="00C6534A" w:rsidP="009E267C">
      <w:pPr>
        <w:pStyle w:val="PS"/>
        <w:spacing w:after="360"/>
      </w:pPr>
      <w:r>
        <w:t xml:space="preserve">Attendu par ailleurs </w:t>
      </w:r>
      <w:r w:rsidRPr="00B97996">
        <w:t xml:space="preserve">que le comptable fait valoir </w:t>
      </w:r>
      <w:r>
        <w:t>que la fin de la période de conversion se situait deux mois après sa prise de poste</w:t>
      </w:r>
      <w:r w:rsidRPr="00B97996">
        <w:t>, pendant la</w:t>
      </w:r>
      <w:r>
        <w:t xml:space="preserve"> période durant laquelle il pouvait faire des réserves</w:t>
      </w:r>
      <w:r w:rsidR="00796752">
        <w:t xml:space="preserve"> </w:t>
      </w:r>
      <w:r>
        <w:t>sur son prédécesseur</w:t>
      </w:r>
      <w:r w:rsidR="00796752">
        <w:t> </w:t>
      </w:r>
      <w:r>
        <w:t xml:space="preserve">; </w:t>
      </w:r>
      <w:r w:rsidRPr="00B97996">
        <w:t>que toutefois</w:t>
      </w:r>
      <w:r>
        <w:t>,</w:t>
      </w:r>
      <w:r w:rsidRPr="00B97996">
        <w:t xml:space="preserve"> cet argument ne saurait dégager la responsabilité du comptable</w:t>
      </w:r>
      <w:r>
        <w:t xml:space="preserve">, </w:t>
      </w:r>
      <w:r w:rsidRPr="00B97996">
        <w:t>la question des réserves étant sans lien avec les</w:t>
      </w:r>
      <w:r>
        <w:t xml:space="preserve"> obligations auxquelles le comptable est tenu pour recouvrer une créance ;</w:t>
      </w:r>
    </w:p>
    <w:p w:rsidR="00C6534A" w:rsidRDefault="00C6534A" w:rsidP="009E267C">
      <w:pPr>
        <w:pStyle w:val="PS"/>
        <w:spacing w:after="360"/>
      </w:pPr>
      <w:r w:rsidRPr="00B97996">
        <w:t>Attendu que, selon le comptable</w:t>
      </w:r>
      <w:r>
        <w:t xml:space="preserve">, </w:t>
      </w:r>
      <w:r w:rsidRPr="00B97996">
        <w:t>le service des impôts des entreprises n’aurait pas été doté</w:t>
      </w:r>
      <w:r>
        <w:t xml:space="preserve"> </w:t>
      </w:r>
      <w:r w:rsidRPr="00B97996">
        <w:t>d’un système spécifique de surveillance des créances à convertir ; que cet argument, lié aux conditions de fonctionnement du poste, n’a pas à être pris en considér</w:t>
      </w:r>
      <w:r w:rsidR="008F3C4F">
        <w:t>ation par le juge des comptes ;</w:t>
      </w:r>
    </w:p>
    <w:p w:rsidR="00C6534A" w:rsidRPr="00A85656" w:rsidRDefault="00C6534A" w:rsidP="009E267C">
      <w:pPr>
        <w:pStyle w:val="PS"/>
        <w:spacing w:after="360"/>
      </w:pPr>
      <w:r w:rsidRPr="00B97996">
        <w:t>Attendu que le comptable indique aussi que</w:t>
      </w:r>
      <w:r>
        <w:rPr>
          <w:color w:val="FF0000"/>
        </w:rPr>
        <w:t xml:space="preserve"> </w:t>
      </w:r>
      <w:r>
        <w:t>la procédure a été clôturée pour insuffisance d’actif </w:t>
      </w:r>
      <w:r w:rsidRPr="00B97996">
        <w:t xml:space="preserve">; </w:t>
      </w:r>
      <w:r>
        <w:t>que le mandataire a</w:t>
      </w:r>
      <w:r w:rsidRPr="00B97996">
        <w:t>vait</w:t>
      </w:r>
      <w:r>
        <w:t xml:space="preserve"> fait un versement de 858,02 euros</w:t>
      </w:r>
      <w:r w:rsidR="008F3C4F">
        <w:t xml:space="preserve"> </w:t>
      </w:r>
      <w:r>
        <w:t xml:space="preserve">imputé sur la créance </w:t>
      </w:r>
      <w:r w:rsidRPr="00745ACE">
        <w:t>admise</w:t>
      </w:r>
      <w:r>
        <w:t xml:space="preserve"> à titre définitif ; </w:t>
      </w:r>
      <w:r w:rsidRPr="00B97996">
        <w:t xml:space="preserve">que, selon le comptable, </w:t>
      </w:r>
      <w:r>
        <w:t>aucun recouvrement n’aurait pu être obtenu, même si la créance avait été convertie à titre définitif au passif </w:t>
      </w:r>
      <w:r w:rsidR="008F3C4F">
        <w:t>;</w:t>
      </w:r>
    </w:p>
    <w:p w:rsidR="00C6534A" w:rsidRPr="00A85656" w:rsidRDefault="00C6534A" w:rsidP="009E267C">
      <w:pPr>
        <w:pStyle w:val="PS"/>
        <w:spacing w:after="360"/>
      </w:pPr>
      <w:r w:rsidRPr="00A85656">
        <w:t xml:space="preserve">Attendu que le fait qu’aucun </w:t>
      </w:r>
      <w:r>
        <w:t>r</w:t>
      </w:r>
      <w:r w:rsidRPr="00A85656">
        <w:t xml:space="preserve">ecouvrement n’aurait pu être espéré </w:t>
      </w:r>
      <w:r w:rsidR="00D40930">
        <w:t>est sans effet sur le</w:t>
      </w:r>
      <w:r w:rsidRPr="00A85656">
        <w:t xml:space="preserve"> manquement </w:t>
      </w:r>
      <w:r w:rsidR="00D40930">
        <w:t xml:space="preserve">que le comptable a commis en 2008 </w:t>
      </w:r>
      <w:r w:rsidRPr="00A85656">
        <w:t>en ne convertissant pas la créance, manquement qui a entraîné un préjudice pour le Trésor ;</w:t>
      </w:r>
    </w:p>
    <w:p w:rsidR="00C6534A" w:rsidRPr="00A85656" w:rsidRDefault="00C6534A" w:rsidP="009E267C">
      <w:pPr>
        <w:pStyle w:val="PS"/>
        <w:spacing w:after="360"/>
      </w:pPr>
      <w:r>
        <w:t>Attendu que M.</w:t>
      </w:r>
      <w:r w:rsidR="004268C2">
        <w:t> </w:t>
      </w:r>
      <w:r w:rsidR="00ED3345">
        <w:t>X</w:t>
      </w:r>
      <w:r>
        <w:t>, lors de l’audience publique</w:t>
      </w:r>
      <w:r w:rsidR="004268C2">
        <w:t>,</w:t>
      </w:r>
      <w:r>
        <w:t xml:space="preserve"> a fait valoir à décharge en</w:t>
      </w:r>
      <w:r w:rsidR="008F3C4F">
        <w:t xml:space="preserve"> </w:t>
      </w:r>
      <w:r>
        <w:t xml:space="preserve">premier lieu, </w:t>
      </w:r>
      <w:r w:rsidRPr="003E20BD">
        <w:t>l</w:t>
      </w:r>
      <w:r>
        <w:t>e fait que le document de prise en charge établi par le service d’assiette portait, certes, sur les mêmes exercices, 2006 et 2007</w:t>
      </w:r>
      <w:r w:rsidR="004268C2">
        <w:t>,</w:t>
      </w:r>
      <w:r>
        <w:t xml:space="preserve"> que l’état liquidatif provisionnel, mais pas sur les mêmes mois ; </w:t>
      </w:r>
      <w:r w:rsidRPr="00A85656">
        <w:t>que cette discordance lui aurait interdit toute tentative de conversion de la créance provisionnelle de 10</w:t>
      </w:r>
      <w:r w:rsidR="004268C2">
        <w:t> </w:t>
      </w:r>
      <w:r w:rsidRPr="00A85656">
        <w:t>000</w:t>
      </w:r>
      <w:r w:rsidR="004268C2">
        <w:t> </w:t>
      </w:r>
      <w:r w:rsidRPr="00A85656">
        <w:t xml:space="preserve">euros à titre définitif, qui n’aurait eu aucune chance d’être acceptée par le liquidateur ; que selon lui, cette discordance ne lui </w:t>
      </w:r>
      <w:r>
        <w:t xml:space="preserve">était </w:t>
      </w:r>
      <w:r w:rsidRPr="00A85656">
        <w:t>pas imputable, mais résult</w:t>
      </w:r>
      <w:r>
        <w:t>ait</w:t>
      </w:r>
      <w:r w:rsidRPr="00A85656">
        <w:t xml:space="preserve"> d’un défaut de communication entre services ; qu’il</w:t>
      </w:r>
      <w:r w:rsidR="008F3C4F">
        <w:t xml:space="preserve"> </w:t>
      </w:r>
      <w:r w:rsidRPr="00A85656">
        <w:t>conteste donc la présomption de charge à son encontre</w:t>
      </w:r>
      <w:r>
        <w:t xml:space="preserve"> </w:t>
      </w:r>
      <w:r w:rsidRPr="00A85656">
        <w:t>;</w:t>
      </w:r>
    </w:p>
    <w:p w:rsidR="00C6534A" w:rsidRPr="00A85656" w:rsidRDefault="00C6534A" w:rsidP="009E267C">
      <w:pPr>
        <w:pStyle w:val="PS"/>
      </w:pPr>
      <w:r w:rsidRPr="00A85656">
        <w:lastRenderedPageBreak/>
        <w:t>Attendu qu’il n’appartient pas au comptable de contester la taxation d’office effectuée le 14 décembre 2007 par le service d’assiette (ICE) ;</w:t>
      </w:r>
      <w:r>
        <w:t xml:space="preserve"> que le comptable n’est pas juge de la légalité des actes de l’ordonnateur ;</w:t>
      </w:r>
    </w:p>
    <w:p w:rsidR="00C6534A" w:rsidRPr="00A85656" w:rsidRDefault="00C6534A" w:rsidP="009E267C">
      <w:pPr>
        <w:pStyle w:val="PS"/>
      </w:pPr>
      <w:r w:rsidRPr="00A85656">
        <w:t xml:space="preserve">Attendu </w:t>
      </w:r>
      <w:r>
        <w:t>en outre</w:t>
      </w:r>
      <w:r w:rsidRPr="00A85656">
        <w:t xml:space="preserve"> que l’argument du défaut de communication entre services, </w:t>
      </w:r>
      <w:r>
        <w:t xml:space="preserve">argument </w:t>
      </w:r>
      <w:r w:rsidRPr="00A85656">
        <w:t xml:space="preserve">qui d’ailleurs n’a pas à être pris en considération par le juge des comptes, ne saurait de toute façon être retenu dès lors que </w:t>
      </w:r>
      <w:r w:rsidR="0023203B">
        <w:t>l’</w:t>
      </w:r>
      <w:r w:rsidRPr="00A85656">
        <w:t>ICE</w:t>
      </w:r>
      <w:r>
        <w:t xml:space="preserve"> </w:t>
      </w:r>
      <w:r w:rsidRPr="00A85656">
        <w:t>et le service de de recouvrement (SIE) des Côtes d’Armor</w:t>
      </w:r>
      <w:r>
        <w:t xml:space="preserve"> </w:t>
      </w:r>
      <w:r w:rsidRPr="00A85656">
        <w:t>étaient dans les mêmes locaux ;</w:t>
      </w:r>
    </w:p>
    <w:p w:rsidR="00C6534A" w:rsidRDefault="00C6534A" w:rsidP="009E267C">
      <w:pPr>
        <w:pStyle w:val="PS"/>
      </w:pPr>
      <w:r>
        <w:t>Attendu qu</w:t>
      </w:r>
      <w:r w:rsidRPr="00A85656">
        <w:t>e</w:t>
      </w:r>
      <w:r>
        <w:t xml:space="preserve"> M.</w:t>
      </w:r>
      <w:r w:rsidR="0023203B">
        <w:t> </w:t>
      </w:r>
      <w:r w:rsidR="00ED3345">
        <w:t>X</w:t>
      </w:r>
      <w:r>
        <w:t xml:space="preserve"> a fait aussi savoir lors de l’audience publique que la fiche de prise en charge de 10</w:t>
      </w:r>
      <w:r w:rsidR="00AF5DA9">
        <w:t> </w:t>
      </w:r>
      <w:r>
        <w:t>000</w:t>
      </w:r>
      <w:r w:rsidR="00AF5DA9">
        <w:t> </w:t>
      </w:r>
      <w:r>
        <w:t xml:space="preserve">euros précitée se rapportait principalement à la période postérieure au jugement d’ouverture de la procédure ; que dès lors, ces créances relevaient de la poursuite d’activité ; que, de ce fait, le liquidateur </w:t>
      </w:r>
      <w:r w:rsidRPr="00A85656">
        <w:t>a</w:t>
      </w:r>
      <w:r>
        <w:t>urait</w:t>
      </w:r>
      <w:r w:rsidRPr="00A85656">
        <w:t xml:space="preserve"> é</w:t>
      </w:r>
      <w:r>
        <w:t>té informé de l’existence de ces créances par un avis de mise en recouvrement du 31</w:t>
      </w:r>
      <w:r w:rsidR="009E267C">
        <w:t> </w:t>
      </w:r>
      <w:r>
        <w:t>janvier</w:t>
      </w:r>
      <w:r w:rsidR="009E267C">
        <w:t> </w:t>
      </w:r>
      <w:r>
        <w:t>2008 qui</w:t>
      </w:r>
      <w:r w:rsidR="008F3C4F">
        <w:t xml:space="preserve"> </w:t>
      </w:r>
      <w:r>
        <w:t>lui avait été notifié le 5 février</w:t>
      </w:r>
      <w:r w:rsidR="009E267C">
        <w:t> </w:t>
      </w:r>
      <w:r>
        <w:t>2008 ;</w:t>
      </w:r>
    </w:p>
    <w:p w:rsidR="00C6534A" w:rsidRDefault="00C6534A" w:rsidP="009E267C">
      <w:pPr>
        <w:pStyle w:val="PS"/>
      </w:pPr>
      <w:r>
        <w:t>Attendu toutefois qu’au vu de cet avis de mise en recouvrement, aucune information sur l’existence de créances relevant de la poursuite d’activité n’y est mentionnée</w:t>
      </w:r>
      <w:r w:rsidR="008F3C4F">
        <w:t> </w:t>
      </w:r>
      <w:r>
        <w:t>;</w:t>
      </w:r>
    </w:p>
    <w:p w:rsidR="00C6534A" w:rsidRDefault="00C6534A" w:rsidP="009E267C">
      <w:pPr>
        <w:pStyle w:val="PS"/>
        <w:rPr>
          <w:i/>
        </w:rPr>
      </w:pPr>
      <w:r>
        <w:t>Attendu qu’en application de la loi n°</w:t>
      </w:r>
      <w:r w:rsidR="00AF5DA9">
        <w:t> </w:t>
      </w:r>
      <w:r>
        <w:t xml:space="preserve">2005-845 du 26 juillet 2005 de sauvegarde des entreprises, dont les termes sont repris par le bulletin juridique du recouvrement de 2006 et 2008, lesdites créances doivent être </w:t>
      </w:r>
      <w:r w:rsidRPr="00E66E27">
        <w:rPr>
          <w:i/>
        </w:rPr>
        <w:t>« portées à la connaissance du liquidateur dans les six mois à compter de la publication du jugement de la liquidation judiciaire comme le prévoit l’article L.</w:t>
      </w:r>
      <w:r w:rsidR="00AF5DA9">
        <w:rPr>
          <w:i/>
        </w:rPr>
        <w:t> </w:t>
      </w:r>
      <w:r w:rsidRPr="00E66E27">
        <w:rPr>
          <w:i/>
        </w:rPr>
        <w:t>641-13 du code de commerce ; que ces créances sont payées par privilège avant toutes les autres créances</w:t>
      </w:r>
      <w:r w:rsidR="008F3C4F">
        <w:rPr>
          <w:i/>
        </w:rPr>
        <w:t xml:space="preserve"> </w:t>
      </w:r>
      <w:r w:rsidRPr="00E66E27">
        <w:rPr>
          <w:i/>
        </w:rPr>
        <w:t>assorties ou non de privilèges ou sûretés ; qu’à défaut, elles perdent leur privilège »</w:t>
      </w:r>
      <w:r w:rsidRPr="00624A35">
        <w:t> ;</w:t>
      </w:r>
    </w:p>
    <w:p w:rsidR="00C6534A" w:rsidRDefault="00C6534A" w:rsidP="009E267C">
      <w:pPr>
        <w:pStyle w:val="PS"/>
      </w:pPr>
      <w:r w:rsidRPr="00A85656">
        <w:t>Considérant qu</w:t>
      </w:r>
      <w:r>
        <w:t>e</w:t>
      </w:r>
      <w:r w:rsidRPr="00A85656">
        <w:t xml:space="preserve"> la créance en cause de 10 000 euros, mise en recouvrement le 31 janvier 2008 relevait de l’article L</w:t>
      </w:r>
      <w:r>
        <w:t>.</w:t>
      </w:r>
      <w:r w:rsidR="00AF5DA9">
        <w:t> </w:t>
      </w:r>
      <w:r w:rsidRPr="00A85656">
        <w:t xml:space="preserve">622-24 du code de commerce et </w:t>
      </w:r>
      <w:r w:rsidRPr="00285C1D">
        <w:t xml:space="preserve">avait été déclarée comme telle </w:t>
      </w:r>
      <w:r w:rsidRPr="00A327CE">
        <w:t xml:space="preserve">le 4 avril 2007 à titre provisionnel </w:t>
      </w:r>
      <w:r w:rsidRPr="00BD3106">
        <w:t>au passif du redressement judici</w:t>
      </w:r>
      <w:r w:rsidRPr="005023E9">
        <w:t>aire ;</w:t>
      </w:r>
    </w:p>
    <w:p w:rsidR="00C6534A" w:rsidRDefault="00C6534A" w:rsidP="009E267C">
      <w:pPr>
        <w:pStyle w:val="PS"/>
      </w:pPr>
      <w:r>
        <w:t xml:space="preserve">Considérant que l’état de reddition des comptes montre que les créances nées après le jugement d’ouverture et régulièrement communiquées au liquidateur avaient été réglées par le liquidateur ; qu’en outre, le surplus des fonds disponibles avait permis d’apurer partiellement la créance antérieure au jugement, cette dernière ayant bien été déclarée régulièrement à titre définitif ; </w:t>
      </w:r>
    </w:p>
    <w:p w:rsidR="00C6534A" w:rsidRPr="00AF5DA9" w:rsidRDefault="00C6534A" w:rsidP="009E267C">
      <w:pPr>
        <w:pStyle w:val="PS"/>
      </w:pPr>
      <w:r>
        <w:t xml:space="preserve">Attendu qu’aux termes du décret </w:t>
      </w:r>
      <w:r w:rsidR="0023203B">
        <w:t xml:space="preserve">du 29 décembre </w:t>
      </w:r>
      <w:r>
        <w:t>1962</w:t>
      </w:r>
      <w:r w:rsidR="0023203B">
        <w:t xml:space="preserve"> susvisé </w:t>
      </w:r>
      <w:r w:rsidRPr="005B5A9C">
        <w:rPr>
          <w:i/>
        </w:rPr>
        <w:t>« les</w:t>
      </w:r>
      <w:r w:rsidR="008F3C4F">
        <w:rPr>
          <w:i/>
        </w:rPr>
        <w:t xml:space="preserve"> </w:t>
      </w:r>
      <w:r w:rsidRPr="005B5A9C">
        <w:rPr>
          <w:i/>
        </w:rPr>
        <w:t>comptables sont tenus d’exercer : »</w:t>
      </w:r>
      <w:r>
        <w:rPr>
          <w:i/>
        </w:rPr>
        <w:t xml:space="preserve"> </w:t>
      </w:r>
      <w:r>
        <w:t xml:space="preserve">A.- </w:t>
      </w:r>
      <w:r w:rsidRPr="005B5A9C">
        <w:rPr>
          <w:i/>
        </w:rPr>
        <w:t>En matière de recettes, le contrôle</w:t>
      </w:r>
      <w:r>
        <w:t xml:space="preserve"> : […] </w:t>
      </w:r>
      <w:r w:rsidRPr="005B5A9C">
        <w:rPr>
          <w:i/>
        </w:rPr>
        <w:t>Dans la limite des éléments dont ils disposent, de la mise en recouvrement des créances de l’organisme public et de la régularité des réductions et des annulations des ordres de recettes »</w:t>
      </w:r>
      <w:r>
        <w:rPr>
          <w:i/>
        </w:rPr>
        <w:t> </w:t>
      </w:r>
      <w:r w:rsidRPr="00AF5DA9">
        <w:t>;</w:t>
      </w:r>
    </w:p>
    <w:p w:rsidR="00C6534A" w:rsidRPr="003A5303" w:rsidRDefault="00C6534A" w:rsidP="009E267C">
      <w:pPr>
        <w:pStyle w:val="PS"/>
        <w:rPr>
          <w:i/>
        </w:rPr>
      </w:pPr>
      <w:r>
        <w:lastRenderedPageBreak/>
        <w:t xml:space="preserve">Considérant que la responsabilité des comptables du fait du recouvrement des recettes s’apprécie au regard de l’étendue de leurs diligences qui doivent être </w:t>
      </w:r>
      <w:r w:rsidRPr="003A2D59">
        <w:t>« </w:t>
      </w:r>
      <w:r w:rsidRPr="003A2D59">
        <w:rPr>
          <w:i/>
        </w:rPr>
        <w:t xml:space="preserve">adéquates, complètes et rapides </w:t>
      </w:r>
      <w:r w:rsidRPr="003A2D59">
        <w:t>» ;</w:t>
      </w:r>
      <w:r>
        <w:t xml:space="preserve"> que le Conseil d’Etat a jugé le 27 octobre 2000, (</w:t>
      </w:r>
      <w:proofErr w:type="spellStart"/>
      <w:r>
        <w:t>Desvigne</w:t>
      </w:r>
      <w:proofErr w:type="spellEnd"/>
      <w:r>
        <w:t xml:space="preserve">) que </w:t>
      </w:r>
      <w:r w:rsidR="0023203B" w:rsidRPr="0023203B">
        <w:rPr>
          <w:i/>
        </w:rPr>
        <w:t>« </w:t>
      </w:r>
      <w:r w:rsidRPr="0023203B">
        <w:rPr>
          <w:i/>
        </w:rPr>
        <w:t>le juge des comptes</w:t>
      </w:r>
      <w:r w:rsidRPr="003A5303">
        <w:rPr>
          <w:i/>
        </w:rPr>
        <w:t xml:space="preserve"> ne peut fonder ses décisions que sur des éléments matériels des comptes</w:t>
      </w:r>
      <w:r>
        <w:rPr>
          <w:i/>
        </w:rPr>
        <w:t> ; qu’</w:t>
      </w:r>
      <w:r w:rsidRPr="003A5303">
        <w:rPr>
          <w:i/>
        </w:rPr>
        <w:t>il lui appartient à ce titre de se prononcer sur le point de savoir si un comptable public s’est livré aux différents contrôles qu’il lui appartient d’assurer, et notamment</w:t>
      </w:r>
      <w:r>
        <w:rPr>
          <w:i/>
        </w:rPr>
        <w:t>,</w:t>
      </w:r>
      <w:r w:rsidRPr="003A5303">
        <w:rPr>
          <w:i/>
        </w:rPr>
        <w:t xml:space="preserve"> s’agissant du recouvrement d’une créance qu’il avait pris en charge, s’il a exercé dans les délais appropriés toutes les diligences requises pour ce recouvrement, lesquelles diligences ne peuvent être dissociées du jugement du</w:t>
      </w:r>
      <w:r w:rsidR="008F3C4F">
        <w:rPr>
          <w:i/>
        </w:rPr>
        <w:t xml:space="preserve"> </w:t>
      </w:r>
      <w:r w:rsidRPr="003A5303">
        <w:rPr>
          <w:i/>
        </w:rPr>
        <w:t>compte » </w:t>
      </w:r>
      <w:r w:rsidRPr="0023203B">
        <w:t>;</w:t>
      </w:r>
    </w:p>
    <w:p w:rsidR="00C6534A" w:rsidRDefault="00C6534A" w:rsidP="009E267C">
      <w:pPr>
        <w:pStyle w:val="PS"/>
      </w:pPr>
      <w:r>
        <w:t>Considérant qu’en ne déclarant pas à titre définitif sa créance provisionnelle de 10</w:t>
      </w:r>
      <w:r w:rsidR="0023203B">
        <w:t> </w:t>
      </w:r>
      <w:r>
        <w:t>000</w:t>
      </w:r>
      <w:r w:rsidR="0023203B">
        <w:t> </w:t>
      </w:r>
      <w:r>
        <w:t>euros dans les délais impartis, M.</w:t>
      </w:r>
      <w:r w:rsidR="004F397F">
        <w:t> </w:t>
      </w:r>
      <w:r w:rsidR="00ED3345">
        <w:t>X</w:t>
      </w:r>
      <w:r>
        <w:t>, en fonctions du</w:t>
      </w:r>
      <w:r w:rsidR="008F3C4F">
        <w:t xml:space="preserve"> </w:t>
      </w:r>
      <w:r>
        <w:t>4</w:t>
      </w:r>
      <w:r w:rsidR="008F3C4F">
        <w:t xml:space="preserve"> </w:t>
      </w:r>
      <w:r>
        <w:t>décembre</w:t>
      </w:r>
      <w:r w:rsidR="008F3C4F">
        <w:t xml:space="preserve"> </w:t>
      </w:r>
      <w:r>
        <w:t>2007 et durant toute la période sous revue, ne s’est pas acquitté de ses obligations ;</w:t>
      </w:r>
    </w:p>
    <w:p w:rsidR="00C6534A" w:rsidRDefault="00C6534A" w:rsidP="009E267C">
      <w:pPr>
        <w:pStyle w:val="PS"/>
      </w:pPr>
      <w:r>
        <w:t xml:space="preserve">Considérant que l’absence de conversion à titre définitif d’une créance déclarée à titre provisionnel est un manquement </w:t>
      </w:r>
      <w:r w:rsidRPr="00A85656">
        <w:t>de M.</w:t>
      </w:r>
      <w:r w:rsidR="004F397F">
        <w:t> </w:t>
      </w:r>
      <w:r w:rsidR="00ED3345">
        <w:t>X</w:t>
      </w:r>
      <w:r w:rsidRPr="00A85656">
        <w:t>, manquement</w:t>
      </w:r>
      <w:r>
        <w:rPr>
          <w:color w:val="FF0000"/>
        </w:rPr>
        <w:t xml:space="preserve"> </w:t>
      </w:r>
      <w:r>
        <w:t>qui a causé, en 2008, un préjudice financier</w:t>
      </w:r>
      <w:r w:rsidR="008F3C4F">
        <w:t xml:space="preserve"> </w:t>
      </w:r>
      <w:r>
        <w:t>du montant de la somme devenue irrécouvrable, faute de conversion, soit 10</w:t>
      </w:r>
      <w:r w:rsidR="004F397F">
        <w:t> </w:t>
      </w:r>
      <w:r>
        <w:t>000</w:t>
      </w:r>
      <w:r w:rsidR="004F397F">
        <w:t> </w:t>
      </w:r>
      <w:r>
        <w:t>euros</w:t>
      </w:r>
      <w:r w:rsidR="008F3C4F">
        <w:t> ;</w:t>
      </w:r>
    </w:p>
    <w:p w:rsidR="00C6534A" w:rsidRDefault="00C6534A" w:rsidP="000B20ED">
      <w:pPr>
        <w:pStyle w:val="PS"/>
        <w:rPr>
          <w:i/>
        </w:rPr>
      </w:pPr>
      <w:r>
        <w:t>Considérant qu’aux termes de l'article 60 modifié de la loi n°</w:t>
      </w:r>
      <w:r w:rsidR="004F397F">
        <w:t> </w:t>
      </w:r>
      <w:r>
        <w:t>63-156 du</w:t>
      </w:r>
      <w:r w:rsidR="004F397F">
        <w:t> </w:t>
      </w:r>
      <w:r>
        <w:t>23 février</w:t>
      </w:r>
      <w:r w:rsidR="004F397F">
        <w:t> </w:t>
      </w:r>
      <w:r>
        <w:t xml:space="preserve">1963 : </w:t>
      </w:r>
      <w:r w:rsidRPr="0020294A">
        <w:rPr>
          <w:i/>
        </w:rPr>
        <w:t>« les comptables publics sont personnellement et pécuniairement responsables du recouvrement des recettes</w:t>
      </w:r>
      <w:proofErr w:type="gramStart"/>
      <w:r w:rsidRPr="0020294A">
        <w:rPr>
          <w:i/>
        </w:rPr>
        <w:t>…(</w:t>
      </w:r>
      <w:proofErr w:type="gramEnd"/>
      <w:r w:rsidRPr="0020294A">
        <w:rPr>
          <w:i/>
        </w:rPr>
        <w:t>paragraphe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w:t>
      </w:r>
      <w:r>
        <w:rPr>
          <w:i/>
        </w:rPr>
        <w:t xml:space="preserve">. La responsabilité personnelle et pécuniaire d’un comptable public ne peut être mise en jeu que par…le juge des comptes (paragraphe IV) ; </w:t>
      </w:r>
    </w:p>
    <w:p w:rsidR="00C6534A" w:rsidRPr="0020294A" w:rsidRDefault="00C6534A" w:rsidP="000B20ED">
      <w:pPr>
        <w:pStyle w:val="PS"/>
        <w:rPr>
          <w:i/>
        </w:rPr>
      </w:pPr>
      <w:r w:rsidRPr="0023203B">
        <w:t>Attendu qu’aux termes de la loi du 23 février 1963 modifiée, en son paragraphe</w:t>
      </w:r>
      <w:r w:rsidR="000C7DE3" w:rsidRPr="0023203B">
        <w:t> </w:t>
      </w:r>
      <w:r w:rsidRPr="0023203B">
        <w:t>VI, alinéa</w:t>
      </w:r>
      <w:r w:rsidR="000C7DE3" w:rsidRPr="0023203B">
        <w:t> </w:t>
      </w:r>
      <w:r w:rsidRPr="0023203B">
        <w:t>3,</w:t>
      </w:r>
      <w:r>
        <w:rPr>
          <w:i/>
        </w:rPr>
        <w:t xml:space="preserve"> « </w:t>
      </w:r>
      <w:r w:rsidRPr="006E09F2">
        <w:rPr>
          <w:i/>
        </w:rPr>
        <w:t>Lorsque le manquement du comptable (…) a causé un préjudice financier, le comptable a l’obligation de verser immédiatement de ses deniers personnels la somme correspondante</w:t>
      </w:r>
      <w:r>
        <w:rPr>
          <w:i/>
        </w:rPr>
        <w:t> » </w:t>
      </w:r>
      <w:r w:rsidRPr="0023203B">
        <w:t>;</w:t>
      </w:r>
    </w:p>
    <w:p w:rsidR="00C6534A" w:rsidRPr="00EB606C" w:rsidRDefault="00C6534A" w:rsidP="000B20ED">
      <w:pPr>
        <w:pStyle w:val="PS"/>
      </w:pPr>
      <w:r>
        <w:t xml:space="preserve">Considérant par conséquent que </w:t>
      </w:r>
      <w:r w:rsidRPr="00EB606C">
        <w:t>M</w:t>
      </w:r>
      <w:r>
        <w:t>.</w:t>
      </w:r>
      <w:r w:rsidR="004F397F">
        <w:t> </w:t>
      </w:r>
      <w:r w:rsidR="00ED3345">
        <w:t>X</w:t>
      </w:r>
      <w:r>
        <w:t xml:space="preserve"> doit être </w:t>
      </w:r>
      <w:r w:rsidRPr="00EB606C">
        <w:t>constitu</w:t>
      </w:r>
      <w:r>
        <w:t>é</w:t>
      </w:r>
      <w:r w:rsidRPr="00EB606C">
        <w:t xml:space="preserve"> débit</w:t>
      </w:r>
      <w:r>
        <w:t>eur</w:t>
      </w:r>
      <w:r w:rsidRPr="00EB606C">
        <w:t xml:space="preserve"> </w:t>
      </w:r>
      <w:r>
        <w:t xml:space="preserve">envers </w:t>
      </w:r>
      <w:r w:rsidRPr="00EB606C">
        <w:t xml:space="preserve">l’Etat de </w:t>
      </w:r>
      <w:r>
        <w:t>la somme de 10</w:t>
      </w:r>
      <w:r w:rsidR="0023203B">
        <w:t> </w:t>
      </w:r>
      <w:r>
        <w:t>000</w:t>
      </w:r>
      <w:r w:rsidR="0023203B">
        <w:t> </w:t>
      </w:r>
      <w:r w:rsidRPr="00EB606C">
        <w:t>euros</w:t>
      </w:r>
      <w:r>
        <w:t> ;</w:t>
      </w:r>
    </w:p>
    <w:p w:rsidR="00C6534A" w:rsidRPr="00B47174" w:rsidRDefault="00C6534A" w:rsidP="000B20ED">
      <w:pPr>
        <w:pStyle w:val="PS"/>
        <w:rPr>
          <w:i/>
        </w:rPr>
      </w:pPr>
      <w:r>
        <w:t>Considérant qu’aux termes du paragraphe VIII de l’article 60 modifié de la loi n°</w:t>
      </w:r>
      <w:r w:rsidR="004F397F">
        <w:t> </w:t>
      </w:r>
      <w:r>
        <w:t>63-156 du 23 février</w:t>
      </w:r>
      <w:r w:rsidR="004F397F">
        <w:t> </w:t>
      </w:r>
      <w:r>
        <w:t>1963 ; </w:t>
      </w:r>
      <w:r w:rsidRPr="00240095">
        <w:rPr>
          <w:i/>
        </w:rPr>
        <w:t>« les débets portent intérêt</w:t>
      </w:r>
      <w:r>
        <w:t xml:space="preserve"> </w:t>
      </w:r>
      <w:r w:rsidRPr="00B47174">
        <w:rPr>
          <w:i/>
        </w:rPr>
        <w:t>au taux légal à compter du premier acte de la mise en jeu de la responsabilité personnelle et pécuniaire des comptables publics » ;</w:t>
      </w:r>
    </w:p>
    <w:p w:rsidR="00C6534A" w:rsidRPr="008D2357" w:rsidRDefault="00251C39" w:rsidP="000B20ED">
      <w:pPr>
        <w:pStyle w:val="PS"/>
      </w:pPr>
      <w:r>
        <w:br w:type="page"/>
      </w:r>
      <w:r w:rsidR="00C6534A">
        <w:lastRenderedPageBreak/>
        <w:t xml:space="preserve">Considérant que </w:t>
      </w:r>
      <w:r w:rsidR="00C6534A" w:rsidRPr="008D2357">
        <w:t xml:space="preserve">le premier acte de la mise en jeu de la responsabilité est la </w:t>
      </w:r>
      <w:r w:rsidR="00C6534A">
        <w:t xml:space="preserve">réception par le comptable de la </w:t>
      </w:r>
      <w:r w:rsidR="00C6534A" w:rsidRPr="008D2357">
        <w:t>notification du réquisitoire du ministère public</w:t>
      </w:r>
      <w:r w:rsidR="00C6534A">
        <w:t> ; que</w:t>
      </w:r>
      <w:r w:rsidR="008F3C4F">
        <w:t xml:space="preserve"> </w:t>
      </w:r>
      <w:r w:rsidR="00C6534A">
        <w:t>c</w:t>
      </w:r>
      <w:r w:rsidR="00C6534A" w:rsidRPr="008D2357">
        <w:t xml:space="preserve">ette notification a été </w:t>
      </w:r>
      <w:r w:rsidR="00C6534A">
        <w:t xml:space="preserve">transmise </w:t>
      </w:r>
      <w:r w:rsidR="00C6534A" w:rsidRPr="008D2357">
        <w:t xml:space="preserve">par </w:t>
      </w:r>
      <w:r w:rsidR="00C6534A">
        <w:t xml:space="preserve">le </w:t>
      </w:r>
      <w:r w:rsidR="00C6534A" w:rsidRPr="008D2357">
        <w:t>directeur d</w:t>
      </w:r>
      <w:r w:rsidR="00C6534A">
        <w:t xml:space="preserve">épartemental des finances publiques des Côtes d’Armor au comptable qui en a accusé réception </w:t>
      </w:r>
      <w:r w:rsidR="00C6534A" w:rsidRPr="008D2357">
        <w:t>le</w:t>
      </w:r>
      <w:r w:rsidR="008F3C4F">
        <w:t xml:space="preserve"> </w:t>
      </w:r>
      <w:r w:rsidR="00C6534A">
        <w:t>19</w:t>
      </w:r>
      <w:r w:rsidR="008F3C4F">
        <w:t xml:space="preserve"> </w:t>
      </w:r>
      <w:r w:rsidR="00C6534A">
        <w:t>novembre</w:t>
      </w:r>
      <w:r w:rsidR="008F3C4F">
        <w:t xml:space="preserve"> </w:t>
      </w:r>
      <w:r w:rsidR="00C6534A">
        <w:t>2012 ;</w:t>
      </w:r>
      <w:r w:rsidR="00C6534A" w:rsidRPr="008D2357">
        <w:t xml:space="preserve"> </w:t>
      </w:r>
      <w:r w:rsidR="00C6534A">
        <w:t>que</w:t>
      </w:r>
      <w:r w:rsidR="008F3C4F">
        <w:t xml:space="preserve"> </w:t>
      </w:r>
      <w:r w:rsidR="00C6534A">
        <w:t>l</w:t>
      </w:r>
      <w:r w:rsidR="00C6534A" w:rsidRPr="008D2357">
        <w:t xml:space="preserve">es intérêts devront donc </w:t>
      </w:r>
      <w:r w:rsidR="0023203B">
        <w:t xml:space="preserve">courir </w:t>
      </w:r>
      <w:r w:rsidR="00C6534A" w:rsidRPr="008D2357">
        <w:t>à compter de cette</w:t>
      </w:r>
      <w:r w:rsidR="008F3C4F">
        <w:t xml:space="preserve"> </w:t>
      </w:r>
      <w:r w:rsidR="00C6534A" w:rsidRPr="008D2357">
        <w:t>date</w:t>
      </w:r>
      <w:r w:rsidR="00C6534A">
        <w:t> ;</w:t>
      </w:r>
    </w:p>
    <w:p w:rsidR="00C6534A" w:rsidRDefault="00C6534A" w:rsidP="000B20ED">
      <w:pPr>
        <w:pStyle w:val="PS"/>
      </w:pPr>
      <w:r>
        <w:t>Par ce motif,</w:t>
      </w:r>
    </w:p>
    <w:p w:rsidR="00C6534A" w:rsidRDefault="00C6534A" w:rsidP="00C7733A">
      <w:pPr>
        <w:pStyle w:val="PS"/>
        <w:spacing w:after="360"/>
      </w:pPr>
      <w:r>
        <w:t>M.</w:t>
      </w:r>
      <w:r w:rsidR="004F397F">
        <w:t> </w:t>
      </w:r>
      <w:r w:rsidR="00ED3345">
        <w:t>X</w:t>
      </w:r>
      <w:r>
        <w:t xml:space="preserve"> est constitué débiteur envers l’Etat au titre de l’année 2008, de la somme de dix mille euros (10</w:t>
      </w:r>
      <w:r w:rsidR="0023203B">
        <w:t> </w:t>
      </w:r>
      <w:r>
        <w:t>000</w:t>
      </w:r>
      <w:r w:rsidR="0023203B">
        <w:t> </w:t>
      </w:r>
      <w:r>
        <w:t>euros), augmentée des intérêts de droit à</w:t>
      </w:r>
      <w:r w:rsidR="008F3C4F">
        <w:t xml:space="preserve"> </w:t>
      </w:r>
      <w:r>
        <w:t xml:space="preserve">compter du 19 novembre </w:t>
      </w:r>
      <w:r w:rsidRPr="0048045C">
        <w:t>2012.</w:t>
      </w:r>
    </w:p>
    <w:p w:rsidR="00C6534A" w:rsidRDefault="00C6534A" w:rsidP="00C7733A">
      <w:pPr>
        <w:pStyle w:val="PS"/>
        <w:spacing w:after="360"/>
        <w:ind w:hanging="142"/>
        <w:jc w:val="center"/>
      </w:pPr>
      <w:r>
        <w:t>----</w:t>
      </w:r>
      <w:r w:rsidR="004F397F">
        <w:t>----</w:t>
      </w:r>
      <w:r>
        <w:t>-</w:t>
      </w:r>
    </w:p>
    <w:p w:rsidR="00C6534A" w:rsidRDefault="00C6534A" w:rsidP="00C7733A">
      <w:pPr>
        <w:pStyle w:val="PS"/>
      </w:pPr>
      <w:r>
        <w:t>Fait et jugé en la Cour des comptes, première chambre, première section, le</w:t>
      </w:r>
      <w:r w:rsidR="004F397F">
        <w:t> </w:t>
      </w:r>
      <w:r>
        <w:t xml:space="preserve">vingt-sept mars </w:t>
      </w:r>
      <w:r w:rsidR="004F397F">
        <w:t>deux mil treize. P</w:t>
      </w:r>
      <w:r w:rsidRPr="00C32305">
        <w:t xml:space="preserve">résents : </w:t>
      </w:r>
      <w:r w:rsidR="008F3C4F" w:rsidRPr="00934033">
        <w:t>M</w:t>
      </w:r>
      <w:r w:rsidR="008F3C4F" w:rsidRPr="00934033">
        <w:rPr>
          <w:vertAlign w:val="superscript"/>
        </w:rPr>
        <w:t>me</w:t>
      </w:r>
      <w:r w:rsidR="008F3C4F">
        <w:t xml:space="preserve"> </w:t>
      </w:r>
      <w:bookmarkStart w:id="12" w:name="_GoBack"/>
      <w:bookmarkEnd w:id="12"/>
      <w:proofErr w:type="spellStart"/>
      <w:r w:rsidRPr="00C32305">
        <w:t>Fradin</w:t>
      </w:r>
      <w:proofErr w:type="spellEnd"/>
      <w:r w:rsidRPr="00C32305">
        <w:t>, président de section</w:t>
      </w:r>
      <w:proofErr w:type="gramStart"/>
      <w:r w:rsidRPr="00C32305">
        <w:t>,</w:t>
      </w:r>
      <w:proofErr w:type="gramEnd"/>
      <w:r w:rsidR="004F397F">
        <w:br/>
      </w:r>
      <w:r w:rsidRPr="00C32305">
        <w:t xml:space="preserve">MM. </w:t>
      </w:r>
      <w:r>
        <w:t>d</w:t>
      </w:r>
      <w:r w:rsidRPr="00C32305">
        <w:t xml:space="preserve">e </w:t>
      </w:r>
      <w:proofErr w:type="spellStart"/>
      <w:r w:rsidRPr="00C32305">
        <w:t>Mourgues</w:t>
      </w:r>
      <w:proofErr w:type="spellEnd"/>
      <w:r w:rsidRPr="00C32305">
        <w:t>, Brun-Buisson</w:t>
      </w:r>
      <w:r>
        <w:t>,</w:t>
      </w:r>
      <w:r w:rsidRPr="00C32305">
        <w:t xml:space="preserve"> </w:t>
      </w:r>
      <w:proofErr w:type="spellStart"/>
      <w:r>
        <w:t>Ory-Lavollée</w:t>
      </w:r>
      <w:proofErr w:type="spellEnd"/>
      <w:r>
        <w:t xml:space="preserve"> et </w:t>
      </w:r>
      <w:proofErr w:type="spellStart"/>
      <w:r w:rsidRPr="00C32305">
        <w:t>Chouvet</w:t>
      </w:r>
      <w:proofErr w:type="spellEnd"/>
      <w:r w:rsidRPr="00C32305">
        <w:t>, conseillers maîtres.</w:t>
      </w:r>
    </w:p>
    <w:p w:rsidR="00C6534A" w:rsidRDefault="00C6534A" w:rsidP="000B20ED">
      <w:pPr>
        <w:pStyle w:val="PS"/>
      </w:pPr>
      <w:r>
        <w:t xml:space="preserve">Signé : Fradin, président de section, </w:t>
      </w:r>
      <w:r w:rsidR="004F397F">
        <w:t xml:space="preserve">et </w:t>
      </w:r>
      <w:proofErr w:type="spellStart"/>
      <w:r>
        <w:t>Férez</w:t>
      </w:r>
      <w:proofErr w:type="spellEnd"/>
      <w:r>
        <w:t>, greffier.</w:t>
      </w:r>
    </w:p>
    <w:p w:rsidR="00C6534A" w:rsidRDefault="00C6534A" w:rsidP="000B20ED">
      <w:pPr>
        <w:pStyle w:val="PS"/>
      </w:pPr>
      <w:r>
        <w:t>Collationné, certifié conforme à la minute étant au greffe de la Cour des comptes.</w:t>
      </w:r>
    </w:p>
    <w:p w:rsidR="001A2BB7" w:rsidRDefault="001A2BB7" w:rsidP="000B20ED">
      <w:pPr>
        <w:pStyle w:val="PS"/>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force publique de prêter main-forte lorsqu’ils en seront légalement requis.</w:t>
      </w:r>
    </w:p>
    <w:p w:rsidR="001A2BB7" w:rsidRDefault="001A2BB7" w:rsidP="00C7733A">
      <w:pPr>
        <w:pStyle w:val="PS"/>
        <w:spacing w:after="240"/>
      </w:pPr>
      <w:r>
        <w:t>Délivré par moi, secrétaire général.</w:t>
      </w:r>
    </w:p>
    <w:p w:rsidR="001A2BB7" w:rsidRPr="00FA1AC5" w:rsidRDefault="001A2BB7" w:rsidP="001A2BB7">
      <w:pPr>
        <w:pStyle w:val="P0"/>
        <w:spacing w:before="240"/>
        <w:ind w:left="567" w:firstLine="6237"/>
        <w:jc w:val="center"/>
        <w:rPr>
          <w:b/>
        </w:rPr>
      </w:pPr>
      <w:r w:rsidRPr="00FA1AC5">
        <w:rPr>
          <w:b/>
        </w:rPr>
        <w:t>Pour l</w:t>
      </w:r>
      <w:r>
        <w:rPr>
          <w:b/>
        </w:rPr>
        <w:t>e</w:t>
      </w:r>
      <w:r w:rsidRPr="00FA1AC5">
        <w:rPr>
          <w:b/>
        </w:rPr>
        <w:t xml:space="preserve"> Secrétaire général</w:t>
      </w:r>
    </w:p>
    <w:p w:rsidR="001A2BB7" w:rsidRPr="00FA1AC5" w:rsidRDefault="001A2BB7" w:rsidP="001A2BB7">
      <w:pPr>
        <w:pStyle w:val="P0"/>
        <w:ind w:left="567" w:firstLine="6237"/>
        <w:jc w:val="center"/>
        <w:rPr>
          <w:b/>
        </w:rPr>
      </w:pPr>
      <w:proofErr w:type="gramStart"/>
      <w:r w:rsidRPr="00FA1AC5">
        <w:rPr>
          <w:b/>
        </w:rPr>
        <w:t>et</w:t>
      </w:r>
      <w:proofErr w:type="gramEnd"/>
      <w:r w:rsidRPr="00FA1AC5">
        <w:rPr>
          <w:b/>
        </w:rPr>
        <w:t xml:space="preserve"> par délégation,</w:t>
      </w:r>
    </w:p>
    <w:p w:rsidR="001A2BB7" w:rsidRPr="00FA1AC5" w:rsidRDefault="001A2BB7" w:rsidP="001A2BB7">
      <w:pPr>
        <w:pStyle w:val="P0"/>
        <w:ind w:left="567" w:firstLine="6237"/>
        <w:jc w:val="center"/>
        <w:rPr>
          <w:b/>
        </w:rPr>
      </w:pPr>
      <w:proofErr w:type="gramStart"/>
      <w:r w:rsidRPr="00FA1AC5">
        <w:rPr>
          <w:b/>
        </w:rPr>
        <w:t>le</w:t>
      </w:r>
      <w:proofErr w:type="gramEnd"/>
      <w:r w:rsidRPr="00FA1AC5">
        <w:rPr>
          <w:b/>
        </w:rPr>
        <w:t xml:space="preserve"> </w:t>
      </w:r>
      <w:r>
        <w:rPr>
          <w:b/>
        </w:rPr>
        <w:t>C</w:t>
      </w:r>
      <w:r w:rsidRPr="00FA1AC5">
        <w:rPr>
          <w:b/>
        </w:rPr>
        <w:t xml:space="preserve">hef du </w:t>
      </w:r>
      <w:r>
        <w:rPr>
          <w:b/>
        </w:rPr>
        <w:t>G</w:t>
      </w:r>
      <w:r w:rsidRPr="00FA1AC5">
        <w:rPr>
          <w:b/>
        </w:rPr>
        <w:t>reffe contentieux</w:t>
      </w:r>
    </w:p>
    <w:p w:rsidR="001A2BB7" w:rsidRDefault="001A2BB7" w:rsidP="001A2BB7">
      <w:pPr>
        <w:pStyle w:val="P0"/>
        <w:ind w:left="567" w:firstLine="6237"/>
        <w:jc w:val="center"/>
        <w:rPr>
          <w:b/>
        </w:rPr>
      </w:pPr>
    </w:p>
    <w:p w:rsidR="00640480" w:rsidRDefault="00640480" w:rsidP="001A2BB7">
      <w:pPr>
        <w:pStyle w:val="P0"/>
        <w:ind w:left="567" w:firstLine="6237"/>
        <w:jc w:val="center"/>
        <w:rPr>
          <w:b/>
        </w:rPr>
      </w:pPr>
    </w:p>
    <w:p w:rsidR="001A2BB7" w:rsidRDefault="001A2BB7" w:rsidP="001A2BB7">
      <w:pPr>
        <w:pStyle w:val="P0"/>
        <w:ind w:left="567" w:firstLine="6237"/>
        <w:jc w:val="center"/>
        <w:rPr>
          <w:b/>
        </w:rPr>
      </w:pPr>
    </w:p>
    <w:p w:rsidR="001A2BB7" w:rsidRDefault="001A2BB7" w:rsidP="001A2BB7">
      <w:pPr>
        <w:pStyle w:val="P0"/>
        <w:ind w:left="567" w:firstLine="6237"/>
        <w:jc w:val="center"/>
        <w:rPr>
          <w:b/>
        </w:rPr>
      </w:pPr>
    </w:p>
    <w:p w:rsidR="001A2BB7" w:rsidRDefault="001A2BB7" w:rsidP="001A2BB7">
      <w:pPr>
        <w:pStyle w:val="P0"/>
        <w:ind w:left="567" w:firstLine="6237"/>
        <w:jc w:val="center"/>
        <w:rPr>
          <w:b/>
        </w:rPr>
      </w:pPr>
    </w:p>
    <w:p w:rsidR="001A2BB7" w:rsidRDefault="001A2BB7" w:rsidP="001A2BB7">
      <w:pPr>
        <w:pStyle w:val="P0"/>
        <w:ind w:left="567" w:firstLine="6237"/>
        <w:jc w:val="center"/>
        <w:rPr>
          <w:b/>
        </w:rPr>
      </w:pPr>
    </w:p>
    <w:p w:rsidR="001A2BB7" w:rsidRDefault="001A2BB7" w:rsidP="001A2BB7">
      <w:pPr>
        <w:pStyle w:val="P0"/>
        <w:ind w:left="567" w:firstLine="6237"/>
        <w:jc w:val="center"/>
        <w:rPr>
          <w:b/>
        </w:rPr>
      </w:pPr>
    </w:p>
    <w:p w:rsidR="001A2BB7" w:rsidRDefault="001A2BB7" w:rsidP="001A2BB7">
      <w:pPr>
        <w:pStyle w:val="P0"/>
        <w:ind w:left="567" w:firstLine="6237"/>
        <w:jc w:val="center"/>
        <w:rPr>
          <w:b/>
        </w:rPr>
      </w:pPr>
    </w:p>
    <w:p w:rsidR="00C7733A" w:rsidRPr="00FA1AC5" w:rsidRDefault="00C7733A" w:rsidP="001A2BB7">
      <w:pPr>
        <w:pStyle w:val="P0"/>
        <w:ind w:left="567" w:firstLine="6237"/>
        <w:jc w:val="center"/>
        <w:rPr>
          <w:b/>
        </w:rPr>
      </w:pPr>
    </w:p>
    <w:p w:rsidR="001A2BB7" w:rsidRPr="005562F4" w:rsidRDefault="001A2BB7" w:rsidP="00DF1D8F">
      <w:pPr>
        <w:pStyle w:val="P0"/>
        <w:ind w:left="567" w:firstLine="6521"/>
        <w:jc w:val="center"/>
        <w:rPr>
          <w:b/>
        </w:rPr>
      </w:pPr>
      <w:r w:rsidRPr="005562F4">
        <w:rPr>
          <w:b/>
        </w:rPr>
        <w:t>Daniel FEREZ</w:t>
      </w:r>
    </w:p>
    <w:sectPr w:rsidR="001A2BB7" w:rsidRPr="005562F4">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620" w:rsidRDefault="00471620">
      <w:r>
        <w:separator/>
      </w:r>
    </w:p>
  </w:endnote>
  <w:endnote w:type="continuationSeparator" w:id="0">
    <w:p w:rsidR="00471620" w:rsidRDefault="00471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620" w:rsidRDefault="00471620">
      <w:r>
        <w:separator/>
      </w:r>
    </w:p>
  </w:footnote>
  <w:footnote w:type="continuationSeparator" w:id="0">
    <w:p w:rsidR="00471620" w:rsidRDefault="004716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8F3C4F">
      <w:rPr>
        <w:rFonts w:ascii="CG Times (WN)" w:hAnsi="CG Times (WN)"/>
        <w:noProof/>
        <w:sz w:val="24"/>
      </w:rPr>
      <w:t>8</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3640A"/>
    <w:rsid w:val="000B20ED"/>
    <w:rsid w:val="000C559F"/>
    <w:rsid w:val="000C7DE3"/>
    <w:rsid w:val="000D7774"/>
    <w:rsid w:val="00182A1E"/>
    <w:rsid w:val="001A2BB7"/>
    <w:rsid w:val="001B3B5F"/>
    <w:rsid w:val="001B7EE7"/>
    <w:rsid w:val="0023203B"/>
    <w:rsid w:val="0023601D"/>
    <w:rsid w:val="00251C39"/>
    <w:rsid w:val="00267DB9"/>
    <w:rsid w:val="0030410E"/>
    <w:rsid w:val="004268C2"/>
    <w:rsid w:val="004304E4"/>
    <w:rsid w:val="00471620"/>
    <w:rsid w:val="004A33DB"/>
    <w:rsid w:val="004F397F"/>
    <w:rsid w:val="00530700"/>
    <w:rsid w:val="0057379A"/>
    <w:rsid w:val="00640480"/>
    <w:rsid w:val="0064402E"/>
    <w:rsid w:val="006625A5"/>
    <w:rsid w:val="006A2E7B"/>
    <w:rsid w:val="0071154F"/>
    <w:rsid w:val="007768DC"/>
    <w:rsid w:val="00784C32"/>
    <w:rsid w:val="00796752"/>
    <w:rsid w:val="007B1532"/>
    <w:rsid w:val="007C5A15"/>
    <w:rsid w:val="008001EF"/>
    <w:rsid w:val="008155D1"/>
    <w:rsid w:val="00823270"/>
    <w:rsid w:val="008C427E"/>
    <w:rsid w:val="008F3C4F"/>
    <w:rsid w:val="00905F81"/>
    <w:rsid w:val="00950E9D"/>
    <w:rsid w:val="009E267C"/>
    <w:rsid w:val="00AB2CEB"/>
    <w:rsid w:val="00AF5DA9"/>
    <w:rsid w:val="00B33935"/>
    <w:rsid w:val="00B42CB4"/>
    <w:rsid w:val="00BC517E"/>
    <w:rsid w:val="00BD1EA5"/>
    <w:rsid w:val="00C11AAC"/>
    <w:rsid w:val="00C6534A"/>
    <w:rsid w:val="00C7733A"/>
    <w:rsid w:val="00CC220E"/>
    <w:rsid w:val="00D40930"/>
    <w:rsid w:val="00D66040"/>
    <w:rsid w:val="00D94ACD"/>
    <w:rsid w:val="00DC6B06"/>
    <w:rsid w:val="00DF1D8F"/>
    <w:rsid w:val="00E823A2"/>
    <w:rsid w:val="00ED3345"/>
    <w:rsid w:val="00F0128B"/>
    <w:rsid w:val="00F56221"/>
    <w:rsid w:val="00F94E8E"/>
    <w:rsid w:val="00FC10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link w:val="CorpsdetexteCar"/>
    <w:rsid w:val="00F56221"/>
    <w:pPr>
      <w:spacing w:before="120" w:after="120"/>
      <w:ind w:firstLine="709"/>
      <w:jc w:val="both"/>
    </w:pPr>
    <w:rPr>
      <w:sz w:val="24"/>
    </w:rPr>
  </w:style>
  <w:style w:type="character" w:customStyle="1" w:styleId="CorpsdetexteCar">
    <w:name w:val="Corps de texte Car"/>
    <w:link w:val="Corpsdetexte"/>
    <w:rsid w:val="00F56221"/>
    <w:rPr>
      <w:sz w:val="24"/>
    </w:rPr>
  </w:style>
  <w:style w:type="paragraph" w:customStyle="1" w:styleId="ps0">
    <w:name w:val="ps"/>
    <w:basedOn w:val="Normal"/>
    <w:rsid w:val="00F56221"/>
    <w:pPr>
      <w:spacing w:before="120" w:after="120" w:line="240" w:lineRule="exact"/>
      <w:ind w:left="567" w:firstLine="851"/>
      <w:jc w:val="both"/>
    </w:pPr>
    <w:rPr>
      <w:rFonts w:ascii="CG Times" w:hAnsi="CG Times"/>
      <w:sz w:val="24"/>
    </w:rPr>
  </w:style>
  <w:style w:type="paragraph" w:customStyle="1" w:styleId="Observation">
    <w:name w:val="Observation"/>
    <w:rsid w:val="00F56221"/>
    <w:pPr>
      <w:spacing w:line="240" w:lineRule="exact"/>
      <w:ind w:left="567"/>
    </w:pPr>
    <w:rPr>
      <w:rFonts w:ascii="Tms Rmn" w:hAnsi="Tms Rmn"/>
      <w:b/>
      <w:sz w:val="24"/>
    </w:rPr>
  </w:style>
  <w:style w:type="paragraph" w:customStyle="1" w:styleId="corpsdetexte0">
    <w:name w:val="corps de texte"/>
    <w:basedOn w:val="Normal"/>
    <w:rsid w:val="00F56221"/>
    <w:pPr>
      <w:spacing w:before="240"/>
      <w:jc w:val="both"/>
    </w:pPr>
    <w:rPr>
      <w:sz w:val="24"/>
      <w:szCs w:val="24"/>
    </w:rPr>
  </w:style>
  <w:style w:type="paragraph" w:customStyle="1" w:styleId="ParagrapheStandard">
    <w:name w:val="Paragraphe Standard"/>
    <w:link w:val="ParagrapheStandardCar"/>
    <w:rsid w:val="00F56221"/>
    <w:pPr>
      <w:keepLines/>
      <w:spacing w:before="120" w:after="120" w:line="240" w:lineRule="exact"/>
      <w:ind w:left="567" w:firstLine="1134"/>
      <w:jc w:val="both"/>
    </w:pPr>
    <w:rPr>
      <w:rFonts w:ascii="Times" w:hAnsi="Times"/>
      <w:sz w:val="24"/>
    </w:rPr>
  </w:style>
  <w:style w:type="character" w:customStyle="1" w:styleId="heleneCar">
    <w:name w:val="helene Car"/>
    <w:link w:val="helene"/>
    <w:rsid w:val="00F56221"/>
    <w:rPr>
      <w:sz w:val="24"/>
      <w:szCs w:val="24"/>
    </w:rPr>
  </w:style>
  <w:style w:type="paragraph" w:customStyle="1" w:styleId="helene">
    <w:name w:val="helene"/>
    <w:basedOn w:val="Normal"/>
    <w:link w:val="heleneCar"/>
    <w:rsid w:val="00F56221"/>
    <w:pPr>
      <w:spacing w:before="120" w:after="120" w:line="240" w:lineRule="exact"/>
      <w:ind w:firstLine="567"/>
      <w:jc w:val="both"/>
    </w:pPr>
    <w:rPr>
      <w:sz w:val="24"/>
      <w:szCs w:val="24"/>
    </w:rPr>
  </w:style>
  <w:style w:type="character" w:customStyle="1" w:styleId="ParagrapheStandardCar">
    <w:name w:val="Paragraphe Standard Car"/>
    <w:link w:val="ParagrapheStandard"/>
    <w:rsid w:val="00F56221"/>
    <w:rPr>
      <w:rFonts w:ascii="Times" w:hAnsi="Times"/>
      <w:sz w:val="24"/>
    </w:rPr>
  </w:style>
  <w:style w:type="paragraph" w:customStyle="1" w:styleId="CarCar1CarCarCar">
    <w:name w:val="Car Car1 Car Car Car"/>
    <w:basedOn w:val="Normal"/>
    <w:rsid w:val="00F56221"/>
    <w:pPr>
      <w:spacing w:after="160" w:line="240" w:lineRule="exact"/>
    </w:pPr>
  </w:style>
  <w:style w:type="paragraph" w:customStyle="1" w:styleId="ordinaire">
    <w:name w:val="ordinaire"/>
    <w:basedOn w:val="Corpsdetexte"/>
    <w:autoRedefine/>
    <w:rsid w:val="00F56221"/>
    <w:pPr>
      <w:ind w:firstLine="567"/>
    </w:pPr>
  </w:style>
  <w:style w:type="character" w:customStyle="1" w:styleId="P0Car">
    <w:name w:val="P0 Car"/>
    <w:link w:val="P0"/>
    <w:locked/>
    <w:rsid w:val="001A2BB7"/>
    <w:rPr>
      <w:sz w:val="24"/>
      <w:szCs w:val="24"/>
    </w:rPr>
  </w:style>
  <w:style w:type="character" w:styleId="Marquedecommentaire">
    <w:name w:val="annotation reference"/>
    <w:uiPriority w:val="99"/>
    <w:semiHidden/>
    <w:unhideWhenUsed/>
    <w:rsid w:val="00823270"/>
    <w:rPr>
      <w:sz w:val="16"/>
      <w:szCs w:val="16"/>
    </w:rPr>
  </w:style>
  <w:style w:type="paragraph" w:styleId="Commentaire">
    <w:name w:val="annotation text"/>
    <w:basedOn w:val="Normal"/>
    <w:link w:val="CommentaireCar"/>
    <w:uiPriority w:val="99"/>
    <w:semiHidden/>
    <w:unhideWhenUsed/>
    <w:rsid w:val="00823270"/>
  </w:style>
  <w:style w:type="character" w:customStyle="1" w:styleId="CommentaireCar">
    <w:name w:val="Commentaire Car"/>
    <w:basedOn w:val="Policepardfaut"/>
    <w:link w:val="Commentaire"/>
    <w:uiPriority w:val="99"/>
    <w:semiHidden/>
    <w:rsid w:val="00823270"/>
  </w:style>
  <w:style w:type="paragraph" w:styleId="Objetducommentaire">
    <w:name w:val="annotation subject"/>
    <w:basedOn w:val="Commentaire"/>
    <w:next w:val="Commentaire"/>
    <w:link w:val="ObjetducommentaireCar"/>
    <w:uiPriority w:val="99"/>
    <w:semiHidden/>
    <w:unhideWhenUsed/>
    <w:rsid w:val="00823270"/>
    <w:rPr>
      <w:b/>
      <w:bCs/>
    </w:rPr>
  </w:style>
  <w:style w:type="character" w:customStyle="1" w:styleId="ObjetducommentaireCar">
    <w:name w:val="Objet du commentaire Car"/>
    <w:link w:val="Objetducommentaire"/>
    <w:uiPriority w:val="99"/>
    <w:semiHidden/>
    <w:rsid w:val="00823270"/>
    <w:rPr>
      <w:b/>
      <w:bCs/>
    </w:rPr>
  </w:style>
  <w:style w:type="paragraph" w:styleId="Rvision">
    <w:name w:val="Revision"/>
    <w:hidden/>
    <w:uiPriority w:val="99"/>
    <w:semiHidden/>
    <w:rsid w:val="00823270"/>
  </w:style>
  <w:style w:type="paragraph" w:styleId="Textedebulles">
    <w:name w:val="Balloon Text"/>
    <w:basedOn w:val="Normal"/>
    <w:link w:val="TextedebullesCar"/>
    <w:uiPriority w:val="99"/>
    <w:semiHidden/>
    <w:unhideWhenUsed/>
    <w:rsid w:val="00823270"/>
    <w:rPr>
      <w:rFonts w:ascii="Tahoma" w:hAnsi="Tahoma" w:cs="Tahoma"/>
      <w:sz w:val="16"/>
      <w:szCs w:val="16"/>
    </w:rPr>
  </w:style>
  <w:style w:type="character" w:customStyle="1" w:styleId="TextedebullesCar">
    <w:name w:val="Texte de bulles Car"/>
    <w:link w:val="Textedebulles"/>
    <w:uiPriority w:val="99"/>
    <w:semiHidden/>
    <w:rsid w:val="008232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39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15</TotalTime>
  <Pages>8</Pages>
  <Words>2715</Words>
  <Characters>14935</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Jean-Pierre Bonin</cp:lastModifiedBy>
  <cp:revision>3</cp:revision>
  <cp:lastPrinted>2013-05-13T13:31:00Z</cp:lastPrinted>
  <dcterms:created xsi:type="dcterms:W3CDTF">2013-06-25T15:24:00Z</dcterms:created>
  <dcterms:modified xsi:type="dcterms:W3CDTF">2013-07-02T18:54:00Z</dcterms:modified>
</cp:coreProperties>
</file>