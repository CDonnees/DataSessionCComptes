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4C" w:rsidRPr="00EB6713" w:rsidRDefault="00907A4C" w:rsidP="00907A4C">
      <w:pPr>
        <w:pStyle w:val="ET"/>
      </w:pPr>
      <w:r>
        <w:t xml:space="preserve">  </w:t>
      </w:r>
      <w:r w:rsidRPr="00EB6713">
        <w:t>COUR DES COMPTES</w:t>
      </w:r>
    </w:p>
    <w:p w:rsidR="00907A4C" w:rsidRPr="00EB6713" w:rsidRDefault="00907A4C" w:rsidP="00907A4C">
      <w:pPr>
        <w:pStyle w:val="ET"/>
      </w:pPr>
      <w:r w:rsidRPr="00EB6713">
        <w:t xml:space="preserve">               --------</w:t>
      </w:r>
    </w:p>
    <w:p w:rsidR="00907A4C" w:rsidRPr="00EB6713" w:rsidRDefault="00907A4C" w:rsidP="00907A4C">
      <w:pPr>
        <w:pStyle w:val="ET"/>
      </w:pPr>
      <w:r w:rsidRPr="00EB6713">
        <w:t>QUATRIEME CHAMBRE</w:t>
      </w:r>
    </w:p>
    <w:p w:rsidR="00907A4C" w:rsidRPr="00EB6713" w:rsidRDefault="00907A4C" w:rsidP="00907A4C">
      <w:pPr>
        <w:pStyle w:val="ET"/>
      </w:pPr>
      <w:r w:rsidRPr="00EB6713">
        <w:t xml:space="preserve">               --------</w:t>
      </w:r>
    </w:p>
    <w:p w:rsidR="00907A4C" w:rsidRDefault="00907A4C" w:rsidP="00907A4C">
      <w:pPr>
        <w:pStyle w:val="ET"/>
      </w:pPr>
      <w:r>
        <w:t xml:space="preserve">  </w:t>
      </w:r>
      <w:r w:rsidRPr="00EB6713">
        <w:t>PREMIERE SECTION</w:t>
      </w:r>
    </w:p>
    <w:p w:rsidR="00907A4C" w:rsidRDefault="00907A4C" w:rsidP="00907A4C">
      <w:pPr>
        <w:pStyle w:val="ET"/>
        <w:spacing w:after="120"/>
      </w:pPr>
      <w:r>
        <w:t xml:space="preserve">               --------</w:t>
      </w:r>
    </w:p>
    <w:p w:rsidR="00907A4C" w:rsidRPr="00907A4C" w:rsidRDefault="00907A4C" w:rsidP="00907A4C">
      <w:pPr>
        <w:pStyle w:val="En-tte"/>
        <w:ind w:left="567"/>
        <w:rPr>
          <w:b/>
          <w:i/>
          <w:sz w:val="22"/>
          <w:szCs w:val="22"/>
        </w:rPr>
      </w:pPr>
      <w:r w:rsidRPr="00907A4C">
        <w:rPr>
          <w:b/>
          <w:i/>
          <w:sz w:val="22"/>
          <w:szCs w:val="22"/>
        </w:rPr>
        <w:t>Arrêt n° 65634</w:t>
      </w:r>
    </w:p>
    <w:p w:rsidR="00907A4C" w:rsidRPr="00042DE1" w:rsidRDefault="00907A4C" w:rsidP="00907A4C"/>
    <w:p w:rsidR="00907A4C" w:rsidRDefault="00907A4C" w:rsidP="00907A4C">
      <w:pPr>
        <w:pStyle w:val="OR"/>
        <w:rPr>
          <w:caps/>
        </w:rPr>
      </w:pPr>
      <w:r w:rsidRPr="00907A4C">
        <w:rPr>
          <w:caps/>
        </w:rPr>
        <w:t xml:space="preserve">centre </w:t>
      </w:r>
      <w:r>
        <w:rPr>
          <w:caps/>
        </w:rPr>
        <w:t xml:space="preserve">COMMUNAL </w:t>
      </w:r>
      <w:r w:rsidRPr="00907A4C">
        <w:rPr>
          <w:caps/>
        </w:rPr>
        <w:t xml:space="preserve">d’action sociale </w:t>
      </w:r>
      <w:r>
        <w:rPr>
          <w:caps/>
        </w:rPr>
        <w:t xml:space="preserve">(CCAS) </w:t>
      </w:r>
      <w:r w:rsidRPr="00907A4C">
        <w:rPr>
          <w:caps/>
        </w:rPr>
        <w:t xml:space="preserve">de la commune </w:t>
      </w:r>
    </w:p>
    <w:p w:rsidR="00907A4C" w:rsidRPr="00907A4C" w:rsidRDefault="00907A4C" w:rsidP="00907A4C">
      <w:pPr>
        <w:pStyle w:val="OR"/>
        <w:rPr>
          <w:caps/>
        </w:rPr>
      </w:pPr>
      <w:r w:rsidRPr="00907A4C">
        <w:rPr>
          <w:caps/>
        </w:rPr>
        <w:t xml:space="preserve">de </w:t>
      </w:r>
      <w:r>
        <w:rPr>
          <w:caps/>
        </w:rPr>
        <w:t>Saint-</w:t>
      </w:r>
      <w:r w:rsidRPr="00907A4C">
        <w:rPr>
          <w:caps/>
        </w:rPr>
        <w:t>Denis</w:t>
      </w:r>
      <w:r>
        <w:rPr>
          <w:caps/>
        </w:rPr>
        <w:t xml:space="preserve"> </w:t>
      </w:r>
      <w:r w:rsidRPr="00907A4C">
        <w:rPr>
          <w:caps/>
        </w:rPr>
        <w:t>de la Réunion (974)</w:t>
      </w:r>
    </w:p>
    <w:p w:rsidR="00907A4C" w:rsidRDefault="00907A4C" w:rsidP="00907A4C">
      <w:pPr>
        <w:pStyle w:val="OR"/>
      </w:pPr>
    </w:p>
    <w:p w:rsidR="00907A4C" w:rsidRPr="00AE2944" w:rsidRDefault="00907A4C" w:rsidP="00907A4C">
      <w:pPr>
        <w:pStyle w:val="OR"/>
      </w:pPr>
    </w:p>
    <w:p w:rsidR="00907A4C" w:rsidRPr="00907A4C" w:rsidRDefault="00907A4C" w:rsidP="00907A4C">
      <w:pPr>
        <w:pStyle w:val="OR"/>
      </w:pPr>
      <w:r w:rsidRPr="00907A4C">
        <w:t>Appel d’un jugement de la chambre régionale des comptes de la Réunion</w:t>
      </w:r>
    </w:p>
    <w:p w:rsidR="00907A4C" w:rsidRPr="00907A4C" w:rsidRDefault="00907A4C" w:rsidP="00907A4C">
      <w:pPr>
        <w:pStyle w:val="OR"/>
      </w:pPr>
    </w:p>
    <w:p w:rsidR="00907A4C" w:rsidRDefault="00907A4C" w:rsidP="00907A4C">
      <w:pPr>
        <w:pStyle w:val="OR"/>
      </w:pPr>
      <w:r w:rsidRPr="00907A4C">
        <w:t xml:space="preserve">Rapport n° </w:t>
      </w:r>
      <w:r>
        <w:t>2012-666-0</w:t>
      </w:r>
    </w:p>
    <w:p w:rsidR="00907A4C" w:rsidRPr="00907A4C" w:rsidRDefault="00907A4C" w:rsidP="00907A4C">
      <w:pPr>
        <w:pStyle w:val="OR"/>
      </w:pPr>
    </w:p>
    <w:p w:rsidR="00907A4C" w:rsidRDefault="00907A4C" w:rsidP="00907A4C">
      <w:pPr>
        <w:pStyle w:val="OR"/>
      </w:pPr>
      <w:r>
        <w:t xml:space="preserve">Audience </w:t>
      </w:r>
      <w:r w:rsidRPr="00CE299A">
        <w:t>publique du</w:t>
      </w:r>
      <w:r>
        <w:t xml:space="preserve"> 13 décembre 2012</w:t>
      </w:r>
    </w:p>
    <w:p w:rsidR="00907A4C" w:rsidRDefault="00907A4C" w:rsidP="00907A4C">
      <w:pPr>
        <w:pStyle w:val="OR"/>
      </w:pPr>
    </w:p>
    <w:p w:rsidR="00907A4C" w:rsidRDefault="00907A4C" w:rsidP="004B36AC">
      <w:pPr>
        <w:pStyle w:val="OR"/>
        <w:spacing w:after="240"/>
      </w:pPr>
      <w:r>
        <w:t>Lecture publique du 17 janvier 2013</w:t>
      </w:r>
    </w:p>
    <w:p w:rsidR="004B36AC" w:rsidRDefault="004B36AC" w:rsidP="00907A4C">
      <w:pPr>
        <w:pStyle w:val="PS"/>
        <w:spacing w:after="360"/>
      </w:pPr>
    </w:p>
    <w:p w:rsidR="004B36AC" w:rsidRDefault="004B36AC" w:rsidP="004B36AC">
      <w:pPr>
        <w:pStyle w:val="PS"/>
      </w:pPr>
      <w:r>
        <w:t>LA COUR DES COMPTES a rendu l’arrêt suivant :</w:t>
      </w:r>
    </w:p>
    <w:p w:rsidR="00907A4C" w:rsidRPr="00907A4C" w:rsidRDefault="00907A4C" w:rsidP="004B36AC">
      <w:pPr>
        <w:pStyle w:val="PS"/>
        <w:spacing w:after="400"/>
      </w:pPr>
      <w:r w:rsidRPr="00907A4C">
        <w:t>LA COUR,</w:t>
      </w:r>
    </w:p>
    <w:p w:rsidR="00907A4C" w:rsidRPr="00907A4C" w:rsidRDefault="00907A4C" w:rsidP="004B36AC">
      <w:pPr>
        <w:pStyle w:val="PS"/>
        <w:spacing w:after="400"/>
      </w:pPr>
      <w:r w:rsidRPr="00907A4C">
        <w:t>Vu la requête, enregistrée le 20 septembre 2010 au greffe de la chambre régionale des comptes de la Réunion, par laquelle M.</w:t>
      </w:r>
      <w:r w:rsidR="00271D8F">
        <w:t> </w:t>
      </w:r>
      <w:r w:rsidR="00556181">
        <w:t>X</w:t>
      </w:r>
      <w:r w:rsidRPr="00271D8F">
        <w:rPr>
          <w:caps/>
        </w:rPr>
        <w:t>,</w:t>
      </w:r>
      <w:r w:rsidRPr="00907A4C">
        <w:t xml:space="preserve"> comptable du </w:t>
      </w:r>
      <w:r w:rsidRPr="00271D8F">
        <w:rPr>
          <w:caps/>
        </w:rPr>
        <w:t xml:space="preserve">centre communal d’action sociale </w:t>
      </w:r>
      <w:r w:rsidRPr="00907A4C">
        <w:t xml:space="preserve">(CCAS) </w:t>
      </w:r>
      <w:r w:rsidRPr="00271D8F">
        <w:rPr>
          <w:caps/>
        </w:rPr>
        <w:t>de la commune de</w:t>
      </w:r>
      <w:r w:rsidR="009F4098">
        <w:rPr>
          <w:caps/>
        </w:rPr>
        <w:t xml:space="preserve"> </w:t>
      </w:r>
      <w:r w:rsidRPr="00271D8F">
        <w:rPr>
          <w:caps/>
        </w:rPr>
        <w:t>Saint</w:t>
      </w:r>
      <w:r w:rsidR="00271D8F">
        <w:rPr>
          <w:caps/>
        </w:rPr>
        <w:t>-</w:t>
      </w:r>
      <w:r w:rsidRPr="00271D8F">
        <w:rPr>
          <w:caps/>
        </w:rPr>
        <w:t>Denis</w:t>
      </w:r>
      <w:r w:rsidR="00F524F1">
        <w:rPr>
          <w:caps/>
        </w:rPr>
        <w:t xml:space="preserve"> DE LA REUNION</w:t>
      </w:r>
      <w:r w:rsidRPr="00907A4C">
        <w:t>, a élevé appel du jugement n°</w:t>
      </w:r>
      <w:r w:rsidR="00271D8F">
        <w:t> </w:t>
      </w:r>
      <w:r w:rsidRPr="00907A4C">
        <w:t>2009-56/2 du</w:t>
      </w:r>
      <w:r w:rsidR="009F4098">
        <w:t xml:space="preserve"> </w:t>
      </w:r>
      <w:r w:rsidRPr="00907A4C">
        <w:t>15</w:t>
      </w:r>
      <w:r w:rsidR="00F524F1">
        <w:t> </w:t>
      </w:r>
      <w:r w:rsidRPr="00907A4C">
        <w:t>juin 2010 par lequel ladite chambre l’a constitué débiteur des deniers dudit CCAS pour la somme totale de</w:t>
      </w:r>
      <w:r w:rsidR="009F4098">
        <w:t xml:space="preserve"> </w:t>
      </w:r>
      <w:r w:rsidRPr="00907A4C">
        <w:t>101 143,91</w:t>
      </w:r>
      <w:r w:rsidR="00271D8F">
        <w:t> </w:t>
      </w:r>
      <w:r w:rsidRPr="00907A4C">
        <w:t>€ augmentée des intérêts de droit ;</w:t>
      </w:r>
    </w:p>
    <w:p w:rsidR="00907A4C" w:rsidRPr="00907A4C" w:rsidRDefault="00907A4C" w:rsidP="004B36AC">
      <w:pPr>
        <w:pStyle w:val="PS"/>
        <w:spacing w:after="400"/>
      </w:pPr>
      <w:r w:rsidRPr="00907A4C">
        <w:t xml:space="preserve">Vu le mémoire en défense </w:t>
      </w:r>
      <w:r w:rsidR="00271D8F">
        <w:t>du P</w:t>
      </w:r>
      <w:r w:rsidRPr="00907A4C">
        <w:t>rocureur financier près la chambre régionale des comptes de la Réunion en date du 6 octobre 2010 ;</w:t>
      </w:r>
    </w:p>
    <w:p w:rsidR="00907A4C" w:rsidRPr="00907A4C" w:rsidRDefault="00907A4C" w:rsidP="004B36AC">
      <w:pPr>
        <w:pStyle w:val="PS"/>
        <w:spacing w:after="400"/>
      </w:pPr>
      <w:r w:rsidRPr="00907A4C">
        <w:t>Vu le réquisitoire n°</w:t>
      </w:r>
      <w:r w:rsidR="00271D8F">
        <w:t> </w:t>
      </w:r>
      <w:r w:rsidRPr="00907A4C">
        <w:t>2010-94 du Procureur général en date du 14</w:t>
      </w:r>
      <w:r w:rsidR="009F4098">
        <w:t xml:space="preserve"> </w:t>
      </w:r>
      <w:r w:rsidRPr="00907A4C">
        <w:t>décembre</w:t>
      </w:r>
      <w:r w:rsidR="009F4098">
        <w:t xml:space="preserve"> </w:t>
      </w:r>
      <w:r w:rsidRPr="00907A4C">
        <w:t>2010, transmettant la requête précitée ;</w:t>
      </w:r>
    </w:p>
    <w:p w:rsidR="00907A4C" w:rsidRPr="00907A4C" w:rsidRDefault="00907A4C" w:rsidP="004B36AC">
      <w:pPr>
        <w:pStyle w:val="PS"/>
        <w:spacing w:after="400"/>
      </w:pPr>
      <w:r w:rsidRPr="00907A4C">
        <w:t>Vu les pièces de la procédure suivie en première instance ;</w:t>
      </w:r>
    </w:p>
    <w:p w:rsidR="00907A4C" w:rsidRPr="00907A4C" w:rsidRDefault="00907A4C" w:rsidP="00907A4C">
      <w:pPr>
        <w:pStyle w:val="PS"/>
        <w:spacing w:after="360"/>
      </w:pPr>
      <w:r w:rsidRPr="00907A4C">
        <w:t>Vu l’article 60 de la loi de finances n°</w:t>
      </w:r>
      <w:r w:rsidR="00271D8F">
        <w:t> </w:t>
      </w:r>
      <w:r w:rsidRPr="00907A4C">
        <w:t>63-156 du 23 février 1963 modifiée ;</w:t>
      </w:r>
    </w:p>
    <w:p w:rsidR="00F94E8E" w:rsidRDefault="00F94E8E">
      <w:pPr>
        <w:pStyle w:val="ET"/>
      </w:pPr>
      <w:r>
        <w:fldChar w:fldCharType="begin"/>
      </w:r>
      <w:r>
        <w:fldChar w:fldCharType="end"/>
      </w:r>
    </w:p>
    <w:p w:rsidR="00F94E8E" w:rsidRDefault="00F94E8E">
      <w:pPr>
        <w:pStyle w:val="OR"/>
      </w:pPr>
      <w:r>
        <w:fldChar w:fldCharType="begin"/>
      </w:r>
      <w:r>
        <w:fldChar w:fldCharType="end"/>
      </w:r>
    </w:p>
    <w:p w:rsidR="00F94E8E" w:rsidRDefault="00F94E8E">
      <w:pPr>
        <w:pStyle w:val="PS"/>
      </w:pPr>
      <w:r>
        <w:fldChar w:fldCharType="begin"/>
      </w:r>
      <w:r>
        <w:fldChar w:fldCharType="end"/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8669CE" w:rsidRPr="00907A4C" w:rsidRDefault="008669CE" w:rsidP="008669CE">
      <w:pPr>
        <w:pStyle w:val="PS"/>
        <w:spacing w:after="360"/>
      </w:pPr>
      <w:r w:rsidRPr="00907A4C">
        <w:lastRenderedPageBreak/>
        <w:t>Vu le décret n°</w:t>
      </w:r>
      <w:r>
        <w:t> </w:t>
      </w:r>
      <w:r w:rsidRPr="00907A4C">
        <w:t>62-1587 du 29 décembre 1962 modifié portant règlement général sur la comptabilité publique, en vigueur au moment des faits ;</w:t>
      </w:r>
    </w:p>
    <w:p w:rsidR="008669CE" w:rsidRPr="00B82C1D" w:rsidRDefault="008669CE" w:rsidP="008669CE">
      <w:pPr>
        <w:pStyle w:val="PS"/>
        <w:spacing w:after="360"/>
      </w:pPr>
      <w:r w:rsidRPr="00B82C1D">
        <w:t>Vu le code des juridictions financières ;</w:t>
      </w:r>
    </w:p>
    <w:p w:rsidR="008669CE" w:rsidRPr="00B82C1D" w:rsidRDefault="008669CE" w:rsidP="008669CE">
      <w:pPr>
        <w:pStyle w:val="PS"/>
        <w:spacing w:after="360"/>
      </w:pPr>
      <w:r>
        <w:t>Vu</w:t>
      </w:r>
      <w:r w:rsidRPr="00B82C1D">
        <w:t xml:space="preserve"> le rapport de M</w:t>
      </w:r>
      <w:r>
        <w:t xml:space="preserve">me Sylvie </w:t>
      </w:r>
      <w:proofErr w:type="spellStart"/>
      <w:r>
        <w:t>Boutereau-Tichet</w:t>
      </w:r>
      <w:proofErr w:type="spellEnd"/>
      <w:r>
        <w:t>, conseillère référendaire</w:t>
      </w:r>
      <w:r w:rsidR="006D71D3">
        <w:t> ;</w:t>
      </w:r>
    </w:p>
    <w:p w:rsidR="008669CE" w:rsidRPr="00B82C1D" w:rsidRDefault="008669CE" w:rsidP="008669CE">
      <w:pPr>
        <w:pStyle w:val="PS"/>
        <w:spacing w:after="360"/>
      </w:pPr>
      <w:r w:rsidRPr="00B82C1D">
        <w:t xml:space="preserve">Vu les conclusions </w:t>
      </w:r>
      <w:r>
        <w:t xml:space="preserve">n° 748 </w:t>
      </w:r>
      <w:r w:rsidRPr="00B82C1D">
        <w:t>du Procureur général</w:t>
      </w:r>
      <w:r>
        <w:t xml:space="preserve"> en date du 25</w:t>
      </w:r>
      <w:r w:rsidR="009F4098">
        <w:t xml:space="preserve"> </w:t>
      </w:r>
      <w:r>
        <w:t>octobre</w:t>
      </w:r>
      <w:r w:rsidR="009F4098">
        <w:t xml:space="preserve"> </w:t>
      </w:r>
      <w:r>
        <w:t>2012 </w:t>
      </w:r>
      <w:r w:rsidRPr="00B82C1D">
        <w:t>;</w:t>
      </w:r>
    </w:p>
    <w:p w:rsidR="008669CE" w:rsidRPr="00B82C1D" w:rsidRDefault="008669CE" w:rsidP="008669CE">
      <w:pPr>
        <w:pStyle w:val="PS"/>
        <w:spacing w:after="360"/>
      </w:pPr>
      <w:r w:rsidRPr="00B82C1D">
        <w:t xml:space="preserve">Entendu, lors de </w:t>
      </w:r>
      <w:r>
        <w:t xml:space="preserve">l’audience publique de ce jour, </w:t>
      </w:r>
      <w:r w:rsidRPr="00B82C1D">
        <w:t>M</w:t>
      </w:r>
      <w:r>
        <w:t>me Sylvie Boutereau-Tichet,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>, M</w:t>
      </w:r>
      <w:r>
        <w:t>.</w:t>
      </w:r>
      <w:r w:rsidR="009F4098">
        <w:t xml:space="preserve"> </w:t>
      </w:r>
      <w:r>
        <w:t xml:space="preserve">Vincent </w:t>
      </w:r>
      <w:proofErr w:type="spellStart"/>
      <w:r>
        <w:t>Feller</w:t>
      </w:r>
      <w:proofErr w:type="spellEnd"/>
      <w:r>
        <w:t>, avocat général</w:t>
      </w:r>
      <w:r w:rsidRPr="00B82C1D">
        <w:t xml:space="preserve">, en </w:t>
      </w:r>
      <w:r w:rsidRPr="00CE299A">
        <w:t>l</w:t>
      </w:r>
      <w:r w:rsidRPr="00AA35D6">
        <w:t>es</w:t>
      </w:r>
      <w:r w:rsidRPr="00B82C1D">
        <w:t xml:space="preserve"> conclusions</w:t>
      </w:r>
      <w:r>
        <w:t xml:space="preserve"> </w:t>
      </w:r>
      <w:r w:rsidRPr="00CE299A">
        <w:t xml:space="preserve">du </w:t>
      </w:r>
      <w:r w:rsidR="00FB125A">
        <w:t>P</w:t>
      </w:r>
      <w:r w:rsidRPr="00CE299A">
        <w:t>arquet</w:t>
      </w:r>
      <w:r w:rsidRPr="00B82C1D">
        <w:t>, l</w:t>
      </w:r>
      <w:r>
        <w:t>’</w:t>
      </w:r>
      <w:r w:rsidRPr="00B82C1D">
        <w:t xml:space="preserve">appelant, informé de l’audience, </w:t>
      </w:r>
      <w:r>
        <w:t xml:space="preserve">n’étant ni présent ni représenté </w:t>
      </w:r>
      <w:r w:rsidRPr="00B82C1D">
        <w:t>;</w:t>
      </w:r>
    </w:p>
    <w:p w:rsidR="008669CE" w:rsidRDefault="008669CE" w:rsidP="008669CE">
      <w:pPr>
        <w:pStyle w:val="PS"/>
        <w:spacing w:after="360"/>
      </w:pPr>
      <w:r>
        <w:t>Après avoir e</w:t>
      </w:r>
      <w:r w:rsidRPr="00B82C1D">
        <w:t xml:space="preserve">ntendu, </w:t>
      </w:r>
      <w:r>
        <w:t>en délibéré</w:t>
      </w:r>
      <w:r w:rsidRPr="00B82C1D">
        <w:t>, M</w:t>
      </w:r>
      <w:r>
        <w:t xml:space="preserve">me Catherine </w:t>
      </w:r>
      <w:proofErr w:type="spellStart"/>
      <w:r>
        <w:t>Démier</w:t>
      </w:r>
      <w:proofErr w:type="spellEnd"/>
      <w:r>
        <w:t xml:space="preserve">, conseillère maître, </w:t>
      </w:r>
      <w:r w:rsidRPr="00B82C1D">
        <w:t>en ses observations ;</w:t>
      </w:r>
    </w:p>
    <w:p w:rsidR="008669CE" w:rsidRDefault="008669CE" w:rsidP="008669CE">
      <w:pPr>
        <w:pStyle w:val="PS"/>
        <w:spacing w:after="360"/>
        <w:rPr>
          <w:b/>
          <w:u w:val="single"/>
        </w:rPr>
      </w:pPr>
      <w:r>
        <w:rPr>
          <w:b/>
          <w:u w:val="single"/>
        </w:rPr>
        <w:t>Sur la forme</w:t>
      </w:r>
    </w:p>
    <w:p w:rsidR="008669CE" w:rsidRDefault="008669CE" w:rsidP="008669CE">
      <w:pPr>
        <w:pStyle w:val="PS"/>
        <w:spacing w:after="360"/>
      </w:pPr>
      <w:r>
        <w:t>Attendu que la requête a été produite sans être appuyée du jugement attaqué, contrairement aux prescriptions de l’article R. 243-4 du code des juridictions financières ;</w:t>
      </w:r>
    </w:p>
    <w:p w:rsidR="008669CE" w:rsidRDefault="008669CE" w:rsidP="008669CE">
      <w:pPr>
        <w:pStyle w:val="PS"/>
        <w:spacing w:after="360"/>
      </w:pPr>
      <w:r>
        <w:t>Mais, attendu que ledit article ne sanctionne pas expressément l’inobservation de cette prescription par l’irrecevabilité de la requête ; qu’ainsi celle-ci est recevable ;</w:t>
      </w:r>
    </w:p>
    <w:p w:rsidR="008669CE" w:rsidRDefault="008669CE" w:rsidP="008669CE">
      <w:pPr>
        <w:pStyle w:val="PS"/>
        <w:spacing w:after="360"/>
        <w:rPr>
          <w:b/>
          <w:u w:val="single"/>
        </w:rPr>
      </w:pPr>
      <w:r>
        <w:rPr>
          <w:b/>
          <w:u w:val="single"/>
        </w:rPr>
        <w:t>Sur le fond</w:t>
      </w:r>
    </w:p>
    <w:p w:rsidR="008669CE" w:rsidRDefault="008669CE" w:rsidP="008669CE">
      <w:pPr>
        <w:pStyle w:val="PS"/>
        <w:spacing w:after="360"/>
      </w:pPr>
      <w:r w:rsidRPr="00513B83">
        <w:t>Attendu que</w:t>
      </w:r>
      <w:r>
        <w:t xml:space="preserve">, par jugement du 15 juin 2010 précité, la chambre régionale des comptes de </w:t>
      </w:r>
      <w:r w:rsidR="00D24C8D">
        <w:t>l</w:t>
      </w:r>
      <w:r>
        <w:t>a Réunion a déclaré M.</w:t>
      </w:r>
      <w:r w:rsidR="00556181">
        <w:t xml:space="preserve"> X</w:t>
      </w:r>
      <w:r>
        <w:t xml:space="preserve"> débiteur du CCAS de la commune</w:t>
      </w:r>
      <w:r w:rsidR="00556181">
        <w:t xml:space="preserve"> </w:t>
      </w:r>
      <w:r>
        <w:t>de Saint-Denis, au motif que l’absence de poursuites de nature à interrompre la prescription des créances à l’encontre de la commune de Saint</w:t>
      </w:r>
      <w:r w:rsidR="00CE0ADF">
        <w:t>-</w:t>
      </w:r>
      <w:r>
        <w:t>Denis et du CNASEA a manifestement compromis le recouvrement des titres de recettes n° 13 de 8 433,05 € (commune de Saint-Denis), n° 187 de 71 340,78</w:t>
      </w:r>
      <w:r w:rsidR="001E4ECF">
        <w:t> </w:t>
      </w:r>
      <w:r>
        <w:t>€ (CNASEA) et n°</w:t>
      </w:r>
      <w:r w:rsidR="00CE0ADF">
        <w:t> </w:t>
      </w:r>
      <w:r>
        <w:t>188 de 21 370,08 € (CNASEA), pris en charge au cours de l’exercice 2000 ;</w:t>
      </w:r>
    </w:p>
    <w:p w:rsidR="008669CE" w:rsidRDefault="008669CE" w:rsidP="008669CE">
      <w:pPr>
        <w:pStyle w:val="PS"/>
        <w:spacing w:after="360"/>
      </w:pPr>
      <w:r>
        <w:t>Attendu que les titres de recettes, émis durant l’exercice 2000, ont été pris en charge par le prédécesseur de M. </w:t>
      </w:r>
      <w:r w:rsidR="00556181">
        <w:t>X</w:t>
      </w:r>
      <w:r>
        <w:t xml:space="preserve"> qui n’est entré en fonction que le 25 décembre 2003 ; que le contrôle de l’autorisation de percevoir la recette n’incombait pas au comptable appelant, mais à son prédécesseur ; qu’ainsi l’observation du</w:t>
      </w:r>
      <w:r w:rsidR="009F4098">
        <w:t xml:space="preserve"> </w:t>
      </w:r>
      <w:bookmarkStart w:id="0" w:name="_GoBack"/>
      <w:bookmarkEnd w:id="0"/>
      <w:r w:rsidR="00431970">
        <w:t>P</w:t>
      </w:r>
      <w:r>
        <w:t>rocureur financier dans son mémoire n’est pas fondée ;</w:t>
      </w:r>
    </w:p>
    <w:p w:rsidR="008669CE" w:rsidRDefault="008669CE" w:rsidP="008669CE">
      <w:pPr>
        <w:pStyle w:val="PS"/>
        <w:spacing w:after="360"/>
      </w:pPr>
      <w:r>
        <w:t>Attendu que l’appelant n’a formulé aucune réserve lors de sa prise de fonction ; qu’à défaut, il assume seul la responsabilité des opérations de recouvrement prises en charge, sauf à apporter la preuve qu’à son entrée en fonction, les créances étaient irrécouvrables ou déjà prescrites ;</w:t>
      </w:r>
    </w:p>
    <w:p w:rsidR="008669CE" w:rsidRDefault="008669CE" w:rsidP="008669CE">
      <w:pPr>
        <w:pStyle w:val="PS"/>
        <w:spacing w:after="360"/>
      </w:pPr>
      <w:r>
        <w:lastRenderedPageBreak/>
        <w:t>Q</w:t>
      </w:r>
      <w:r w:rsidRPr="00C50DBA">
        <w:t>u</w:t>
      </w:r>
      <w:r>
        <w:t>e c’est à bon droit que le jugement dont est appel a engagé la responsabilité de M. </w:t>
      </w:r>
      <w:r w:rsidR="00556181">
        <w:t>X</w:t>
      </w:r>
      <w:r>
        <w:t>, faute pour celui-ci de n’avoir produit en première instance les documents dégageant sa responsabilité ;</w:t>
      </w:r>
    </w:p>
    <w:p w:rsidR="008669CE" w:rsidRPr="00DB4EF9" w:rsidRDefault="008669CE" w:rsidP="008669CE">
      <w:pPr>
        <w:pStyle w:val="PS"/>
        <w:spacing w:after="360"/>
      </w:pPr>
      <w:r w:rsidRPr="00DB4EF9">
        <w:t>Attendu que, dans sa requête, l’appelant invoque un moyen nouveau, celui de l’</w:t>
      </w:r>
      <w:proofErr w:type="spellStart"/>
      <w:r w:rsidRPr="00DB4EF9">
        <w:t>irrécouvrabilité</w:t>
      </w:r>
      <w:proofErr w:type="spellEnd"/>
      <w:r w:rsidRPr="00DB4EF9">
        <w:t xml:space="preserve"> de la créance ;</w:t>
      </w:r>
    </w:p>
    <w:p w:rsidR="008669CE" w:rsidRDefault="008669CE" w:rsidP="008669CE">
      <w:pPr>
        <w:pStyle w:val="PS"/>
        <w:spacing w:after="360"/>
      </w:pPr>
      <w:r w:rsidRPr="00B820C0">
        <w:rPr>
          <w:iCs/>
        </w:rPr>
        <w:t>Attendu que M.</w:t>
      </w:r>
      <w:r w:rsidR="00000B34">
        <w:rPr>
          <w:iCs/>
        </w:rPr>
        <w:t> </w:t>
      </w:r>
      <w:r w:rsidR="00556181">
        <w:rPr>
          <w:iCs/>
        </w:rPr>
        <w:t>X</w:t>
      </w:r>
      <w:r>
        <w:rPr>
          <w:iCs/>
        </w:rPr>
        <w:t xml:space="preserve"> appuie son </w:t>
      </w:r>
      <w:r w:rsidRPr="00B820C0">
        <w:rPr>
          <w:iCs/>
        </w:rPr>
        <w:t xml:space="preserve">appel </w:t>
      </w:r>
      <w:r>
        <w:rPr>
          <w:iCs/>
        </w:rPr>
        <w:t>d’</w:t>
      </w:r>
      <w:r w:rsidRPr="00B820C0">
        <w:rPr>
          <w:iCs/>
        </w:rPr>
        <w:t xml:space="preserve">un mandat de l’ordonnateur annulant le titre litigieux ; que ce mandat est accompagné des pièces attestant de sa validité, notamment </w:t>
      </w:r>
      <w:r>
        <w:rPr>
          <w:iCs/>
        </w:rPr>
        <w:t xml:space="preserve">les </w:t>
      </w:r>
      <w:r w:rsidRPr="00B820C0">
        <w:t>copies de certificats administratifs, daté</w:t>
      </w:r>
      <w:r>
        <w:t>s</w:t>
      </w:r>
      <w:r w:rsidRPr="00B820C0">
        <w:t xml:space="preserve"> du 31</w:t>
      </w:r>
      <w:r w:rsidR="00000B34">
        <w:t> </w:t>
      </w:r>
      <w:r w:rsidRPr="00B820C0">
        <w:t>août</w:t>
      </w:r>
      <w:r w:rsidR="00000B34">
        <w:t> </w:t>
      </w:r>
      <w:r>
        <w:t>2010 et</w:t>
      </w:r>
      <w:r w:rsidRPr="00B820C0">
        <w:t xml:space="preserve"> signés du président du CCAS</w:t>
      </w:r>
      <w:r>
        <w:t>,</w:t>
      </w:r>
      <w:r w:rsidRPr="00B820C0">
        <w:t xml:space="preserve"> certifiant que les produits avaient déjà été recouvrés</w:t>
      </w:r>
      <w:r w:rsidRPr="00B820C0">
        <w:rPr>
          <w:iCs/>
        </w:rPr>
        <w:t xml:space="preserve"> ; </w:t>
      </w:r>
      <w:r>
        <w:t xml:space="preserve">que, même tardifs, ces documents amènent à considérer que la créance ne pouvait être recouvrée ; </w:t>
      </w:r>
    </w:p>
    <w:p w:rsidR="008669CE" w:rsidRDefault="008669CE" w:rsidP="008669CE">
      <w:pPr>
        <w:pStyle w:val="PS"/>
        <w:spacing w:after="360"/>
      </w:pPr>
      <w:r>
        <w:t>Attendu</w:t>
      </w:r>
      <w:r>
        <w:rPr>
          <w:iCs/>
        </w:rPr>
        <w:t>,</w:t>
      </w:r>
      <w:r w:rsidRPr="00B820C0">
        <w:rPr>
          <w:iCs/>
        </w:rPr>
        <w:t xml:space="preserve"> dès lors</w:t>
      </w:r>
      <w:r>
        <w:rPr>
          <w:iCs/>
        </w:rPr>
        <w:t>,</w:t>
      </w:r>
      <w:r w:rsidRPr="00795A68">
        <w:rPr>
          <w:iCs/>
        </w:rPr>
        <w:t xml:space="preserve"> </w:t>
      </w:r>
      <w:r w:rsidRPr="00B820C0">
        <w:rPr>
          <w:iCs/>
        </w:rPr>
        <w:t xml:space="preserve">que la créance est réputée n’avoir jamais existé ; </w:t>
      </w:r>
      <w:r>
        <w:rPr>
          <w:iCs/>
        </w:rPr>
        <w:t xml:space="preserve">que </w:t>
      </w:r>
      <w:r w:rsidRPr="00B820C0">
        <w:rPr>
          <w:iCs/>
        </w:rPr>
        <w:t>le débet pour défaut de recouvrement de ladite créance</w:t>
      </w:r>
      <w:r w:rsidR="00000B34">
        <w:rPr>
          <w:iCs/>
        </w:rPr>
        <w:t xml:space="preserve"> </w:t>
      </w:r>
      <w:r w:rsidRPr="00B820C0">
        <w:rPr>
          <w:iCs/>
        </w:rPr>
        <w:t xml:space="preserve">est </w:t>
      </w:r>
      <w:r>
        <w:rPr>
          <w:iCs/>
        </w:rPr>
        <w:t xml:space="preserve">ainsi </w:t>
      </w:r>
      <w:r w:rsidRPr="00B820C0">
        <w:rPr>
          <w:iCs/>
        </w:rPr>
        <w:t xml:space="preserve">dépourvu de fondement ; </w:t>
      </w:r>
      <w:r>
        <w:rPr>
          <w:iCs/>
        </w:rPr>
        <w:t>qu’</w:t>
      </w:r>
      <w:r w:rsidRPr="00C50DBA">
        <w:t xml:space="preserve">il convient, en conséquence, d’infirmer le jugement </w:t>
      </w:r>
      <w:r>
        <w:t>entrepris ;</w:t>
      </w:r>
    </w:p>
    <w:p w:rsidR="008669CE" w:rsidRDefault="008669CE" w:rsidP="00341FDA">
      <w:pPr>
        <w:pStyle w:val="PS"/>
        <w:spacing w:after="240"/>
      </w:pPr>
      <w:r>
        <w:t>Par ces motifs,</w:t>
      </w:r>
    </w:p>
    <w:p w:rsidR="008669CE" w:rsidRDefault="008669CE" w:rsidP="00341FDA">
      <w:pPr>
        <w:pStyle w:val="PS"/>
        <w:spacing w:after="280"/>
        <w:ind w:firstLine="0"/>
        <w:jc w:val="center"/>
      </w:pPr>
      <w:r>
        <w:t>O</w:t>
      </w:r>
      <w:r w:rsidRPr="00660A6D">
        <w:t>RDONNE :</w:t>
      </w:r>
    </w:p>
    <w:p w:rsidR="008669CE" w:rsidRDefault="008669CE" w:rsidP="00341FDA">
      <w:pPr>
        <w:pStyle w:val="PS"/>
        <w:spacing w:after="280"/>
      </w:pPr>
      <w:r>
        <w:t>Le jugement n°</w:t>
      </w:r>
      <w:r w:rsidR="00000B34">
        <w:t> </w:t>
      </w:r>
      <w:r>
        <w:t>2009-56/2 du 15</w:t>
      </w:r>
      <w:r w:rsidR="00000B34">
        <w:t> </w:t>
      </w:r>
      <w:r>
        <w:t>juin</w:t>
      </w:r>
      <w:r w:rsidR="00000B34">
        <w:t> </w:t>
      </w:r>
      <w:r>
        <w:t>2010 de la chambre régionale des comptes de la Réunion est infirmé.</w:t>
      </w:r>
    </w:p>
    <w:p w:rsidR="008669CE" w:rsidRPr="0050171B" w:rsidRDefault="00000B34" w:rsidP="00341FDA">
      <w:pPr>
        <w:pStyle w:val="PS"/>
        <w:spacing w:after="280"/>
        <w:ind w:firstLine="0"/>
        <w:jc w:val="center"/>
      </w:pPr>
      <w:r>
        <w:t>----------</w:t>
      </w:r>
    </w:p>
    <w:p w:rsidR="008669CE" w:rsidRDefault="008669CE" w:rsidP="00341FDA">
      <w:pPr>
        <w:pStyle w:val="PS"/>
      </w:pPr>
      <w:r w:rsidRPr="00660A6D">
        <w:t>Fait et jugé en la Cour des comptes, quatrième chambre, première section. Présents</w:t>
      </w:r>
      <w:r w:rsidR="00000B34">
        <w:t> :</w:t>
      </w:r>
      <w:r w:rsidRPr="00660A6D">
        <w:t xml:space="preserve"> M</w:t>
      </w:r>
      <w:r>
        <w:t>.</w:t>
      </w:r>
      <w:r w:rsidR="00000B34">
        <w:t> </w:t>
      </w:r>
      <w:r>
        <w:t>Bayle</w:t>
      </w:r>
      <w:r w:rsidR="00000B34">
        <w:t xml:space="preserve">, </w:t>
      </w:r>
      <w:r w:rsidRPr="00660A6D">
        <w:t>président</w:t>
      </w:r>
      <w:r>
        <w:t>, MM.</w:t>
      </w:r>
      <w:r w:rsidR="00000B34">
        <w:t> Lafaure,</w:t>
      </w:r>
      <w:r>
        <w:t xml:space="preserve"> Vermeulen, Mmes </w:t>
      </w:r>
      <w:proofErr w:type="spellStart"/>
      <w:r>
        <w:t>Gadriot</w:t>
      </w:r>
      <w:proofErr w:type="spellEnd"/>
      <w:r>
        <w:t>-Renard</w:t>
      </w:r>
      <w:r w:rsidR="004F6675">
        <w:t>,</w:t>
      </w:r>
      <w:r>
        <w:t xml:space="preserve"> </w:t>
      </w:r>
      <w:proofErr w:type="spellStart"/>
      <w:r>
        <w:t>Démier</w:t>
      </w:r>
      <w:proofErr w:type="spellEnd"/>
      <w:r>
        <w:t xml:space="preserve"> et M.</w:t>
      </w:r>
      <w:r w:rsidR="00000B34">
        <w:t> </w:t>
      </w:r>
      <w:r>
        <w:t>Geoffroy, conseiller</w:t>
      </w:r>
      <w:r w:rsidR="00000B34">
        <w:t>s</w:t>
      </w:r>
      <w:r>
        <w:t xml:space="preserve"> maître</w:t>
      </w:r>
      <w:r w:rsidR="00000B34">
        <w:t>s</w:t>
      </w:r>
      <w:r>
        <w:t>.</w:t>
      </w:r>
    </w:p>
    <w:p w:rsidR="009E4D9A" w:rsidRPr="001D0872" w:rsidRDefault="009E4D9A" w:rsidP="009E4D9A">
      <w:pPr>
        <w:pStyle w:val="PS"/>
      </w:pPr>
      <w:r w:rsidRPr="001D0872">
        <w:t xml:space="preserve">Signé : Bayle, président, et </w:t>
      </w:r>
      <w:r>
        <w:t>Le Baron</w:t>
      </w:r>
      <w:r w:rsidRPr="001D0872">
        <w:t>, greffier.</w:t>
      </w:r>
    </w:p>
    <w:p w:rsidR="009E4D9A" w:rsidRPr="001D0872" w:rsidRDefault="009E4D9A" w:rsidP="00341FDA">
      <w:pPr>
        <w:pStyle w:val="PS"/>
        <w:spacing w:after="120"/>
      </w:pPr>
      <w:r w:rsidRPr="001D0872">
        <w:t>Collationné, certifié conforme à la minute étant au greffe de la Cour des comptes et délivré par moi, secrétaire général.</w:t>
      </w:r>
    </w:p>
    <w:p w:rsidR="009E4D9A" w:rsidRDefault="009E4D9A" w:rsidP="009E4D9A">
      <w:pPr>
        <w:pStyle w:val="P0"/>
        <w:spacing w:before="120"/>
        <w:ind w:left="0" w:firstLine="6521"/>
        <w:jc w:val="center"/>
        <w:rPr>
          <w:b/>
        </w:rPr>
      </w:pPr>
      <w:r>
        <w:rPr>
          <w:b/>
        </w:rPr>
        <w:t>Pour le Secrétaire général</w:t>
      </w:r>
    </w:p>
    <w:p w:rsidR="009E4D9A" w:rsidRDefault="009E4D9A" w:rsidP="009E4D9A">
      <w:pPr>
        <w:pStyle w:val="P0"/>
        <w:ind w:left="0" w:firstLine="6521"/>
        <w:jc w:val="center"/>
        <w:rPr>
          <w:b/>
        </w:rPr>
      </w:pPr>
      <w:proofErr w:type="gramStart"/>
      <w:r>
        <w:rPr>
          <w:b/>
        </w:rPr>
        <w:t>et</w:t>
      </w:r>
      <w:proofErr w:type="gramEnd"/>
      <w:r>
        <w:rPr>
          <w:b/>
        </w:rPr>
        <w:t xml:space="preserve"> par délégation,</w:t>
      </w:r>
    </w:p>
    <w:p w:rsidR="009E4D9A" w:rsidRDefault="009E4D9A" w:rsidP="009E4D9A">
      <w:pPr>
        <w:pStyle w:val="P0"/>
        <w:ind w:left="0" w:firstLine="6521"/>
        <w:jc w:val="center"/>
        <w:rPr>
          <w:b/>
        </w:rPr>
      </w:pPr>
      <w:proofErr w:type="gramStart"/>
      <w:r>
        <w:rPr>
          <w:b/>
        </w:rPr>
        <w:t>le</w:t>
      </w:r>
      <w:proofErr w:type="gramEnd"/>
      <w:r>
        <w:rPr>
          <w:b/>
        </w:rPr>
        <w:t xml:space="preserve"> Chef du greffe contentieux</w:t>
      </w:r>
    </w:p>
    <w:p w:rsidR="009E4D9A" w:rsidRDefault="009E4D9A" w:rsidP="009E4D9A">
      <w:pPr>
        <w:pStyle w:val="P0"/>
        <w:ind w:left="0" w:firstLine="6521"/>
        <w:jc w:val="center"/>
        <w:rPr>
          <w:b/>
        </w:rPr>
      </w:pPr>
    </w:p>
    <w:p w:rsidR="00341FDA" w:rsidRDefault="00341FDA" w:rsidP="009E4D9A">
      <w:pPr>
        <w:pStyle w:val="P0"/>
        <w:ind w:left="0" w:firstLine="6521"/>
        <w:jc w:val="center"/>
        <w:rPr>
          <w:b/>
        </w:rPr>
      </w:pPr>
    </w:p>
    <w:p w:rsidR="009E4D9A" w:rsidRDefault="009E4D9A" w:rsidP="009E4D9A">
      <w:pPr>
        <w:pStyle w:val="P0"/>
        <w:ind w:left="0" w:firstLine="6521"/>
        <w:jc w:val="center"/>
        <w:rPr>
          <w:b/>
        </w:rPr>
      </w:pPr>
    </w:p>
    <w:p w:rsidR="009E4D9A" w:rsidRDefault="009E4D9A" w:rsidP="009E4D9A">
      <w:pPr>
        <w:pStyle w:val="P0"/>
        <w:ind w:left="0" w:firstLine="6521"/>
        <w:jc w:val="center"/>
        <w:rPr>
          <w:b/>
        </w:rPr>
      </w:pPr>
    </w:p>
    <w:p w:rsidR="009E4D9A" w:rsidRDefault="009E4D9A" w:rsidP="009E4D9A">
      <w:pPr>
        <w:pStyle w:val="P0"/>
        <w:ind w:left="0" w:firstLine="6521"/>
        <w:jc w:val="center"/>
        <w:rPr>
          <w:b/>
        </w:rPr>
      </w:pPr>
    </w:p>
    <w:p w:rsidR="009E4D9A" w:rsidRDefault="009E4D9A" w:rsidP="009E4D9A">
      <w:pPr>
        <w:pStyle w:val="P0"/>
        <w:ind w:left="0" w:firstLine="6521"/>
        <w:jc w:val="center"/>
        <w:rPr>
          <w:b/>
        </w:rPr>
      </w:pPr>
    </w:p>
    <w:p w:rsidR="009E4D9A" w:rsidRDefault="009E4D9A" w:rsidP="00735E9B">
      <w:pPr>
        <w:pStyle w:val="P0"/>
        <w:ind w:left="0" w:firstLine="6663"/>
        <w:jc w:val="center"/>
        <w:rPr>
          <w:b/>
        </w:rPr>
      </w:pPr>
      <w:r>
        <w:rPr>
          <w:b/>
        </w:rPr>
        <w:t>Daniel FEREZ</w:t>
      </w:r>
    </w:p>
    <w:p w:rsidR="00000B34" w:rsidRDefault="00000B34" w:rsidP="008669CE">
      <w:pPr>
        <w:pStyle w:val="PS"/>
        <w:spacing w:after="360"/>
      </w:pPr>
    </w:p>
    <w:sectPr w:rsidR="00000B34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BAE" w:rsidRDefault="00530BAE">
      <w:r>
        <w:separator/>
      </w:r>
    </w:p>
  </w:endnote>
  <w:endnote w:type="continuationSeparator" w:id="0">
    <w:p w:rsidR="00530BAE" w:rsidRDefault="0053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BAE" w:rsidRDefault="00530BAE">
      <w:r>
        <w:separator/>
      </w:r>
    </w:p>
  </w:footnote>
  <w:footnote w:type="continuationSeparator" w:id="0">
    <w:p w:rsidR="00530BAE" w:rsidRDefault="00530B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9CE" w:rsidRDefault="008669CE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9F4098"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00B34"/>
    <w:rsid w:val="001A6DDD"/>
    <w:rsid w:val="001E4ECF"/>
    <w:rsid w:val="00254DBD"/>
    <w:rsid w:val="00271D8F"/>
    <w:rsid w:val="002D4CF3"/>
    <w:rsid w:val="00341FDA"/>
    <w:rsid w:val="00394BE1"/>
    <w:rsid w:val="00423D04"/>
    <w:rsid w:val="00431970"/>
    <w:rsid w:val="004A22E5"/>
    <w:rsid w:val="004B36AC"/>
    <w:rsid w:val="004F6675"/>
    <w:rsid w:val="00524455"/>
    <w:rsid w:val="00530BAE"/>
    <w:rsid w:val="00556181"/>
    <w:rsid w:val="00582500"/>
    <w:rsid w:val="005E69C5"/>
    <w:rsid w:val="00607AAD"/>
    <w:rsid w:val="006D64D9"/>
    <w:rsid w:val="006D71D3"/>
    <w:rsid w:val="00735E9B"/>
    <w:rsid w:val="00772FB4"/>
    <w:rsid w:val="007C5A15"/>
    <w:rsid w:val="008669CE"/>
    <w:rsid w:val="008D0DDE"/>
    <w:rsid w:val="00907A4C"/>
    <w:rsid w:val="00937F18"/>
    <w:rsid w:val="009959D7"/>
    <w:rsid w:val="009E4D9A"/>
    <w:rsid w:val="009F4098"/>
    <w:rsid w:val="00AC6C34"/>
    <w:rsid w:val="00BA40B5"/>
    <w:rsid w:val="00CE0ADF"/>
    <w:rsid w:val="00D142C2"/>
    <w:rsid w:val="00D24C8D"/>
    <w:rsid w:val="00D742A8"/>
    <w:rsid w:val="00DB69E5"/>
    <w:rsid w:val="00E528F0"/>
    <w:rsid w:val="00E54149"/>
    <w:rsid w:val="00E823A2"/>
    <w:rsid w:val="00EB5672"/>
    <w:rsid w:val="00F524F1"/>
    <w:rsid w:val="00F737BA"/>
    <w:rsid w:val="00F94E8E"/>
    <w:rsid w:val="00FB125A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7A4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Titre4Car">
    <w:name w:val="Titre 4 Car"/>
    <w:link w:val="Titre4"/>
    <w:uiPriority w:val="9"/>
    <w:semiHidden/>
    <w:rsid w:val="00907A4C"/>
    <w:rPr>
      <w:rFonts w:ascii="Calibri" w:eastAsia="Times New Roman" w:hAnsi="Calibri" w:cs="Times New Roman"/>
      <w:b/>
      <w:bCs/>
      <w:sz w:val="28"/>
      <w:szCs w:val="28"/>
    </w:rPr>
  </w:style>
  <w:style w:type="paragraph" w:styleId="Corpsdetexte">
    <w:name w:val="Body Text"/>
    <w:basedOn w:val="Normal"/>
    <w:link w:val="CorpsdetexteCar"/>
    <w:rsid w:val="00907A4C"/>
    <w:pPr>
      <w:spacing w:before="120" w:after="120"/>
      <w:ind w:firstLine="709"/>
      <w:jc w:val="both"/>
    </w:pPr>
    <w:rPr>
      <w:sz w:val="24"/>
    </w:rPr>
  </w:style>
  <w:style w:type="character" w:customStyle="1" w:styleId="CorpsdetexteCar">
    <w:name w:val="Corps de texte Car"/>
    <w:link w:val="Corpsdetexte"/>
    <w:rsid w:val="00907A4C"/>
    <w:rPr>
      <w:sz w:val="24"/>
    </w:rPr>
  </w:style>
  <w:style w:type="character" w:customStyle="1" w:styleId="PSCar">
    <w:name w:val="PS Car"/>
    <w:link w:val="PS"/>
    <w:rsid w:val="00907A4C"/>
    <w:rPr>
      <w:sz w:val="24"/>
      <w:szCs w:val="24"/>
    </w:rPr>
  </w:style>
  <w:style w:type="paragraph" w:customStyle="1" w:styleId="1pageRapport">
    <w:name w:val="1°page Rapport"/>
    <w:basedOn w:val="Normal"/>
    <w:next w:val="Corpsdetexte"/>
    <w:rsid w:val="00907A4C"/>
    <w:pPr>
      <w:spacing w:before="240" w:after="240"/>
      <w:jc w:val="center"/>
    </w:pPr>
    <w:rPr>
      <w:b/>
      <w:bCs/>
      <w:smallCaps/>
      <w:sz w:val="28"/>
      <w:szCs w:val="28"/>
    </w:rPr>
  </w:style>
  <w:style w:type="paragraph" w:customStyle="1" w:styleId="CarCar1CarCarCarCarCarCar">
    <w:name w:val="Car Car1 Car Car Car Car Car Car"/>
    <w:basedOn w:val="Normal"/>
    <w:rsid w:val="00907A4C"/>
    <w:pPr>
      <w:spacing w:after="160" w:line="240" w:lineRule="exact"/>
    </w:pPr>
    <w:rPr>
      <w:rFonts w:ascii="Tahoma" w:hAnsi="Tahoma"/>
      <w:sz w:val="24"/>
      <w:szCs w:val="24"/>
      <w:lang w:val="en-US" w:eastAsia="en-US"/>
    </w:rPr>
  </w:style>
  <w:style w:type="character" w:customStyle="1" w:styleId="P0Car">
    <w:name w:val="P0 Car"/>
    <w:link w:val="P0"/>
    <w:locked/>
    <w:rsid w:val="009E4D9A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25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2500"/>
    <w:rPr>
      <w:rFonts w:ascii="Tahoma" w:hAnsi="Tahoma" w:cs="Tahoma"/>
      <w:sz w:val="16"/>
      <w:szCs w:val="16"/>
    </w:rPr>
  </w:style>
  <w:style w:type="character" w:styleId="Marquedecommentaire">
    <w:name w:val="annotation reference"/>
    <w:uiPriority w:val="99"/>
    <w:semiHidden/>
    <w:unhideWhenUsed/>
    <w:rsid w:val="00937F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7F18"/>
  </w:style>
  <w:style w:type="character" w:customStyle="1" w:styleId="CommentaireCar">
    <w:name w:val="Commentaire Car"/>
    <w:basedOn w:val="Policepardfaut"/>
    <w:link w:val="Commentaire"/>
    <w:uiPriority w:val="99"/>
    <w:semiHidden/>
    <w:rsid w:val="00937F18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37F18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37F18"/>
    <w:rPr>
      <w:b/>
      <w:bCs/>
    </w:rPr>
  </w:style>
  <w:style w:type="paragraph" w:styleId="Rvision">
    <w:name w:val="Revision"/>
    <w:hidden/>
    <w:uiPriority w:val="99"/>
    <w:semiHidden/>
    <w:rsid w:val="00937F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3</TotalTime>
  <Pages>3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Bonin</cp:lastModifiedBy>
  <cp:revision>3</cp:revision>
  <cp:lastPrinted>2013-01-07T11:35:00Z</cp:lastPrinted>
  <dcterms:created xsi:type="dcterms:W3CDTF">2013-03-01T13:41:00Z</dcterms:created>
  <dcterms:modified xsi:type="dcterms:W3CDTF">2013-03-03T19:19:00Z</dcterms:modified>
</cp:coreProperties>
</file>