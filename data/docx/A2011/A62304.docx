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99" w:rsidRPr="00EB6713" w:rsidRDefault="00F55999" w:rsidP="00C87305">
      <w:pPr>
        <w:jc w:val="both"/>
        <w:rPr>
          <w:b/>
          <w:bCs/>
          <w:caps/>
          <w:sz w:val="24"/>
          <w:szCs w:val="24"/>
        </w:rPr>
      </w:pPr>
      <w:r>
        <w:rPr>
          <w:b/>
          <w:bCs/>
          <w:caps/>
          <w:sz w:val="24"/>
          <w:szCs w:val="24"/>
        </w:rPr>
        <w:t xml:space="preserve">  </w:t>
      </w:r>
      <w:r w:rsidRPr="00EB6713">
        <w:rPr>
          <w:b/>
          <w:bCs/>
          <w:caps/>
          <w:sz w:val="24"/>
          <w:szCs w:val="24"/>
        </w:rPr>
        <w:t>COUR DES COMPTES</w:t>
      </w:r>
    </w:p>
    <w:p w:rsidR="00F55999" w:rsidRPr="00EB6713" w:rsidRDefault="00F55999" w:rsidP="00C87305">
      <w:pPr>
        <w:jc w:val="both"/>
        <w:rPr>
          <w:b/>
          <w:bCs/>
          <w:caps/>
          <w:sz w:val="24"/>
          <w:szCs w:val="24"/>
        </w:rPr>
      </w:pPr>
      <w:r w:rsidRPr="00EB6713">
        <w:rPr>
          <w:b/>
          <w:bCs/>
          <w:caps/>
          <w:sz w:val="24"/>
          <w:szCs w:val="24"/>
        </w:rPr>
        <w:t xml:space="preserve">               --------</w:t>
      </w:r>
    </w:p>
    <w:p w:rsidR="00F55999" w:rsidRPr="00EB6713" w:rsidRDefault="00F55999" w:rsidP="00C87305">
      <w:pPr>
        <w:jc w:val="both"/>
        <w:rPr>
          <w:b/>
          <w:bCs/>
          <w:caps/>
          <w:sz w:val="24"/>
          <w:szCs w:val="24"/>
        </w:rPr>
      </w:pPr>
      <w:r w:rsidRPr="00EB6713">
        <w:rPr>
          <w:b/>
          <w:bCs/>
          <w:caps/>
          <w:sz w:val="24"/>
          <w:szCs w:val="24"/>
        </w:rPr>
        <w:t>QUATRIEME CHAMBRE</w:t>
      </w:r>
    </w:p>
    <w:p w:rsidR="00F55999" w:rsidRPr="00EB6713" w:rsidRDefault="00F55999" w:rsidP="00C87305">
      <w:pPr>
        <w:jc w:val="both"/>
        <w:rPr>
          <w:b/>
          <w:bCs/>
          <w:caps/>
          <w:sz w:val="24"/>
          <w:szCs w:val="24"/>
        </w:rPr>
      </w:pPr>
      <w:r w:rsidRPr="00EB6713">
        <w:rPr>
          <w:b/>
          <w:bCs/>
          <w:caps/>
          <w:sz w:val="24"/>
          <w:szCs w:val="24"/>
        </w:rPr>
        <w:t xml:space="preserve">               --------</w:t>
      </w:r>
    </w:p>
    <w:p w:rsidR="00F55999" w:rsidRPr="00EB6713" w:rsidRDefault="00F55999" w:rsidP="00C87305">
      <w:pPr>
        <w:jc w:val="both"/>
        <w:rPr>
          <w:b/>
          <w:bCs/>
          <w:caps/>
          <w:sz w:val="24"/>
          <w:szCs w:val="24"/>
        </w:rPr>
      </w:pPr>
      <w:r>
        <w:rPr>
          <w:b/>
          <w:bCs/>
          <w:caps/>
          <w:sz w:val="24"/>
          <w:szCs w:val="24"/>
        </w:rPr>
        <w:t xml:space="preserve">  </w:t>
      </w:r>
      <w:r w:rsidRPr="00EB6713">
        <w:rPr>
          <w:b/>
          <w:bCs/>
          <w:caps/>
          <w:sz w:val="24"/>
          <w:szCs w:val="24"/>
        </w:rPr>
        <w:t>PREMIERE SECTION</w:t>
      </w:r>
    </w:p>
    <w:p w:rsidR="00F55999" w:rsidRPr="009621A0" w:rsidRDefault="00F55999" w:rsidP="00C87305">
      <w:pPr>
        <w:jc w:val="both"/>
        <w:rPr>
          <w:b/>
          <w:bCs/>
          <w:sz w:val="24"/>
          <w:szCs w:val="24"/>
        </w:rPr>
      </w:pPr>
      <w:r>
        <w:rPr>
          <w:sz w:val="24"/>
          <w:szCs w:val="24"/>
        </w:rPr>
        <w:t xml:space="preserve">               </w:t>
      </w:r>
      <w:r w:rsidRPr="009621A0">
        <w:rPr>
          <w:b/>
          <w:bCs/>
          <w:sz w:val="24"/>
          <w:szCs w:val="24"/>
        </w:rPr>
        <w:t>-------</w:t>
      </w:r>
      <w:r>
        <w:rPr>
          <w:b/>
          <w:bCs/>
          <w:sz w:val="24"/>
          <w:szCs w:val="24"/>
        </w:rPr>
        <w:t>-</w:t>
      </w:r>
    </w:p>
    <w:p w:rsidR="00F55999" w:rsidRPr="009621A0" w:rsidRDefault="00F55999" w:rsidP="00C87305">
      <w:pPr>
        <w:pStyle w:val="Heading1"/>
        <w:jc w:val="both"/>
        <w:rPr>
          <w:i/>
          <w:iCs/>
          <w:sz w:val="22"/>
          <w:szCs w:val="22"/>
          <w:u w:val="none"/>
        </w:rPr>
      </w:pPr>
      <w:r w:rsidRPr="009621A0">
        <w:rPr>
          <w:b w:val="0"/>
          <w:bCs w:val="0"/>
          <w:i/>
          <w:iCs/>
          <w:u w:val="none"/>
        </w:rPr>
        <w:t xml:space="preserve">  </w:t>
      </w:r>
      <w:r>
        <w:rPr>
          <w:b w:val="0"/>
          <w:bCs w:val="0"/>
          <w:i/>
          <w:iCs/>
          <w:u w:val="none"/>
        </w:rPr>
        <w:t xml:space="preserve">   </w:t>
      </w:r>
      <w:r w:rsidRPr="009621A0">
        <w:rPr>
          <w:b w:val="0"/>
          <w:bCs w:val="0"/>
          <w:i/>
          <w:iCs/>
          <w:u w:val="none"/>
        </w:rPr>
        <w:t xml:space="preserve">     </w:t>
      </w:r>
      <w:r w:rsidRPr="009621A0">
        <w:rPr>
          <w:i/>
          <w:iCs/>
          <w:sz w:val="22"/>
          <w:szCs w:val="22"/>
          <w:u w:val="none"/>
        </w:rPr>
        <w:t>Arrêt n° 62304</w:t>
      </w:r>
    </w:p>
    <w:p w:rsidR="00F55999" w:rsidRPr="009621A0" w:rsidRDefault="00F55999" w:rsidP="00C87305"/>
    <w:p w:rsidR="00F55999" w:rsidRPr="00042DE1" w:rsidRDefault="00F55999" w:rsidP="00C87305">
      <w:pPr>
        <w:ind w:left="4536"/>
        <w:jc w:val="both"/>
        <w:rPr>
          <w:caps/>
          <w:sz w:val="24"/>
          <w:szCs w:val="24"/>
        </w:rPr>
      </w:pPr>
      <w:r>
        <w:rPr>
          <w:caps/>
          <w:sz w:val="24"/>
          <w:szCs w:val="24"/>
        </w:rPr>
        <w:t>COMMUNE DE LUITRE</w:t>
      </w:r>
    </w:p>
    <w:p w:rsidR="00F55999" w:rsidRDefault="00F55999" w:rsidP="00C87305">
      <w:pPr>
        <w:ind w:left="4536"/>
        <w:jc w:val="both"/>
        <w:rPr>
          <w:sz w:val="24"/>
          <w:szCs w:val="24"/>
        </w:rPr>
      </w:pPr>
    </w:p>
    <w:p w:rsidR="00F55999" w:rsidRPr="00AB42E2" w:rsidRDefault="00F55999" w:rsidP="00C87305">
      <w:pPr>
        <w:pStyle w:val="Heading2"/>
        <w:ind w:left="4536"/>
        <w:jc w:val="both"/>
        <w:rPr>
          <w:b w:val="0"/>
          <w:bCs w:val="0"/>
        </w:rPr>
      </w:pPr>
      <w:r w:rsidRPr="00AB42E2">
        <w:rPr>
          <w:b w:val="0"/>
          <w:bCs w:val="0"/>
        </w:rPr>
        <w:t>Appel d’un jugement de la chambre régionale</w:t>
      </w:r>
    </w:p>
    <w:p w:rsidR="00F55999" w:rsidRPr="00AB42E2" w:rsidRDefault="00F55999" w:rsidP="00C87305">
      <w:pPr>
        <w:pStyle w:val="Heading2"/>
        <w:spacing w:before="0"/>
        <w:ind w:left="4536"/>
        <w:jc w:val="both"/>
        <w:rPr>
          <w:b w:val="0"/>
          <w:bCs w:val="0"/>
        </w:rPr>
      </w:pPr>
      <w:r w:rsidRPr="00AB42E2">
        <w:rPr>
          <w:b w:val="0"/>
          <w:bCs w:val="0"/>
        </w:rPr>
        <w:t>des comptes de Bretagne</w:t>
      </w:r>
    </w:p>
    <w:p w:rsidR="00F55999" w:rsidRDefault="00F55999" w:rsidP="00C87305">
      <w:pPr>
        <w:ind w:left="4536"/>
        <w:jc w:val="both"/>
        <w:rPr>
          <w:sz w:val="24"/>
          <w:szCs w:val="24"/>
        </w:rPr>
      </w:pPr>
    </w:p>
    <w:p w:rsidR="00F55999" w:rsidRDefault="00F55999" w:rsidP="00C87305">
      <w:pPr>
        <w:pStyle w:val="Heading4"/>
        <w:ind w:left="4536"/>
      </w:pPr>
      <w:r>
        <w:t>Rapport n° 2011-451-0</w:t>
      </w:r>
    </w:p>
    <w:p w:rsidR="00F55999" w:rsidRDefault="00F55999" w:rsidP="00C87305">
      <w:pPr>
        <w:ind w:left="4536"/>
        <w:jc w:val="both"/>
        <w:rPr>
          <w:sz w:val="24"/>
          <w:szCs w:val="24"/>
        </w:rPr>
      </w:pPr>
    </w:p>
    <w:p w:rsidR="00F55999" w:rsidRDefault="00F55999" w:rsidP="00C87305">
      <w:pPr>
        <w:ind w:left="4536"/>
        <w:jc w:val="both"/>
        <w:rPr>
          <w:sz w:val="24"/>
          <w:szCs w:val="24"/>
        </w:rPr>
      </w:pPr>
      <w:r>
        <w:rPr>
          <w:sz w:val="24"/>
          <w:szCs w:val="24"/>
        </w:rPr>
        <w:t>Audience du 29 septembre 2011</w:t>
      </w:r>
    </w:p>
    <w:p w:rsidR="00F55999" w:rsidRDefault="00F55999" w:rsidP="00C87305">
      <w:pPr>
        <w:ind w:left="4536"/>
        <w:jc w:val="both"/>
        <w:rPr>
          <w:sz w:val="24"/>
          <w:szCs w:val="24"/>
        </w:rPr>
      </w:pPr>
    </w:p>
    <w:p w:rsidR="00F55999" w:rsidRDefault="00F55999" w:rsidP="002E090B">
      <w:pPr>
        <w:ind w:left="4536"/>
        <w:jc w:val="both"/>
        <w:rPr>
          <w:sz w:val="24"/>
          <w:szCs w:val="24"/>
        </w:rPr>
      </w:pPr>
      <w:r>
        <w:rPr>
          <w:sz w:val="24"/>
          <w:szCs w:val="24"/>
        </w:rPr>
        <w:t>Lecture publique du 17 novembre 2011</w:t>
      </w:r>
    </w:p>
    <w:p w:rsidR="00F55999" w:rsidRDefault="00F55999" w:rsidP="002E090B">
      <w:pPr>
        <w:ind w:left="4536"/>
        <w:jc w:val="both"/>
        <w:rPr>
          <w:sz w:val="24"/>
          <w:szCs w:val="24"/>
        </w:rPr>
      </w:pPr>
    </w:p>
    <w:p w:rsidR="00F55999" w:rsidRDefault="00F55999" w:rsidP="002E090B">
      <w:pPr>
        <w:ind w:left="4536"/>
        <w:jc w:val="both"/>
        <w:rPr>
          <w:sz w:val="24"/>
          <w:szCs w:val="24"/>
        </w:rPr>
      </w:pPr>
    </w:p>
    <w:p w:rsidR="00F55999" w:rsidRDefault="00F55999" w:rsidP="002E090B">
      <w:pPr>
        <w:pStyle w:val="P0"/>
        <w:ind w:left="284"/>
        <w:jc w:val="center"/>
      </w:pPr>
      <w:r>
        <w:t>REPUBLIQUE FRANÇAISE</w:t>
      </w:r>
    </w:p>
    <w:p w:rsidR="00F55999" w:rsidRDefault="00F55999" w:rsidP="002E090B">
      <w:pPr>
        <w:pStyle w:val="P0"/>
        <w:ind w:left="284"/>
        <w:jc w:val="center"/>
      </w:pPr>
    </w:p>
    <w:p w:rsidR="00F55999" w:rsidRDefault="00F55999" w:rsidP="002E090B">
      <w:pPr>
        <w:pStyle w:val="P0"/>
        <w:spacing w:after="400"/>
        <w:ind w:left="284"/>
        <w:jc w:val="center"/>
      </w:pPr>
      <w:r>
        <w:t>AU NOM DU PEUPLE FRANÇAIS</w:t>
      </w:r>
    </w:p>
    <w:p w:rsidR="00F55999" w:rsidRDefault="00F55999" w:rsidP="002E090B">
      <w:pPr>
        <w:pStyle w:val="P0"/>
        <w:spacing w:after="400"/>
        <w:ind w:left="284"/>
        <w:jc w:val="center"/>
      </w:pPr>
      <w:r>
        <w:t>LA COUR DES COMPTES a rendu l’arrêt suivant :</w:t>
      </w:r>
    </w:p>
    <w:p w:rsidR="00F55999" w:rsidRPr="009621A0" w:rsidRDefault="00F55999" w:rsidP="00C87305">
      <w:pPr>
        <w:pStyle w:val="PS"/>
        <w:spacing w:after="400"/>
      </w:pPr>
      <w:r w:rsidRPr="009621A0">
        <w:t>LA COUR,</w:t>
      </w:r>
    </w:p>
    <w:p w:rsidR="00F55999" w:rsidRDefault="00F55999" w:rsidP="00E877E5">
      <w:pPr>
        <w:pStyle w:val="PS"/>
        <w:spacing w:after="400"/>
      </w:pPr>
      <w:r w:rsidRPr="009621A0">
        <w:t>Vu la requête, enregistrée le 1</w:t>
      </w:r>
      <w:r>
        <w:t>4 </w:t>
      </w:r>
      <w:r w:rsidRPr="009621A0">
        <w:t>mars</w:t>
      </w:r>
      <w:r>
        <w:t> </w:t>
      </w:r>
      <w:r w:rsidRPr="009621A0">
        <w:t>2011 au greffe de la chambre régionale des comptes de Bretagne, par laquelle M.</w:t>
      </w:r>
      <w:r>
        <w:t> </w:t>
      </w:r>
      <w:r w:rsidRPr="009621A0">
        <w:t xml:space="preserve">X, comptable </w:t>
      </w:r>
      <w:r>
        <w:t xml:space="preserve">de la </w:t>
      </w:r>
      <w:r w:rsidRPr="00C12BE6">
        <w:rPr>
          <w:caps/>
        </w:rPr>
        <w:t>commune de Luitr</w:t>
      </w:r>
      <w:r>
        <w:rPr>
          <w:caps/>
        </w:rPr>
        <w:t>E</w:t>
      </w:r>
      <w:r w:rsidRPr="009621A0">
        <w:t xml:space="preserve"> pour l’exercice</w:t>
      </w:r>
      <w:r>
        <w:t> </w:t>
      </w:r>
      <w:r w:rsidRPr="009621A0">
        <w:t>2007, a élevé appel du jugement du 18</w:t>
      </w:r>
      <w:r>
        <w:t> </w:t>
      </w:r>
      <w:r w:rsidRPr="009621A0">
        <w:t>janvier</w:t>
      </w:r>
      <w:r>
        <w:t> </w:t>
      </w:r>
      <w:r w:rsidRPr="009621A0">
        <w:t>2011 par lequel ladite chambre l’a</w:t>
      </w:r>
      <w:r>
        <w:t xml:space="preserve"> constitué débiteur des deniers de cette commune</w:t>
      </w:r>
      <w:r w:rsidRPr="009621A0">
        <w:t xml:space="preserve"> pour la somme de</w:t>
      </w:r>
      <w:r>
        <w:t> 53 582,21</w:t>
      </w:r>
      <w:r w:rsidRPr="009621A0">
        <w:t> € augmentées des intérêts de droit à compter du 28</w:t>
      </w:r>
      <w:r>
        <w:t> </w:t>
      </w:r>
      <w:r w:rsidRPr="009621A0">
        <w:t>janvier</w:t>
      </w:r>
      <w:r>
        <w:t> </w:t>
      </w:r>
      <w:r w:rsidRPr="009621A0">
        <w:t>2010 ;</w:t>
      </w:r>
    </w:p>
    <w:p w:rsidR="00F55999" w:rsidRDefault="00F55999" w:rsidP="00C87305">
      <w:pPr>
        <w:pStyle w:val="PS"/>
        <w:spacing w:after="400"/>
      </w:pPr>
      <w:r w:rsidRPr="00FA11DC">
        <w:t>Vu le réquisitoire du Procureur général transmettant la requête précitée, du</w:t>
      </w:r>
      <w:r>
        <w:t> </w:t>
      </w:r>
      <w:r w:rsidRPr="00FA11DC">
        <w:t>5</w:t>
      </w:r>
      <w:r>
        <w:t> </w:t>
      </w:r>
      <w:r w:rsidRPr="00FA11DC">
        <w:t>mai</w:t>
      </w:r>
      <w:r>
        <w:t> </w:t>
      </w:r>
      <w:r w:rsidRPr="00FA11DC">
        <w:t>2011 ;</w:t>
      </w:r>
    </w:p>
    <w:p w:rsidR="00F55999" w:rsidRPr="00FA11DC" w:rsidRDefault="00F55999" w:rsidP="00C87305">
      <w:pPr>
        <w:pStyle w:val="PS"/>
        <w:spacing w:after="400"/>
      </w:pPr>
      <w:r>
        <w:t>Vu le mémoire complémentaire de M. X du 8 septembre 2011 ;</w:t>
      </w:r>
    </w:p>
    <w:p w:rsidR="00F55999" w:rsidRPr="00FA11DC" w:rsidRDefault="00F55999" w:rsidP="00C87305">
      <w:pPr>
        <w:pStyle w:val="PS"/>
        <w:spacing w:after="400"/>
      </w:pPr>
      <w:r w:rsidRPr="00FA11DC">
        <w:t>Vu les pièces de la procédure suivie en première instance ;</w:t>
      </w:r>
    </w:p>
    <w:p w:rsidR="00F55999" w:rsidRPr="00FA11DC" w:rsidRDefault="00F55999" w:rsidP="00C87305">
      <w:pPr>
        <w:pStyle w:val="PS"/>
        <w:spacing w:after="400"/>
      </w:pPr>
      <w:r w:rsidRPr="00FA11DC">
        <w:t>Vu l’article 60 de la loi de finances n°</w:t>
      </w:r>
      <w:r>
        <w:t> </w:t>
      </w:r>
      <w:r w:rsidRPr="00FA11DC">
        <w:t>63-156 du 23</w:t>
      </w:r>
      <w:r>
        <w:t> </w:t>
      </w:r>
      <w:r w:rsidRPr="00FA11DC">
        <w:t>février</w:t>
      </w:r>
      <w:r>
        <w:t> </w:t>
      </w:r>
      <w:r w:rsidRPr="00FA11DC">
        <w:t>1963 modifiée ;</w:t>
      </w:r>
    </w:p>
    <w:p w:rsidR="00F55999" w:rsidRPr="00FA11DC" w:rsidRDefault="00F55999" w:rsidP="00C87305">
      <w:pPr>
        <w:pStyle w:val="PS"/>
        <w:spacing w:after="400"/>
      </w:pPr>
      <w:r w:rsidRPr="00FA11DC">
        <w:t>Vu le code des juridictions financières ;</w:t>
      </w:r>
    </w:p>
    <w:p w:rsidR="00F55999" w:rsidRDefault="00F55999" w:rsidP="001F501F">
      <w:pPr>
        <w:pStyle w:val="PS"/>
        <w:spacing w:after="0"/>
      </w:pPr>
      <w:r w:rsidRPr="00FA11DC">
        <w:t>Vu le code général des collectivités territoriales ;</w:t>
      </w:r>
    </w:p>
    <w:p w:rsidR="00F55999" w:rsidRDefault="00F55999">
      <w:pPr>
        <w:pStyle w:val="P0"/>
        <w:sectPr w:rsidR="00F55999">
          <w:pgSz w:w="11907" w:h="16840"/>
          <w:pgMar w:top="1134" w:right="1134" w:bottom="1134" w:left="567" w:header="720" w:footer="720" w:gutter="0"/>
          <w:cols w:space="720"/>
        </w:sectPr>
      </w:pPr>
    </w:p>
    <w:p w:rsidR="00F55999" w:rsidRPr="00FA11DC" w:rsidRDefault="00F55999" w:rsidP="00C87305">
      <w:pPr>
        <w:pStyle w:val="PS"/>
        <w:spacing w:after="360"/>
      </w:pPr>
      <w:r w:rsidRPr="00FA11DC">
        <w:t>Vu le décret n°</w:t>
      </w:r>
      <w:r>
        <w:t> </w:t>
      </w:r>
      <w:r w:rsidRPr="00FA11DC">
        <w:t>62-1587 du 29</w:t>
      </w:r>
      <w:r>
        <w:t> </w:t>
      </w:r>
      <w:r w:rsidRPr="00FA11DC">
        <w:t>décembre</w:t>
      </w:r>
      <w:r>
        <w:t> </w:t>
      </w:r>
      <w:r w:rsidRPr="00FA11DC">
        <w:t>1962 modifié portant règlement général sur la comptabilité publique ;</w:t>
      </w:r>
    </w:p>
    <w:p w:rsidR="00F55999" w:rsidRPr="000F2531" w:rsidRDefault="00F55999" w:rsidP="00C87305">
      <w:pPr>
        <w:pStyle w:val="PS"/>
        <w:spacing w:after="360"/>
      </w:pPr>
      <w:r w:rsidRPr="000F2531">
        <w:t>Vu le rapport de M.</w:t>
      </w:r>
      <w:r>
        <w:t> </w:t>
      </w:r>
      <w:r w:rsidRPr="000F2531">
        <w:t>Leger, auditeur ;</w:t>
      </w:r>
    </w:p>
    <w:p w:rsidR="00F55999" w:rsidRPr="000F2531" w:rsidRDefault="00F55999" w:rsidP="00C87305">
      <w:pPr>
        <w:pStyle w:val="PS"/>
        <w:spacing w:after="360"/>
      </w:pPr>
      <w:r w:rsidRPr="000F2531">
        <w:t>Vu les conclusions du Procureur général ;</w:t>
      </w:r>
    </w:p>
    <w:p w:rsidR="00F55999" w:rsidRPr="000F2531" w:rsidRDefault="00F55999" w:rsidP="000D1E5E">
      <w:pPr>
        <w:pStyle w:val="PS"/>
        <w:spacing w:after="360"/>
      </w:pPr>
      <w:r w:rsidRPr="000F2531">
        <w:t>Entendu, lors de l’audience publique de ce jour, M.</w:t>
      </w:r>
      <w:r>
        <w:t> </w:t>
      </w:r>
      <w:r w:rsidRPr="000F2531">
        <w:t>Leger, en</w:t>
      </w:r>
      <w:r>
        <w:t> </w:t>
      </w:r>
      <w:r w:rsidRPr="000F2531">
        <w:t>son rapport, M</w:t>
      </w:r>
      <w:r>
        <w:t>me Anne Auclair-Rabinovitch, chargée de mission, en l</w:t>
      </w:r>
      <w:r w:rsidRPr="000F2531">
        <w:t>es conclusions</w:t>
      </w:r>
      <w:r>
        <w:t xml:space="preserve"> du Parquet</w:t>
      </w:r>
      <w:r w:rsidRPr="000F2531">
        <w:t>, l’appelant, informé de l’audience, n’étant ni présent</w:t>
      </w:r>
      <w:r>
        <w:t>,</w:t>
      </w:r>
      <w:r w:rsidRPr="000F2531">
        <w:t xml:space="preserve"> ni représenté ;</w:t>
      </w:r>
    </w:p>
    <w:p w:rsidR="00F55999" w:rsidRPr="000F2531" w:rsidRDefault="00F55999" w:rsidP="00C87305">
      <w:pPr>
        <w:pStyle w:val="PS"/>
        <w:spacing w:after="360"/>
      </w:pPr>
      <w:r w:rsidRPr="000F2531">
        <w:t>Entendu, en délibéré, M.</w:t>
      </w:r>
      <w:r>
        <w:t> Cazanave, conseiller maître,</w:t>
      </w:r>
      <w:r w:rsidRPr="000F2531">
        <w:t xml:space="preserve"> en ses observations ;</w:t>
      </w:r>
    </w:p>
    <w:p w:rsidR="00F55999" w:rsidRPr="00F35C2F" w:rsidRDefault="00F55999" w:rsidP="00C87305">
      <w:pPr>
        <w:pStyle w:val="PS"/>
        <w:spacing w:after="360"/>
        <w:rPr>
          <w:b/>
          <w:bCs/>
        </w:rPr>
      </w:pPr>
      <w:r w:rsidRPr="00F35C2F">
        <w:rPr>
          <w:b/>
          <w:bCs/>
          <w:u w:val="single"/>
        </w:rPr>
        <w:t>Sur la régularité du jugement attaqué</w:t>
      </w:r>
      <w:r w:rsidRPr="00F35C2F">
        <w:rPr>
          <w:b/>
          <w:bCs/>
        </w:rPr>
        <w:t xml:space="preserve"> :</w:t>
      </w:r>
    </w:p>
    <w:p w:rsidR="00F55999" w:rsidRPr="00647BA0" w:rsidRDefault="00F55999" w:rsidP="003242D6">
      <w:pPr>
        <w:pStyle w:val="PS"/>
        <w:spacing w:after="360"/>
      </w:pPr>
      <w:r>
        <w:t>Attendu que le requérant excipe du non</w:t>
      </w:r>
      <w:r w:rsidRPr="003770BA">
        <w:t xml:space="preserve"> respect du principe contradictoire de la procédure </w:t>
      </w:r>
      <w:r>
        <w:t xml:space="preserve">au motif </w:t>
      </w:r>
      <w:r w:rsidRPr="00647BA0">
        <w:t>qu’aucune demande de pièce qui aurait pu permettre de prouver le contrôle fait sur le bordereau</w:t>
      </w:r>
      <w:r>
        <w:t xml:space="preserve"> de mandats n° </w:t>
      </w:r>
      <w:r w:rsidRPr="00647BA0">
        <w:t>47 n’a été formulée entre l’ouverture du contrôle et le</w:t>
      </w:r>
      <w:r>
        <w:t> </w:t>
      </w:r>
      <w:r w:rsidRPr="00647BA0">
        <w:t>premier réquisitoire, et que « </w:t>
      </w:r>
      <w:r w:rsidRPr="00647BA0">
        <w:rPr>
          <w:i/>
          <w:iCs/>
        </w:rPr>
        <w:t>ce n’est que lors de la transmission du réquisitoire</w:t>
      </w:r>
      <w:r>
        <w:rPr>
          <w:i/>
          <w:iCs/>
        </w:rPr>
        <w:t> </w:t>
      </w:r>
      <w:r w:rsidRPr="00647BA0">
        <w:rPr>
          <w:i/>
          <w:iCs/>
        </w:rPr>
        <w:t>2010-59, que l’absence de signature du bordereau a été soulevée par la chambre</w:t>
      </w:r>
      <w:r w:rsidRPr="00647BA0">
        <w:t> » ;</w:t>
      </w:r>
    </w:p>
    <w:p w:rsidR="00F55999" w:rsidRPr="00647BA0" w:rsidRDefault="00F55999" w:rsidP="00C87305">
      <w:pPr>
        <w:pStyle w:val="PS"/>
        <w:spacing w:after="360"/>
      </w:pPr>
      <w:r w:rsidRPr="00647BA0">
        <w:t xml:space="preserve">Attendu qu’aux termes de l’article L. 242-1-III du </w:t>
      </w:r>
      <w:r>
        <w:t>code des juridictions financières (</w:t>
      </w:r>
      <w:r w:rsidRPr="00647BA0">
        <w:t>CJF</w:t>
      </w:r>
      <w:r>
        <w:t>)</w:t>
      </w:r>
      <w:r w:rsidRPr="00647BA0">
        <w:t>, c’est le réquisitoire du mi</w:t>
      </w:r>
      <w:r>
        <w:t>n</w:t>
      </w:r>
      <w:r w:rsidRPr="00647BA0">
        <w:t>istère public qui saisit la formation de jugement et ouvre la procédure contradictoire ;</w:t>
      </w:r>
    </w:p>
    <w:p w:rsidR="00F55999" w:rsidRDefault="00F55999" w:rsidP="003242D6">
      <w:pPr>
        <w:pStyle w:val="PS"/>
        <w:spacing w:after="360"/>
      </w:pPr>
      <w:r>
        <w:t>Attendu que l’article R. 241-34</w:t>
      </w:r>
      <w:r w:rsidRPr="0029447D">
        <w:t xml:space="preserve"> </w:t>
      </w:r>
      <w:r>
        <w:t>du CJF p</w:t>
      </w:r>
      <w:r w:rsidRPr="0029447D">
        <w:t xml:space="preserve">révoit que </w:t>
      </w:r>
      <w:r w:rsidRPr="00310B58">
        <w:t>« </w:t>
      </w:r>
      <w:r w:rsidRPr="00310B58">
        <w:rPr>
          <w:i/>
          <w:iCs/>
        </w:rPr>
        <w:t>les</w:t>
      </w:r>
      <w:r>
        <w:rPr>
          <w:i/>
          <w:iCs/>
        </w:rPr>
        <w:t> </w:t>
      </w:r>
      <w:r w:rsidRPr="00310B58">
        <w:rPr>
          <w:i/>
          <w:iCs/>
        </w:rPr>
        <w:t xml:space="preserve">comptables et les autres personnes mis en cause </w:t>
      </w:r>
      <w:r w:rsidRPr="00310B58">
        <w:t xml:space="preserve">[…] </w:t>
      </w:r>
      <w:r w:rsidRPr="00310B58">
        <w:rPr>
          <w:i/>
          <w:iCs/>
        </w:rPr>
        <w:t xml:space="preserve">ont accès au dossier et peuvent demander au greffe copie de pièces du dossier </w:t>
      </w:r>
      <w:r w:rsidRPr="00310B58">
        <w:t xml:space="preserve">[…] </w:t>
      </w:r>
      <w:r w:rsidRPr="00310B58">
        <w:rPr>
          <w:i/>
          <w:iCs/>
        </w:rPr>
        <w:t>et peuvent adresser au magistrat chargé de l'instruction leurs observations écrites, dont la production est notifiée à chaque partie. Ces</w:t>
      </w:r>
      <w:r>
        <w:rPr>
          <w:i/>
          <w:iCs/>
        </w:rPr>
        <w:t> </w:t>
      </w:r>
      <w:r w:rsidRPr="00310B58">
        <w:rPr>
          <w:i/>
          <w:iCs/>
        </w:rPr>
        <w:t>observations sont versées au dossier</w:t>
      </w:r>
      <w:r w:rsidRPr="00310B58">
        <w:t> »</w:t>
      </w:r>
      <w:r>
        <w:t> ;</w:t>
      </w:r>
    </w:p>
    <w:p w:rsidR="00F55999" w:rsidRPr="0029447D" w:rsidRDefault="00F55999" w:rsidP="003242D6">
      <w:pPr>
        <w:pStyle w:val="PS"/>
        <w:spacing w:after="360"/>
      </w:pPr>
      <w:r>
        <w:t>Attendu que le jugement du 18 janvier 2011 mentionne que le comptable a transmis un exemplaire régulièrement visé du bordereau de mandats n° 47 du 1</w:t>
      </w:r>
      <w:r w:rsidRPr="00E83E3B">
        <w:rPr>
          <w:vertAlign w:val="superscript"/>
        </w:rPr>
        <w:t>er</w:t>
      </w:r>
      <w:r>
        <w:rPr>
          <w:vertAlign w:val="superscript"/>
        </w:rPr>
        <w:t> </w:t>
      </w:r>
      <w:r>
        <w:t xml:space="preserve">août 2007 ; qu’il </w:t>
      </w:r>
      <w:r w:rsidRPr="0029447D">
        <w:t>a été tenu compte de</w:t>
      </w:r>
      <w:r>
        <w:t>s éléments apportés par le comptable en réponse au réquisitoire qui lui avait été notifié dans les conditions prévues par le code des juridictions financières ;</w:t>
      </w:r>
    </w:p>
    <w:p w:rsidR="00F55999" w:rsidRPr="00647BA0" w:rsidRDefault="00F55999" w:rsidP="00255D37">
      <w:pPr>
        <w:pStyle w:val="PS"/>
        <w:spacing w:after="440"/>
      </w:pPr>
      <w:r w:rsidRPr="00647BA0">
        <w:t>Attendu par ailleurs qu’il ne ressort pas des pièces du dossier qu’il y ait lieu de soulever d’office un moyen procédural tendant à l’annulation du jugement entrepris ; qu’ainsi la procédure suivie devant la chambre régionale des comptes de Bretagne est</w:t>
      </w:r>
      <w:r>
        <w:t> </w:t>
      </w:r>
      <w:r w:rsidRPr="00647BA0">
        <w:t>régulière ;</w:t>
      </w:r>
    </w:p>
    <w:p w:rsidR="00F55999" w:rsidRPr="00F35C2F" w:rsidRDefault="00F55999" w:rsidP="00C31C73">
      <w:pPr>
        <w:pStyle w:val="PS"/>
        <w:spacing w:after="240"/>
        <w:rPr>
          <w:b/>
          <w:bCs/>
        </w:rPr>
      </w:pPr>
      <w:r>
        <w:rPr>
          <w:b/>
          <w:bCs/>
          <w:u w:val="single"/>
        </w:rPr>
        <w:br w:type="page"/>
      </w:r>
      <w:r w:rsidRPr="00F35C2F">
        <w:rPr>
          <w:b/>
          <w:bCs/>
          <w:u w:val="single"/>
        </w:rPr>
        <w:t xml:space="preserve">Sur le fond </w:t>
      </w:r>
      <w:r w:rsidRPr="00F35C2F">
        <w:rPr>
          <w:b/>
          <w:bCs/>
        </w:rPr>
        <w:t>:</w:t>
      </w:r>
    </w:p>
    <w:p w:rsidR="00F55999" w:rsidRPr="00647BA0" w:rsidRDefault="00F55999" w:rsidP="00C31C73">
      <w:pPr>
        <w:pStyle w:val="PS"/>
        <w:spacing w:after="360"/>
      </w:pPr>
      <w:r w:rsidRPr="00647BA0">
        <w:t>Attendu que dans son jugement du 18 janvier 2011, la chambre de Bretagne a constitué le requérant débiteur envers la commune de Luitré de la somme de</w:t>
      </w:r>
      <w:r>
        <w:t> </w:t>
      </w:r>
      <w:r w:rsidRPr="00647BA0">
        <w:t>53 582,21 € au motif qu’il avait procédé au paiement de mandats dont le bordereau récapitulatif joint au compte n’était pas visé par l’ordonnateur ;</w:t>
      </w:r>
    </w:p>
    <w:p w:rsidR="00F55999" w:rsidRPr="00647BA0" w:rsidRDefault="00F55999" w:rsidP="00C31C73">
      <w:pPr>
        <w:pStyle w:val="PS"/>
        <w:spacing w:after="360"/>
      </w:pPr>
      <w:r w:rsidRPr="00647BA0">
        <w:t>Attendu que l'instruction M.14 applicable aux communes prévoit que les bordereaux récapitulatifs de paiement de mandats sont établis en trois exemplaires et signés par l’ordonnateur</w:t>
      </w:r>
      <w:r>
        <w:t xml:space="preserve"> </w:t>
      </w:r>
      <w:r w:rsidRPr="00647BA0">
        <w:t>;</w:t>
      </w:r>
    </w:p>
    <w:p w:rsidR="00F55999" w:rsidRPr="00647BA0" w:rsidRDefault="00F55999" w:rsidP="00C31C73">
      <w:pPr>
        <w:pStyle w:val="PS"/>
        <w:spacing w:after="360"/>
      </w:pPr>
      <w:r w:rsidRPr="00647BA0">
        <w:t xml:space="preserve">Attendu que l’appelant relève que les deux autres bordereaux conservés dans les archives respectives de la trésorerie de Fougères collectivités et du service comptabilité de la commune de Luitré sont revêtus de la signature réglementaire ; qu’il déduit de ces éléments qu’au moment du paiement, il disposait bien d’un bordereau sur lequel figurait la signature de l’ordonnateur et qu’il n’a donc pas failli à ses obligations de contrôle ; </w:t>
      </w:r>
    </w:p>
    <w:p w:rsidR="00F55999" w:rsidRDefault="00F55999" w:rsidP="00C31C73">
      <w:pPr>
        <w:pStyle w:val="PS"/>
        <w:spacing w:after="360"/>
      </w:pPr>
      <w:r w:rsidRPr="00647BA0">
        <w:t>Attendu qu’en application de l’article 12 du règlement général de comptabilité publique</w:t>
      </w:r>
      <w:r>
        <w:t xml:space="preserve"> (RGCP)</w:t>
      </w:r>
      <w:r w:rsidRPr="00647BA0">
        <w:t>, les comptables sont tenus en matière de dépenses, d’exercer le contrôle de la qualité de l’ordonnateur ; que la vérification de la signature constitue un élément substantiel de ce contrôle ;</w:t>
      </w:r>
    </w:p>
    <w:p w:rsidR="00F55999" w:rsidRPr="00647BA0" w:rsidRDefault="00F55999" w:rsidP="00C31C73">
      <w:pPr>
        <w:pStyle w:val="PS"/>
        <w:spacing w:after="360"/>
      </w:pPr>
      <w:r w:rsidRPr="00647BA0">
        <w:t xml:space="preserve">Attendu que l’article 37 du règlement </w:t>
      </w:r>
      <w:r>
        <w:t xml:space="preserve">général </w:t>
      </w:r>
      <w:r w:rsidRPr="00647BA0">
        <w:t>prévoit qu’à l’occasion de l’exercice du contrôle prévu à l’article 12 précité, les irrégularités constatées doivent amener les comptables à suspendre les paiements et à en informer l’ordonnateur ;</w:t>
      </w:r>
    </w:p>
    <w:p w:rsidR="00F55999" w:rsidRPr="00647BA0" w:rsidRDefault="00F55999" w:rsidP="00C31C73">
      <w:pPr>
        <w:pStyle w:val="PS"/>
        <w:spacing w:after="360"/>
      </w:pPr>
      <w:r w:rsidRPr="00647BA0">
        <w:t xml:space="preserve">Attendu </w:t>
      </w:r>
      <w:r>
        <w:t xml:space="preserve">de même </w:t>
      </w:r>
      <w:r w:rsidRPr="00647BA0">
        <w:t>qu’aux termes de l’article D. 1617-19 du code général des collectivités territoriales, le contrôle s’effectue</w:t>
      </w:r>
      <w:r>
        <w:t xml:space="preserve"> </w:t>
      </w:r>
      <w:r w:rsidRPr="00647BA0">
        <w:t>avant de procéder au paiement d’une dépense, hors le cas d’une réquisition ; que les dépenses sont prescrites par les ordonnateurs, selon l’article 5 du RGCP ;</w:t>
      </w:r>
    </w:p>
    <w:p w:rsidR="00F55999" w:rsidRPr="00647BA0" w:rsidRDefault="00F55999" w:rsidP="00C31C73">
      <w:pPr>
        <w:pStyle w:val="PS"/>
        <w:spacing w:after="360"/>
      </w:pPr>
      <w:r w:rsidRPr="00647BA0">
        <w:t>Attendu que la régularité du paiement s’apprécie au vu des pièces jointes au règlement des dépenses, qui viennent à l’appui du compte produit à la chambre régionale ;</w:t>
      </w:r>
    </w:p>
    <w:p w:rsidR="00F55999" w:rsidRPr="00BF2740" w:rsidRDefault="00F55999" w:rsidP="00C31C73">
      <w:pPr>
        <w:pStyle w:val="PS"/>
        <w:spacing w:after="360"/>
        <w:rPr>
          <w:color w:val="000000"/>
        </w:rPr>
      </w:pPr>
      <w:r>
        <w:t>Considérant qu’en procédant au paiement des mandats récapitulés dans le bordereau 49 précité le comptable a manqué à ses obligations de contrôle et a ainsi engagé sa responsabilité personnelle et pécuniaire ;</w:t>
      </w:r>
    </w:p>
    <w:p w:rsidR="00F55999" w:rsidRPr="00440B7F" w:rsidRDefault="00F55999" w:rsidP="00C31C73">
      <w:pPr>
        <w:pStyle w:val="PS"/>
        <w:spacing w:after="240"/>
      </w:pPr>
      <w:r w:rsidRPr="00440B7F">
        <w:t>Par ces motifs,</w:t>
      </w:r>
    </w:p>
    <w:p w:rsidR="00F55999" w:rsidRPr="00487D5F" w:rsidRDefault="00F55999" w:rsidP="00C31C73">
      <w:pPr>
        <w:pStyle w:val="P0"/>
        <w:spacing w:after="360"/>
        <w:jc w:val="center"/>
      </w:pPr>
      <w:r w:rsidRPr="00487D5F">
        <w:t>ORDONNE :</w:t>
      </w:r>
    </w:p>
    <w:p w:rsidR="00F55999" w:rsidRPr="00F35C2F" w:rsidRDefault="00F55999" w:rsidP="00C31C73">
      <w:pPr>
        <w:pStyle w:val="PS"/>
        <w:spacing w:after="240"/>
      </w:pPr>
      <w:r w:rsidRPr="00F35C2F">
        <w:t>Le jugement du 18</w:t>
      </w:r>
      <w:r>
        <w:t> </w:t>
      </w:r>
      <w:r w:rsidRPr="00F35C2F">
        <w:t>janvier</w:t>
      </w:r>
      <w:r>
        <w:t> </w:t>
      </w:r>
      <w:r w:rsidRPr="00F35C2F">
        <w:t>2011 de la chambre régionale des comptes de</w:t>
      </w:r>
      <w:r>
        <w:t> </w:t>
      </w:r>
      <w:r w:rsidRPr="00F35C2F">
        <w:t xml:space="preserve">Bretagne est </w:t>
      </w:r>
      <w:r>
        <w:t>confirmé</w:t>
      </w:r>
      <w:r w:rsidRPr="00F35C2F">
        <w:t>.</w:t>
      </w:r>
    </w:p>
    <w:p w:rsidR="00F55999" w:rsidRPr="00487D5F" w:rsidRDefault="00F55999" w:rsidP="00C87305">
      <w:pPr>
        <w:pStyle w:val="P0"/>
        <w:spacing w:after="360"/>
        <w:jc w:val="center"/>
      </w:pPr>
      <w:r w:rsidRPr="00487D5F">
        <w:t>----------</w:t>
      </w:r>
    </w:p>
    <w:p w:rsidR="00F55999" w:rsidRDefault="00F55999" w:rsidP="00E47514">
      <w:pPr>
        <w:pStyle w:val="PS"/>
      </w:pPr>
      <w:r w:rsidRPr="00487D5F">
        <w:t>Fait et jugé en la Cour des comptes, quatrième chambre, première section. Présents, MM</w:t>
      </w:r>
      <w:r>
        <w:t>. </w:t>
      </w:r>
      <w:r w:rsidRPr="00487D5F">
        <w:t xml:space="preserve">Bayle, président, </w:t>
      </w:r>
      <w:r>
        <w:t xml:space="preserve">Mme Cornette, présidente maintenue en qualité de conseillère maître, </w:t>
      </w:r>
      <w:r w:rsidRPr="00487D5F">
        <w:t>MM.</w:t>
      </w:r>
      <w:r>
        <w:t> Cazanave, président de section, Ganser</w:t>
      </w:r>
      <w:r w:rsidRPr="00487D5F">
        <w:t>,</w:t>
      </w:r>
      <w:r>
        <w:t xml:space="preserve"> Thérond, Lafaure, Bernicot, Vermeulen, Mme Gadriot-Renard, MM. Geoffroy, Senhaji,</w:t>
      </w:r>
      <w:r w:rsidRPr="00487D5F">
        <w:t xml:space="preserve"> conseillers maîtres.</w:t>
      </w:r>
    </w:p>
    <w:p w:rsidR="00F55999" w:rsidRDefault="00F55999" w:rsidP="00C87305">
      <w:pPr>
        <w:pStyle w:val="PS"/>
      </w:pPr>
      <w:r>
        <w:t>Signé : Bayle, président, et Le Baron, greffier.</w:t>
      </w:r>
    </w:p>
    <w:p w:rsidR="00F55999" w:rsidRDefault="00F55999" w:rsidP="00C87305">
      <w:pPr>
        <w:pStyle w:val="PS"/>
      </w:pPr>
      <w:r>
        <w:t>Collationné, certifié conforme à la minute étant au greffe de la Cour des comptes et délivré par moi, secrétaire général.</w:t>
      </w:r>
    </w:p>
    <w:p w:rsidR="00F55999" w:rsidRDefault="00F55999" w:rsidP="00B83736">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F55999" w:rsidRDefault="00F55999" w:rsidP="00B83736">
      <w:pPr>
        <w:pStyle w:val="PS"/>
        <w:spacing w:after="240"/>
      </w:pPr>
      <w:r>
        <w:t>Délivré par moi, secrétaire général.</w:t>
      </w:r>
    </w:p>
    <w:p w:rsidR="00F55999" w:rsidRPr="00B1504E" w:rsidRDefault="00F55999" w:rsidP="00C87305">
      <w:pPr>
        <w:pStyle w:val="P0"/>
        <w:spacing w:before="120"/>
        <w:ind w:left="2268" w:firstLine="3686"/>
        <w:jc w:val="center"/>
        <w:rPr>
          <w:b/>
          <w:bCs/>
        </w:rPr>
      </w:pPr>
      <w:r w:rsidRPr="00B1504E">
        <w:rPr>
          <w:b/>
          <w:bCs/>
        </w:rPr>
        <w:t>Pour le Secrétaire général</w:t>
      </w:r>
    </w:p>
    <w:p w:rsidR="00F55999" w:rsidRDefault="00F55999" w:rsidP="00175BD1">
      <w:pPr>
        <w:pStyle w:val="P0"/>
        <w:ind w:left="2268" w:firstLine="3686"/>
        <w:jc w:val="center"/>
        <w:rPr>
          <w:b/>
          <w:bCs/>
        </w:rPr>
      </w:pPr>
      <w:r w:rsidRPr="00B1504E">
        <w:rPr>
          <w:b/>
          <w:bCs/>
        </w:rPr>
        <w:t>et par</w:t>
      </w:r>
      <w:r>
        <w:rPr>
          <w:b/>
          <w:bCs/>
        </w:rPr>
        <w:t xml:space="preserve"> </w:t>
      </w:r>
      <w:r w:rsidRPr="00B1504E">
        <w:rPr>
          <w:b/>
          <w:bCs/>
        </w:rPr>
        <w:t>délégation,</w:t>
      </w:r>
    </w:p>
    <w:p w:rsidR="00F55999" w:rsidRPr="00B1504E" w:rsidRDefault="00F55999" w:rsidP="00C87305">
      <w:pPr>
        <w:pStyle w:val="P0"/>
        <w:ind w:left="2268" w:firstLine="3686"/>
        <w:jc w:val="center"/>
        <w:rPr>
          <w:b/>
          <w:bCs/>
        </w:rPr>
      </w:pPr>
      <w:r>
        <w:rPr>
          <w:b/>
          <w:bCs/>
        </w:rPr>
        <w:t>le C</w:t>
      </w:r>
      <w:r w:rsidRPr="00B1504E">
        <w:rPr>
          <w:b/>
          <w:bCs/>
        </w:rPr>
        <w:t>hef du greffe contentieux</w:t>
      </w:r>
    </w:p>
    <w:p w:rsidR="00F55999" w:rsidRPr="00B1504E" w:rsidRDefault="00F55999" w:rsidP="00C87305">
      <w:pPr>
        <w:pStyle w:val="P0"/>
        <w:ind w:left="2268" w:firstLine="3686"/>
        <w:jc w:val="center"/>
        <w:rPr>
          <w:b/>
          <w:bCs/>
        </w:rPr>
      </w:pPr>
    </w:p>
    <w:p w:rsidR="00F55999" w:rsidRPr="00B1504E" w:rsidRDefault="00F55999" w:rsidP="00C87305">
      <w:pPr>
        <w:pStyle w:val="P0"/>
        <w:ind w:left="2268" w:firstLine="3686"/>
        <w:jc w:val="center"/>
        <w:rPr>
          <w:b/>
          <w:bCs/>
        </w:rPr>
      </w:pPr>
    </w:p>
    <w:p w:rsidR="00F55999" w:rsidRDefault="00F55999" w:rsidP="00C87305">
      <w:pPr>
        <w:pStyle w:val="P0"/>
        <w:ind w:left="2268" w:firstLine="3686"/>
        <w:jc w:val="center"/>
        <w:rPr>
          <w:b/>
          <w:bCs/>
        </w:rPr>
      </w:pPr>
    </w:p>
    <w:p w:rsidR="00F55999" w:rsidRDefault="00F55999" w:rsidP="00C87305">
      <w:pPr>
        <w:pStyle w:val="P0"/>
        <w:ind w:left="2268" w:firstLine="3686"/>
        <w:jc w:val="center"/>
        <w:rPr>
          <w:b/>
          <w:bCs/>
        </w:rPr>
      </w:pPr>
    </w:p>
    <w:p w:rsidR="00F55999" w:rsidRPr="00B1504E" w:rsidRDefault="00F55999" w:rsidP="00C87305">
      <w:pPr>
        <w:pStyle w:val="P0"/>
        <w:ind w:left="2268" w:firstLine="3686"/>
        <w:jc w:val="center"/>
        <w:rPr>
          <w:b/>
          <w:bCs/>
        </w:rPr>
      </w:pPr>
    </w:p>
    <w:p w:rsidR="00F55999" w:rsidRDefault="00F55999" w:rsidP="00C87305">
      <w:pPr>
        <w:pStyle w:val="P0"/>
        <w:ind w:left="2268" w:firstLine="3686"/>
        <w:jc w:val="center"/>
        <w:rPr>
          <w:b/>
          <w:bCs/>
        </w:rPr>
      </w:pPr>
    </w:p>
    <w:p w:rsidR="00F55999" w:rsidRPr="00B1504E" w:rsidRDefault="00F55999" w:rsidP="00C87305">
      <w:pPr>
        <w:pStyle w:val="P0"/>
        <w:ind w:left="2268" w:firstLine="3686"/>
        <w:jc w:val="center"/>
        <w:rPr>
          <w:b/>
          <w:bCs/>
        </w:rPr>
      </w:pPr>
      <w:r w:rsidRPr="00B1504E">
        <w:rPr>
          <w:b/>
          <w:bCs/>
        </w:rPr>
        <w:t>Daniel FEREZ</w:t>
      </w:r>
    </w:p>
    <w:sectPr w:rsidR="00F55999" w:rsidRPr="00B1504E" w:rsidSect="008A36A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999" w:rsidRDefault="00F55999">
      <w:r>
        <w:separator/>
      </w:r>
    </w:p>
  </w:endnote>
  <w:endnote w:type="continuationSeparator" w:id="0">
    <w:p w:rsidR="00F55999" w:rsidRDefault="00F559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999" w:rsidRDefault="00F55999">
      <w:r>
        <w:separator/>
      </w:r>
    </w:p>
  </w:footnote>
  <w:footnote w:type="continuationSeparator" w:id="0">
    <w:p w:rsidR="00F55999" w:rsidRDefault="00F559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999" w:rsidRDefault="00F55999">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42DE1"/>
    <w:rsid w:val="000B5218"/>
    <w:rsid w:val="000D1E5E"/>
    <w:rsid w:val="000F2531"/>
    <w:rsid w:val="001115A1"/>
    <w:rsid w:val="001348B1"/>
    <w:rsid w:val="001407AA"/>
    <w:rsid w:val="00175BD1"/>
    <w:rsid w:val="0019401F"/>
    <w:rsid w:val="001A5884"/>
    <w:rsid w:val="001B7DF1"/>
    <w:rsid w:val="001C1C2F"/>
    <w:rsid w:val="001D45A1"/>
    <w:rsid w:val="001F501F"/>
    <w:rsid w:val="00216AA6"/>
    <w:rsid w:val="002447F4"/>
    <w:rsid w:val="00255D37"/>
    <w:rsid w:val="0026715C"/>
    <w:rsid w:val="0029447D"/>
    <w:rsid w:val="002E090B"/>
    <w:rsid w:val="00304A20"/>
    <w:rsid w:val="00310B58"/>
    <w:rsid w:val="003242D6"/>
    <w:rsid w:val="00350446"/>
    <w:rsid w:val="003770BA"/>
    <w:rsid w:val="004156FA"/>
    <w:rsid w:val="00440B7F"/>
    <w:rsid w:val="00487D5F"/>
    <w:rsid w:val="0064377B"/>
    <w:rsid w:val="00644309"/>
    <w:rsid w:val="00647BA0"/>
    <w:rsid w:val="00687C28"/>
    <w:rsid w:val="006973EF"/>
    <w:rsid w:val="006D0E7B"/>
    <w:rsid w:val="00713BB5"/>
    <w:rsid w:val="007351F0"/>
    <w:rsid w:val="00735A13"/>
    <w:rsid w:val="007C5CED"/>
    <w:rsid w:val="007F028D"/>
    <w:rsid w:val="008A36AC"/>
    <w:rsid w:val="008B7D92"/>
    <w:rsid w:val="008F1E79"/>
    <w:rsid w:val="009135C1"/>
    <w:rsid w:val="009621A0"/>
    <w:rsid w:val="00995CF4"/>
    <w:rsid w:val="009C2BD3"/>
    <w:rsid w:val="009D46D0"/>
    <w:rsid w:val="00AA3635"/>
    <w:rsid w:val="00AB42E2"/>
    <w:rsid w:val="00B1504E"/>
    <w:rsid w:val="00B47C44"/>
    <w:rsid w:val="00B83736"/>
    <w:rsid w:val="00BC6345"/>
    <w:rsid w:val="00BE0D93"/>
    <w:rsid w:val="00BF2740"/>
    <w:rsid w:val="00BF47AA"/>
    <w:rsid w:val="00C10025"/>
    <w:rsid w:val="00C12BE6"/>
    <w:rsid w:val="00C31C73"/>
    <w:rsid w:val="00C87305"/>
    <w:rsid w:val="00CD2600"/>
    <w:rsid w:val="00D067EE"/>
    <w:rsid w:val="00D11E6C"/>
    <w:rsid w:val="00D56E68"/>
    <w:rsid w:val="00DB2367"/>
    <w:rsid w:val="00DC04EF"/>
    <w:rsid w:val="00DC6516"/>
    <w:rsid w:val="00E47514"/>
    <w:rsid w:val="00E83E3B"/>
    <w:rsid w:val="00E877E5"/>
    <w:rsid w:val="00E95A9E"/>
    <w:rsid w:val="00E965FD"/>
    <w:rsid w:val="00EA73FB"/>
    <w:rsid w:val="00EB6713"/>
    <w:rsid w:val="00F35C2F"/>
    <w:rsid w:val="00F40598"/>
    <w:rsid w:val="00F55999"/>
    <w:rsid w:val="00FA11D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01F"/>
    <w:rPr>
      <w:sz w:val="20"/>
      <w:szCs w:val="20"/>
    </w:rPr>
  </w:style>
  <w:style w:type="paragraph" w:styleId="Heading1">
    <w:name w:val="heading 1"/>
    <w:basedOn w:val="Normal"/>
    <w:next w:val="Normal"/>
    <w:link w:val="Heading1Char"/>
    <w:uiPriority w:val="99"/>
    <w:qFormat/>
    <w:rsid w:val="0019401F"/>
    <w:pPr>
      <w:spacing w:before="240"/>
      <w:outlineLvl w:val="0"/>
    </w:pPr>
    <w:rPr>
      <w:b/>
      <w:bCs/>
      <w:sz w:val="24"/>
      <w:szCs w:val="24"/>
      <w:u w:val="single"/>
    </w:rPr>
  </w:style>
  <w:style w:type="paragraph" w:styleId="Heading2">
    <w:name w:val="heading 2"/>
    <w:basedOn w:val="Normal"/>
    <w:next w:val="Normal"/>
    <w:link w:val="Heading2Char"/>
    <w:uiPriority w:val="99"/>
    <w:qFormat/>
    <w:rsid w:val="0019401F"/>
    <w:pPr>
      <w:spacing w:before="120"/>
      <w:outlineLvl w:val="1"/>
    </w:pPr>
    <w:rPr>
      <w:b/>
      <w:bCs/>
      <w:sz w:val="24"/>
      <w:szCs w:val="24"/>
    </w:rPr>
  </w:style>
  <w:style w:type="paragraph" w:styleId="Heading3">
    <w:name w:val="heading 3"/>
    <w:basedOn w:val="Normal"/>
    <w:next w:val="NormalIndent"/>
    <w:link w:val="Heading3Char"/>
    <w:uiPriority w:val="99"/>
    <w:qFormat/>
    <w:rsid w:val="0019401F"/>
    <w:pPr>
      <w:ind w:left="354"/>
      <w:outlineLvl w:val="2"/>
    </w:pPr>
    <w:rPr>
      <w:b/>
      <w:bCs/>
      <w:sz w:val="24"/>
      <w:szCs w:val="24"/>
    </w:rPr>
  </w:style>
  <w:style w:type="paragraph" w:styleId="Heading4">
    <w:name w:val="heading 4"/>
    <w:basedOn w:val="Normal"/>
    <w:next w:val="Normal"/>
    <w:link w:val="Heading4Char"/>
    <w:uiPriority w:val="99"/>
    <w:qFormat/>
    <w:rsid w:val="00C87305"/>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character" w:customStyle="1" w:styleId="Heading4Char">
    <w:name w:val="Heading 4 Char"/>
    <w:basedOn w:val="DefaultParagraphFont"/>
    <w:link w:val="Heading4"/>
    <w:uiPriority w:val="99"/>
    <w:semiHidden/>
    <w:locked/>
    <w:rPr>
      <w:rFonts w:ascii="Calibri" w:hAnsi="Calibri" w:cs="Calibri"/>
      <w:b/>
      <w:bCs/>
      <w:sz w:val="28"/>
      <w:szCs w:val="28"/>
    </w:rPr>
  </w:style>
  <w:style w:type="paragraph" w:styleId="NormalIndent">
    <w:name w:val="Normal Indent"/>
    <w:basedOn w:val="Normal"/>
    <w:uiPriority w:val="99"/>
    <w:rsid w:val="0019401F"/>
    <w:pPr>
      <w:ind w:left="708"/>
    </w:pPr>
  </w:style>
  <w:style w:type="paragraph" w:styleId="Header">
    <w:name w:val="header"/>
    <w:basedOn w:val="Normal"/>
    <w:link w:val="HeaderChar"/>
    <w:uiPriority w:val="99"/>
    <w:rsid w:val="0019401F"/>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19401F"/>
    <w:rPr>
      <w:b/>
      <w:bCs/>
      <w:caps/>
      <w:sz w:val="24"/>
      <w:szCs w:val="24"/>
    </w:rPr>
  </w:style>
  <w:style w:type="paragraph" w:customStyle="1" w:styleId="OR">
    <w:name w:val="OR"/>
    <w:basedOn w:val="ET"/>
    <w:uiPriority w:val="99"/>
    <w:rsid w:val="0019401F"/>
    <w:pPr>
      <w:ind w:left="5670"/>
    </w:pPr>
    <w:rPr>
      <w:b w:val="0"/>
      <w:bCs w:val="0"/>
      <w:caps w:val="0"/>
    </w:rPr>
  </w:style>
  <w:style w:type="paragraph" w:customStyle="1" w:styleId="TI">
    <w:name w:val="TI"/>
    <w:basedOn w:val="OR"/>
    <w:uiPriority w:val="99"/>
    <w:rsid w:val="0019401F"/>
    <w:pPr>
      <w:ind w:left="1701"/>
      <w:jc w:val="center"/>
    </w:pPr>
    <w:rPr>
      <w:caps/>
      <w:u w:val="single"/>
    </w:rPr>
  </w:style>
  <w:style w:type="paragraph" w:customStyle="1" w:styleId="P0">
    <w:name w:val="P0"/>
    <w:basedOn w:val="ET"/>
    <w:link w:val="P0Car"/>
    <w:uiPriority w:val="99"/>
    <w:rsid w:val="0019401F"/>
    <w:pPr>
      <w:ind w:left="1701"/>
      <w:jc w:val="both"/>
    </w:pPr>
    <w:rPr>
      <w:b w:val="0"/>
      <w:bCs w:val="0"/>
      <w:caps w:val="0"/>
    </w:rPr>
  </w:style>
  <w:style w:type="paragraph" w:customStyle="1" w:styleId="EL">
    <w:name w:val="EL"/>
    <w:basedOn w:val="P0"/>
    <w:uiPriority w:val="99"/>
    <w:rsid w:val="0019401F"/>
    <w:pPr>
      <w:spacing w:after="240"/>
      <w:ind w:firstLine="1418"/>
    </w:pPr>
  </w:style>
  <w:style w:type="paragraph" w:customStyle="1" w:styleId="IN">
    <w:name w:val="IN"/>
    <w:basedOn w:val="P0"/>
    <w:uiPriority w:val="99"/>
    <w:rsid w:val="0019401F"/>
    <w:pPr>
      <w:ind w:left="0"/>
      <w:jc w:val="left"/>
    </w:pPr>
    <w:rPr>
      <w:i/>
      <w:iCs/>
      <w:sz w:val="16"/>
      <w:szCs w:val="16"/>
    </w:rPr>
  </w:style>
  <w:style w:type="paragraph" w:customStyle="1" w:styleId="RE">
    <w:name w:val="RE"/>
    <w:basedOn w:val="P0"/>
    <w:uiPriority w:val="99"/>
    <w:rsid w:val="0019401F"/>
    <w:pPr>
      <w:ind w:left="0"/>
    </w:pPr>
  </w:style>
  <w:style w:type="paragraph" w:customStyle="1" w:styleId="PE">
    <w:name w:val="PE"/>
    <w:basedOn w:val="IN"/>
    <w:uiPriority w:val="99"/>
    <w:rsid w:val="0019401F"/>
    <w:pPr>
      <w:keepNext/>
      <w:ind w:left="1701"/>
      <w:jc w:val="both"/>
    </w:pPr>
    <w:rPr>
      <w:i w:val="0"/>
      <w:iCs w:val="0"/>
      <w:sz w:val="24"/>
      <w:szCs w:val="24"/>
    </w:rPr>
  </w:style>
  <w:style w:type="paragraph" w:customStyle="1" w:styleId="PC">
    <w:name w:val="PC"/>
    <w:basedOn w:val="IN"/>
    <w:uiPriority w:val="99"/>
    <w:rsid w:val="0019401F"/>
    <w:pPr>
      <w:spacing w:after="480"/>
      <w:ind w:left="2268" w:firstLine="1134"/>
      <w:jc w:val="both"/>
    </w:pPr>
    <w:rPr>
      <w:i w:val="0"/>
      <w:iCs w:val="0"/>
      <w:sz w:val="24"/>
      <w:szCs w:val="24"/>
    </w:rPr>
  </w:style>
  <w:style w:type="paragraph" w:customStyle="1" w:styleId="PS">
    <w:name w:val="PS"/>
    <w:basedOn w:val="IN"/>
    <w:link w:val="PSCar"/>
    <w:uiPriority w:val="99"/>
    <w:rsid w:val="0019401F"/>
    <w:pPr>
      <w:spacing w:after="480"/>
      <w:ind w:left="1701" w:firstLine="1134"/>
      <w:jc w:val="both"/>
    </w:pPr>
    <w:rPr>
      <w:i w:val="0"/>
      <w:iCs w:val="0"/>
      <w:sz w:val="24"/>
      <w:szCs w:val="24"/>
    </w:rPr>
  </w:style>
  <w:style w:type="paragraph" w:customStyle="1" w:styleId="AR">
    <w:name w:val="AR"/>
    <w:basedOn w:val="IN"/>
    <w:uiPriority w:val="99"/>
    <w:rsid w:val="0019401F"/>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locked/>
    <w:rsid w:val="00C87305"/>
    <w:rPr>
      <w:sz w:val="24"/>
      <w:szCs w:val="24"/>
      <w:lang w:val="fr-FR" w:eastAsia="fr-FR"/>
    </w:rPr>
  </w:style>
  <w:style w:type="paragraph" w:customStyle="1" w:styleId="Style">
    <w:name w:val="Style"/>
    <w:basedOn w:val="Normal"/>
    <w:uiPriority w:val="99"/>
    <w:rsid w:val="00C87305"/>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P0Car">
    <w:name w:val="P0 Car"/>
    <w:basedOn w:val="DefaultParagraphFont"/>
    <w:link w:val="P0"/>
    <w:uiPriority w:val="99"/>
    <w:locked/>
    <w:rsid w:val="00C87305"/>
    <w:rPr>
      <w:sz w:val="24"/>
      <w:szCs w:val="24"/>
      <w:lang w:val="fr-FR" w:eastAsia="fr-FR"/>
    </w:rPr>
  </w:style>
  <w:style w:type="table" w:styleId="TableGrid">
    <w:name w:val="Table Grid"/>
    <w:basedOn w:val="TableNormal"/>
    <w:uiPriority w:val="99"/>
    <w:rsid w:val="00C873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62530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1017</Words>
  <Characters>5598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2011-11-10T09:49:00Z</cp:lastPrinted>
  <dcterms:created xsi:type="dcterms:W3CDTF">2011-11-28T16:38:00Z</dcterms:created>
  <dcterms:modified xsi:type="dcterms:W3CDTF">2011-11-28T16:41:00Z</dcterms:modified>
</cp:coreProperties>
</file>