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7B5" w:rsidRDefault="006B17B5">
      <w:pPr>
        <w:pStyle w:val="ET"/>
      </w:pPr>
      <w:r>
        <w:t>COUR DES COMPTES</w:t>
      </w:r>
    </w:p>
    <w:p w:rsidR="006B17B5" w:rsidRDefault="006B17B5">
      <w:pPr>
        <w:pStyle w:val="ET"/>
      </w:pPr>
      <w:r>
        <w:tab/>
        <w:t xml:space="preserve">    ------ </w:t>
      </w:r>
    </w:p>
    <w:p w:rsidR="006B17B5" w:rsidRDefault="006B17B5">
      <w:pPr>
        <w:pStyle w:val="ET"/>
      </w:pPr>
      <w:r>
        <w:t>QUATRIEME CHAMBRE</w:t>
      </w:r>
    </w:p>
    <w:p w:rsidR="006B17B5" w:rsidRDefault="006B17B5" w:rsidP="000434DD">
      <w:pPr>
        <w:pStyle w:val="ET"/>
      </w:pPr>
      <w:r>
        <w:tab/>
        <w:t xml:space="preserve">    ------ </w:t>
      </w:r>
    </w:p>
    <w:p w:rsidR="006B17B5" w:rsidRDefault="006B17B5">
      <w:pPr>
        <w:pStyle w:val="ET"/>
      </w:pPr>
      <w:r>
        <w:t>premiere section</w:t>
      </w:r>
    </w:p>
    <w:p w:rsidR="006B17B5" w:rsidRDefault="006B17B5">
      <w:pPr>
        <w:pStyle w:val="ET"/>
      </w:pPr>
      <w:r>
        <w:tab/>
        <w:t xml:space="preserve">    ------ </w:t>
      </w:r>
    </w:p>
    <w:p w:rsidR="006B17B5" w:rsidRPr="00947C81" w:rsidRDefault="006B17B5" w:rsidP="000434DD">
      <w:pPr>
        <w:pStyle w:val="Header"/>
        <w:rPr>
          <w:b/>
          <w:bCs/>
          <w:i/>
          <w:iCs/>
        </w:rPr>
      </w:pPr>
      <w:r>
        <w:t xml:space="preserve">       </w:t>
      </w:r>
      <w:r w:rsidRPr="00947C81">
        <w:rPr>
          <w:b/>
          <w:bCs/>
          <w:i/>
          <w:iCs/>
        </w:rPr>
        <w:t>Arrêt n° 4</w:t>
      </w:r>
      <w:r>
        <w:rPr>
          <w:b/>
          <w:bCs/>
          <w:i/>
          <w:iCs/>
        </w:rPr>
        <w:t>9726</w:t>
      </w:r>
      <w:r>
        <w:fldChar w:fldCharType="begin"/>
      </w:r>
      <w:r>
        <w:fldChar w:fldCharType="end"/>
      </w:r>
    </w:p>
    <w:p w:rsidR="006B17B5" w:rsidRDefault="006B17B5" w:rsidP="006F2EDD">
      <w:pPr>
        <w:pStyle w:val="OR"/>
      </w:pPr>
      <w:r>
        <w:t>COMMUNE DE SAINT-DENIS</w:t>
      </w:r>
    </w:p>
    <w:p w:rsidR="006B17B5" w:rsidRDefault="006B17B5" w:rsidP="006F2EDD">
      <w:pPr>
        <w:pStyle w:val="OR"/>
      </w:pPr>
      <w:r>
        <w:t>(Seine-Saint-Denis)</w:t>
      </w:r>
    </w:p>
    <w:p w:rsidR="006B17B5" w:rsidRDefault="006B17B5" w:rsidP="006F2EDD">
      <w:pPr>
        <w:pStyle w:val="OR"/>
      </w:pPr>
    </w:p>
    <w:p w:rsidR="006B17B5" w:rsidRDefault="006B17B5" w:rsidP="006F2EDD">
      <w:pPr>
        <w:pStyle w:val="OR"/>
      </w:pPr>
      <w:r>
        <w:t>Appel d’un jugement de la chambre régionale des comptes d’Ile-de-France</w:t>
      </w:r>
    </w:p>
    <w:p w:rsidR="006B17B5" w:rsidRDefault="006B17B5" w:rsidP="006F2EDD">
      <w:pPr>
        <w:pStyle w:val="OR"/>
      </w:pPr>
    </w:p>
    <w:p w:rsidR="006B17B5" w:rsidRDefault="006B17B5" w:rsidP="006F2EDD">
      <w:pPr>
        <w:pStyle w:val="OR"/>
      </w:pPr>
      <w:r>
        <w:t>Rapport n° 2007-525-0</w:t>
      </w:r>
    </w:p>
    <w:p w:rsidR="006B17B5" w:rsidRDefault="006B17B5" w:rsidP="006F2EDD">
      <w:pPr>
        <w:pStyle w:val="OR"/>
      </w:pPr>
    </w:p>
    <w:p w:rsidR="006B17B5" w:rsidRDefault="006B17B5" w:rsidP="006F2EDD">
      <w:pPr>
        <w:pStyle w:val="OR"/>
      </w:pPr>
      <w:r>
        <w:t>Audience publique du 27 septembre 2007</w:t>
      </w:r>
    </w:p>
    <w:p w:rsidR="006B17B5" w:rsidRDefault="006B17B5" w:rsidP="006F2EDD">
      <w:pPr>
        <w:pStyle w:val="OR"/>
      </w:pPr>
    </w:p>
    <w:p w:rsidR="006B17B5" w:rsidRDefault="006B17B5" w:rsidP="006F2EDD">
      <w:pPr>
        <w:pStyle w:val="OR"/>
      </w:pPr>
      <w:r>
        <w:t>Lecture publique du 25 octobre 2007</w:t>
      </w:r>
    </w:p>
    <w:p w:rsidR="006B17B5" w:rsidRDefault="006B17B5" w:rsidP="00EA7EE2">
      <w:pPr>
        <w:pStyle w:val="PS"/>
      </w:pPr>
    </w:p>
    <w:p w:rsidR="006B17B5" w:rsidRDefault="006B17B5" w:rsidP="00EA7EE2">
      <w:pPr>
        <w:pStyle w:val="PS"/>
      </w:pPr>
    </w:p>
    <w:p w:rsidR="006B17B5" w:rsidRDefault="006B17B5" w:rsidP="00EA7EE2">
      <w:pPr>
        <w:pStyle w:val="PS"/>
      </w:pPr>
      <w:r>
        <w:t>LA COUR DES COMPTES a rendu l’arrêt suivant :</w:t>
      </w:r>
    </w:p>
    <w:p w:rsidR="006B17B5" w:rsidRDefault="006B17B5">
      <w:pPr>
        <w:pStyle w:val="PS"/>
      </w:pPr>
      <w:r>
        <w:t>LA COUR,</w:t>
      </w:r>
    </w:p>
    <w:p w:rsidR="006B17B5" w:rsidRDefault="006B17B5" w:rsidP="0044240D">
      <w:pPr>
        <w:pStyle w:val="PS"/>
      </w:pPr>
      <w:r>
        <w:t>Vu la requête, enregistrée le 6 juin 2006 au greffe de la chambre régionale des comptes d’Ile-de-France, par laquelle M. X, comptable de la COMMUNE de SAINT-DENIS à partir du 3 juillet 1995, a élevé appel du jugement du 29 décembre 2005 par lequel ladite chambre l’a constitué débiteur des deniers de la commune pour la somme de 55 905,17 € augmentée des intérêts de droit ;</w:t>
      </w:r>
    </w:p>
    <w:p w:rsidR="006B17B5" w:rsidRDefault="006B17B5" w:rsidP="0044240D">
      <w:pPr>
        <w:pStyle w:val="PS"/>
      </w:pPr>
      <w:r>
        <w:t>Vu le réquisitoire du procureur général de la République en date du 20 mars 2007 transmettant la requête précitée ;</w:t>
      </w:r>
    </w:p>
    <w:p w:rsidR="006B17B5" w:rsidRDefault="006B17B5" w:rsidP="0044240D">
      <w:pPr>
        <w:pStyle w:val="PS"/>
      </w:pPr>
      <w:r>
        <w:t>Vu les pièces de la procédure suivie en première instance ;</w:t>
      </w:r>
    </w:p>
    <w:p w:rsidR="006B17B5" w:rsidRDefault="006B17B5" w:rsidP="0044240D">
      <w:pPr>
        <w:pStyle w:val="PS"/>
      </w:pPr>
      <w:r>
        <w:t>Vu le code général des collectivités territoriales ;</w:t>
      </w:r>
    </w:p>
    <w:p w:rsidR="006B17B5" w:rsidRDefault="006B17B5" w:rsidP="0044240D">
      <w:pPr>
        <w:pStyle w:val="PS"/>
      </w:pPr>
      <w:r>
        <w:t>Vu l’article 60 de la loi de finances n° 63-156 du 23 février 1963 modifiée ;</w:t>
      </w:r>
    </w:p>
    <w:p w:rsidR="006B17B5" w:rsidRDefault="006B17B5" w:rsidP="0044240D">
      <w:pPr>
        <w:pStyle w:val="PS"/>
      </w:pPr>
      <w:r>
        <w:t>Vu le décret n° 62-1587 du 29 décembre 1962 portant règlement général sur la comptabilité publique ;</w:t>
      </w:r>
    </w:p>
    <w:p w:rsidR="006B17B5" w:rsidRDefault="006B17B5" w:rsidP="0044240D">
      <w:pPr>
        <w:pStyle w:val="IN"/>
      </w:pPr>
      <w:r>
        <w:t>MNT</w:t>
      </w:r>
    </w:p>
    <w:p w:rsidR="006B17B5" w:rsidRDefault="006B17B5" w:rsidP="0044240D">
      <w:pPr>
        <w:pStyle w:val="BodyText"/>
        <w:spacing w:before="240" w:after="240"/>
        <w:ind w:left="1701" w:firstLine="1134"/>
        <w:sectPr w:rsidR="006B17B5" w:rsidSect="0044240D">
          <w:headerReference w:type="default" r:id="rId7"/>
          <w:pgSz w:w="11907" w:h="16840" w:code="9"/>
          <w:pgMar w:top="964" w:right="1134" w:bottom="794" w:left="567" w:header="720" w:footer="720" w:gutter="0"/>
          <w:cols w:space="720"/>
          <w:titlePg/>
        </w:sectPr>
      </w:pPr>
    </w:p>
    <w:p w:rsidR="006B17B5" w:rsidRDefault="006B17B5" w:rsidP="0044240D">
      <w:pPr>
        <w:pStyle w:val="PS"/>
      </w:pPr>
      <w:r>
        <w:t>Vu le code des juridictions financières ;</w:t>
      </w:r>
    </w:p>
    <w:p w:rsidR="006B17B5" w:rsidRPr="007A2522" w:rsidRDefault="006B17B5" w:rsidP="0044240D">
      <w:pPr>
        <w:pStyle w:val="PS"/>
      </w:pPr>
      <w:r>
        <w:t xml:space="preserve">Vu </w:t>
      </w:r>
      <w:r w:rsidRPr="007A2522">
        <w:t xml:space="preserve">le rapport de M. </w:t>
      </w:r>
      <w:r>
        <w:t>Uguen</w:t>
      </w:r>
      <w:r w:rsidRPr="007A2522">
        <w:t>, conseiller maître ;</w:t>
      </w:r>
    </w:p>
    <w:p w:rsidR="006B17B5" w:rsidRDefault="006B17B5" w:rsidP="0044240D">
      <w:pPr>
        <w:pStyle w:val="PS"/>
      </w:pPr>
      <w:r>
        <w:t>Vu les conclusions du P</w:t>
      </w:r>
      <w:r w:rsidRPr="00DF6B0D">
        <w:t>rocureur général</w:t>
      </w:r>
      <w:r>
        <w:t> ;</w:t>
      </w:r>
    </w:p>
    <w:p w:rsidR="006B17B5" w:rsidRPr="00EA4FC6" w:rsidRDefault="006B17B5" w:rsidP="0044240D">
      <w:pPr>
        <w:pStyle w:val="PS"/>
        <w:rPr>
          <w:i/>
          <w:u w:val="single"/>
        </w:rPr>
      </w:pPr>
      <w:r>
        <w:t>E</w:t>
      </w:r>
      <w:r w:rsidRPr="007A2522">
        <w:t>ntendu, lors de l’audience publique de ce jour, M.</w:t>
      </w:r>
      <w:r>
        <w:t> Uguen</w:t>
      </w:r>
      <w:r w:rsidRPr="007A2522">
        <w:t>, rapporteur, en son</w:t>
      </w:r>
      <w:r>
        <w:t xml:space="preserve"> rapport</w:t>
      </w:r>
      <w:r w:rsidRPr="00DF6B0D">
        <w:t xml:space="preserve">, </w:t>
      </w:r>
      <w:r>
        <w:t xml:space="preserve">et </w:t>
      </w:r>
      <w:r w:rsidRPr="00DF6B0D">
        <w:t xml:space="preserve">M. </w:t>
      </w:r>
      <w:r>
        <w:t>Feller</w:t>
      </w:r>
      <w:r w:rsidRPr="00DF6B0D">
        <w:t>, avocat général, en ses conclusions</w:t>
      </w:r>
      <w:r>
        <w:t>, l’appelant, informé de l’audience, n’étant ni présent ni représenté ;</w:t>
      </w:r>
      <w:r w:rsidRPr="00DF6B0D">
        <w:t xml:space="preserve"> </w:t>
      </w:r>
    </w:p>
    <w:p w:rsidR="006B17B5" w:rsidRPr="007A2522" w:rsidRDefault="006B17B5" w:rsidP="0044240D">
      <w:pPr>
        <w:pStyle w:val="PS"/>
      </w:pPr>
      <w:r>
        <w:t>E</w:t>
      </w:r>
      <w:r w:rsidRPr="007A2522">
        <w:t xml:space="preserve">ntendu, </w:t>
      </w:r>
      <w:r>
        <w:t xml:space="preserve">en délibéré, </w:t>
      </w:r>
      <w:r w:rsidRPr="007A2522">
        <w:t xml:space="preserve">M. </w:t>
      </w:r>
      <w:r>
        <w:t xml:space="preserve">Thérond, </w:t>
      </w:r>
      <w:r w:rsidRPr="007A2522">
        <w:t xml:space="preserve">conseiller maître, en ses observations ; </w:t>
      </w:r>
    </w:p>
    <w:p w:rsidR="006B17B5" w:rsidRDefault="006B17B5" w:rsidP="0044240D">
      <w:pPr>
        <w:pStyle w:val="PS"/>
      </w:pPr>
      <w:r>
        <w:rPr>
          <w:i/>
          <w:u w:val="single"/>
        </w:rPr>
        <w:t>Sur la régularité de la procédure</w:t>
      </w:r>
    </w:p>
    <w:p w:rsidR="006B17B5" w:rsidRDefault="006B17B5" w:rsidP="0044240D">
      <w:pPr>
        <w:pStyle w:val="PS"/>
      </w:pPr>
      <w:r>
        <w:t>Attendu qu’il résulte des pièces produites que le jugement attaqué du 29 décembre 2005 a été rendu au terme d’un délibéré auquel a participé le rapporteur ; que le rapporteur, en première instance, a la charge principale de procéder à l’instruction du dossier en prenant toute mesure utile pour éclairer et permettre à la formation collégiale de juger le compte ; qu’en conséquence, le principe d’impartialité applicable à toutes les juridictions administratives faisait obstacle à ce que ledit rapporteur participât aux délibérés portant sur les propositions contenues dans son rapport ; qu’il en résulte que la formation ayant prononcé le jugement du 29 décembre 2005 était irrégulière ;</w:t>
      </w:r>
    </w:p>
    <w:p w:rsidR="006B17B5" w:rsidRDefault="006B17B5" w:rsidP="0044240D">
      <w:pPr>
        <w:pStyle w:val="PS"/>
      </w:pPr>
      <w:r>
        <w:t>Attendu que ce moyen est d’ordre public et qu’il doit donc être soulevé d’office dans le cadre du présent appel ; que dès lors, il y a lieu, sans qu’il soit besoin de soulever d’autres moyens, d’annuler ledit jugement ;</w:t>
      </w:r>
    </w:p>
    <w:p w:rsidR="006B17B5" w:rsidRPr="00C27B45" w:rsidRDefault="006B17B5" w:rsidP="0044240D">
      <w:pPr>
        <w:pStyle w:val="PS"/>
        <w:rPr>
          <w:i/>
          <w:u w:val="single"/>
        </w:rPr>
      </w:pPr>
      <w:r w:rsidRPr="00C27B45">
        <w:rPr>
          <w:i/>
          <w:u w:val="single"/>
        </w:rPr>
        <w:t>Sur la suite de la procédure</w:t>
      </w:r>
    </w:p>
    <w:p w:rsidR="006B17B5" w:rsidRDefault="006B17B5" w:rsidP="0044240D">
      <w:pPr>
        <w:pStyle w:val="PS"/>
      </w:pPr>
      <w:r>
        <w:t>Attendu que par le jugement du 29 décembre susvisé, la chambre régionale des comptes a constitué M. X débiteur des deniers de la commune de Saint-Denis au titre de six paiements à une entreprise ; que des titres de recette ont été émis par l’ordonnateur pour recouvrer les sommes indues, dont certaines ont effectivement été recouvrées ; qu’il y a lieu de réexaminer l’ensemble du compte ;</w:t>
      </w:r>
    </w:p>
    <w:p w:rsidR="006B17B5" w:rsidRDefault="006B17B5" w:rsidP="0044240D">
      <w:pPr>
        <w:pStyle w:val="PS"/>
      </w:pPr>
      <w:r>
        <w:t>Attendu, dès lors, que l’affaire n’est pas en état d’être jugée et doit être renvoyée à la chambre régionale des comptes ;</w:t>
      </w:r>
    </w:p>
    <w:p w:rsidR="006B17B5" w:rsidRDefault="006B17B5" w:rsidP="0044240D">
      <w:pPr>
        <w:pStyle w:val="PS"/>
      </w:pPr>
      <w:r>
        <w:br w:type="page"/>
        <w:t xml:space="preserve">Par ces motifs, </w:t>
      </w:r>
    </w:p>
    <w:p w:rsidR="006B17B5" w:rsidRDefault="006B17B5" w:rsidP="0044240D">
      <w:pPr>
        <w:pStyle w:val="PS"/>
      </w:pPr>
      <w:r>
        <w:t>STATUANT DEFINITIVEMENT,</w:t>
      </w:r>
    </w:p>
    <w:p w:rsidR="006B17B5" w:rsidRDefault="006B17B5" w:rsidP="0044240D">
      <w:pPr>
        <w:pStyle w:val="PS"/>
      </w:pPr>
      <w:r>
        <w:t>ORDONNE :</w:t>
      </w:r>
    </w:p>
    <w:p w:rsidR="006B17B5" w:rsidRDefault="006B17B5" w:rsidP="0044240D">
      <w:pPr>
        <w:pStyle w:val="PS"/>
      </w:pPr>
      <w:r>
        <w:t>Le jugement du 29 décembre 2005 de la chambre régionale des comptes d’Ile-de-France est annulé.</w:t>
      </w:r>
    </w:p>
    <w:p w:rsidR="006B17B5" w:rsidRDefault="006B17B5" w:rsidP="0044240D">
      <w:pPr>
        <w:pStyle w:val="PS"/>
      </w:pPr>
      <w:r>
        <w:t>L’affaire est renvoyée</w:t>
      </w:r>
      <w:r w:rsidRPr="00E35A39">
        <w:t xml:space="preserve"> </w:t>
      </w:r>
      <w:r>
        <w:t>devant ladite chambre régionale des comptes.</w:t>
      </w:r>
    </w:p>
    <w:p w:rsidR="006B17B5" w:rsidRDefault="006B17B5" w:rsidP="00043BD5">
      <w:pPr>
        <w:pStyle w:val="PS"/>
        <w:jc w:val="center"/>
      </w:pPr>
      <w:r>
        <w:t>-------</w:t>
      </w:r>
    </w:p>
    <w:p w:rsidR="006B17B5" w:rsidRDefault="006B17B5" w:rsidP="0044240D">
      <w:pPr>
        <w:pStyle w:val="PS"/>
      </w:pPr>
      <w:r>
        <w:t>Fait et jugé en la Cour des comptes, quatrième chambre, première section. Présents : MM</w:t>
      </w:r>
      <w:r w:rsidRPr="00250874">
        <w:t xml:space="preserve">. Pichon, président, </w:t>
      </w:r>
      <w:r w:rsidRPr="001C34DB">
        <w:t xml:space="preserve">Collinet, président maintenu en activité de conseiller maître, Moreau, président de section, Ganser, </w:t>
      </w:r>
      <w:r>
        <w:t xml:space="preserve">Thérond, </w:t>
      </w:r>
      <w:r w:rsidRPr="001C34DB">
        <w:t xml:space="preserve">Pallot, </w:t>
      </w:r>
      <w:r>
        <w:t xml:space="preserve">Cazanave, </w:t>
      </w:r>
      <w:r w:rsidRPr="001C34DB">
        <w:t>Ritz et Martin</w:t>
      </w:r>
      <w:r w:rsidRPr="00E35A39">
        <w:rPr>
          <w:i/>
        </w:rPr>
        <w:t>,</w:t>
      </w:r>
      <w:r>
        <w:t xml:space="preserve"> conseillers maîtres.</w:t>
      </w:r>
    </w:p>
    <w:p w:rsidR="006B17B5" w:rsidRDefault="006B17B5" w:rsidP="00F52929">
      <w:pPr>
        <w:pStyle w:val="PS"/>
      </w:pPr>
      <w:r>
        <w:t>Signé : Pichon, président, et Reynaud, greffier.</w:t>
      </w:r>
    </w:p>
    <w:p w:rsidR="006B17B5" w:rsidRDefault="006B17B5" w:rsidP="00F52929">
      <w:pPr>
        <w:pStyle w:val="PS"/>
      </w:pPr>
      <w:r>
        <w:t>Collationné, certifié conforme à la minute étant au greffe de la Cour des comptes et délivré par moi, secrétaire générale.</w:t>
      </w:r>
    </w:p>
    <w:sectPr w:rsidR="006B17B5" w:rsidSect="0044240D">
      <w:headerReference w:type="first" r:id="rId8"/>
      <w:pgSz w:w="11907" w:h="16840" w:code="9"/>
      <w:pgMar w:top="1418" w:right="1134" w:bottom="1418" w:left="567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17B5" w:rsidRDefault="006B17B5">
      <w:r>
        <w:separator/>
      </w:r>
    </w:p>
  </w:endnote>
  <w:endnote w:type="continuationSeparator" w:id="1">
    <w:p w:rsidR="006B17B5" w:rsidRDefault="006B17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17B5" w:rsidRDefault="006B17B5">
      <w:r>
        <w:separator/>
      </w:r>
    </w:p>
  </w:footnote>
  <w:footnote w:type="continuationSeparator" w:id="1">
    <w:p w:rsidR="006B17B5" w:rsidRDefault="006B17B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17B5" w:rsidRDefault="006B17B5" w:rsidP="00043BD5">
    <w:pPr>
      <w:pStyle w:val="Head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17B5" w:rsidRDefault="006B17B5" w:rsidP="0044240D">
    <w:pPr>
      <w:pStyle w:val="Head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710659"/>
    <w:multiLevelType w:val="hybridMultilevel"/>
    <w:tmpl w:val="4ED2207A"/>
    <w:lvl w:ilvl="0" w:tplc="040C0001">
      <w:start w:val="1"/>
      <w:numFmt w:val="bullet"/>
      <w:lvlText w:val=""/>
      <w:lvlJc w:val="left"/>
      <w:pPr>
        <w:tabs>
          <w:tab w:val="num" w:pos="3555"/>
        </w:tabs>
        <w:ind w:left="355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4275"/>
        </w:tabs>
        <w:ind w:left="4275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995"/>
        </w:tabs>
        <w:ind w:left="499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715"/>
        </w:tabs>
        <w:ind w:left="571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6435"/>
        </w:tabs>
        <w:ind w:left="643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7155"/>
        </w:tabs>
        <w:ind w:left="715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875"/>
        </w:tabs>
        <w:ind w:left="787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595"/>
        </w:tabs>
        <w:ind w:left="859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9315"/>
        </w:tabs>
        <w:ind w:left="9315" w:hanging="360"/>
      </w:pPr>
      <w:rPr>
        <w:rFonts w:ascii="Wingdings" w:hAnsi="Wingdings" w:hint="default"/>
      </w:rPr>
    </w:lvl>
  </w:abstractNum>
  <w:abstractNum w:abstractNumId="1">
    <w:nsid w:val="52FA757F"/>
    <w:multiLevelType w:val="hybridMultilevel"/>
    <w:tmpl w:val="DE2A79F4"/>
    <w:lvl w:ilvl="0" w:tplc="B34E464A">
      <w:numFmt w:val="bullet"/>
      <w:lvlText w:val="-"/>
      <w:lvlJc w:val="left"/>
      <w:pPr>
        <w:tabs>
          <w:tab w:val="num" w:pos="3195"/>
        </w:tabs>
        <w:ind w:left="3195" w:hanging="360"/>
      </w:pPr>
      <w:rPr>
        <w:rFonts w:ascii="Times New Roman" w:eastAsia="Times New Roman" w:hAnsi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915"/>
        </w:tabs>
        <w:ind w:left="3915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635"/>
        </w:tabs>
        <w:ind w:left="46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355"/>
        </w:tabs>
        <w:ind w:left="53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6075"/>
        </w:tabs>
        <w:ind w:left="607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795"/>
        </w:tabs>
        <w:ind w:left="67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515"/>
        </w:tabs>
        <w:ind w:left="75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235"/>
        </w:tabs>
        <w:ind w:left="823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955"/>
        </w:tabs>
        <w:ind w:left="895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20"/>
  <w:printFractionalCharacterWidth/>
  <w:attachedTemplate r:id="rId1"/>
  <w:stylePaneFormatFilter w:val="3F01"/>
  <w:defaultTabStop w:val="708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0"/>
    <w:footnote w:id="1"/>
  </w:footnotePr>
  <w:endnotePr>
    <w:endnote w:id="0"/>
    <w:endnote w:id="1"/>
  </w:endnotePr>
  <w:compat>
    <w:printColBlack/>
    <w:showBreaksInFrames/>
    <w:suppressSpBfAfterPgBrk/>
    <w:swapBordersFacingPages/>
    <w:convMailMergeEsc/>
    <w:doNotSuppressParagraphBorder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823A2"/>
    <w:rsid w:val="00003D5E"/>
    <w:rsid w:val="000167F5"/>
    <w:rsid w:val="00031E54"/>
    <w:rsid w:val="000434DD"/>
    <w:rsid w:val="00043BD5"/>
    <w:rsid w:val="00051744"/>
    <w:rsid w:val="00052A8C"/>
    <w:rsid w:val="00061809"/>
    <w:rsid w:val="00067CE0"/>
    <w:rsid w:val="00085963"/>
    <w:rsid w:val="000B1355"/>
    <w:rsid w:val="000D3643"/>
    <w:rsid w:val="000F79D0"/>
    <w:rsid w:val="001036A6"/>
    <w:rsid w:val="0012298E"/>
    <w:rsid w:val="00125075"/>
    <w:rsid w:val="00126E76"/>
    <w:rsid w:val="00146BF4"/>
    <w:rsid w:val="00171F87"/>
    <w:rsid w:val="001807C8"/>
    <w:rsid w:val="001C34DB"/>
    <w:rsid w:val="001D3C77"/>
    <w:rsid w:val="001E5A3D"/>
    <w:rsid w:val="001E6C9F"/>
    <w:rsid w:val="00205475"/>
    <w:rsid w:val="0021293D"/>
    <w:rsid w:val="00245D17"/>
    <w:rsid w:val="0024676F"/>
    <w:rsid w:val="00250874"/>
    <w:rsid w:val="0025642E"/>
    <w:rsid w:val="00267E79"/>
    <w:rsid w:val="00277770"/>
    <w:rsid w:val="0028187F"/>
    <w:rsid w:val="00285908"/>
    <w:rsid w:val="00290972"/>
    <w:rsid w:val="00294E2E"/>
    <w:rsid w:val="002E3128"/>
    <w:rsid w:val="002F0052"/>
    <w:rsid w:val="002F5398"/>
    <w:rsid w:val="003042E6"/>
    <w:rsid w:val="00322D9C"/>
    <w:rsid w:val="00324068"/>
    <w:rsid w:val="0034238B"/>
    <w:rsid w:val="003515AF"/>
    <w:rsid w:val="0035401D"/>
    <w:rsid w:val="003624EC"/>
    <w:rsid w:val="00371872"/>
    <w:rsid w:val="0039241F"/>
    <w:rsid w:val="0039367E"/>
    <w:rsid w:val="003A7314"/>
    <w:rsid w:val="003E0F96"/>
    <w:rsid w:val="003E4550"/>
    <w:rsid w:val="00410939"/>
    <w:rsid w:val="00416B71"/>
    <w:rsid w:val="004266BA"/>
    <w:rsid w:val="0044240D"/>
    <w:rsid w:val="00442764"/>
    <w:rsid w:val="00466E92"/>
    <w:rsid w:val="004761E6"/>
    <w:rsid w:val="00476BE3"/>
    <w:rsid w:val="00477082"/>
    <w:rsid w:val="004B2E3F"/>
    <w:rsid w:val="004C3AB2"/>
    <w:rsid w:val="004E7A20"/>
    <w:rsid w:val="004F5EDC"/>
    <w:rsid w:val="00507355"/>
    <w:rsid w:val="005164C7"/>
    <w:rsid w:val="005174CB"/>
    <w:rsid w:val="005400EA"/>
    <w:rsid w:val="00575C50"/>
    <w:rsid w:val="005B7707"/>
    <w:rsid w:val="005C25AC"/>
    <w:rsid w:val="005C648F"/>
    <w:rsid w:val="005D3439"/>
    <w:rsid w:val="005E0652"/>
    <w:rsid w:val="00621D3A"/>
    <w:rsid w:val="00624C22"/>
    <w:rsid w:val="006359DE"/>
    <w:rsid w:val="006366F0"/>
    <w:rsid w:val="00656827"/>
    <w:rsid w:val="00660133"/>
    <w:rsid w:val="006768E5"/>
    <w:rsid w:val="0068378D"/>
    <w:rsid w:val="0069044F"/>
    <w:rsid w:val="006A0CD3"/>
    <w:rsid w:val="006B17B5"/>
    <w:rsid w:val="006B2C66"/>
    <w:rsid w:val="006B64F2"/>
    <w:rsid w:val="006F2EDD"/>
    <w:rsid w:val="0075236A"/>
    <w:rsid w:val="00756167"/>
    <w:rsid w:val="007A2522"/>
    <w:rsid w:val="007B6EDE"/>
    <w:rsid w:val="0080478C"/>
    <w:rsid w:val="008047BA"/>
    <w:rsid w:val="00830504"/>
    <w:rsid w:val="00840C95"/>
    <w:rsid w:val="008429C7"/>
    <w:rsid w:val="00842F54"/>
    <w:rsid w:val="00861C65"/>
    <w:rsid w:val="0086613F"/>
    <w:rsid w:val="00866B33"/>
    <w:rsid w:val="008738F8"/>
    <w:rsid w:val="00875127"/>
    <w:rsid w:val="008A1A1A"/>
    <w:rsid w:val="008D62AD"/>
    <w:rsid w:val="008D7208"/>
    <w:rsid w:val="008E49C2"/>
    <w:rsid w:val="008F00D3"/>
    <w:rsid w:val="009126C5"/>
    <w:rsid w:val="00923AAA"/>
    <w:rsid w:val="009336D3"/>
    <w:rsid w:val="00947C81"/>
    <w:rsid w:val="009843F2"/>
    <w:rsid w:val="00995FF9"/>
    <w:rsid w:val="009B2B47"/>
    <w:rsid w:val="009B3858"/>
    <w:rsid w:val="009C3959"/>
    <w:rsid w:val="009C4289"/>
    <w:rsid w:val="009C765F"/>
    <w:rsid w:val="009D6FBF"/>
    <w:rsid w:val="009F6F91"/>
    <w:rsid w:val="00A24AB0"/>
    <w:rsid w:val="00A27A51"/>
    <w:rsid w:val="00A45CFD"/>
    <w:rsid w:val="00A52FEF"/>
    <w:rsid w:val="00A5580F"/>
    <w:rsid w:val="00A6055F"/>
    <w:rsid w:val="00AA599C"/>
    <w:rsid w:val="00AE6899"/>
    <w:rsid w:val="00AF6384"/>
    <w:rsid w:val="00B45D1D"/>
    <w:rsid w:val="00B66558"/>
    <w:rsid w:val="00B87C18"/>
    <w:rsid w:val="00BB28D9"/>
    <w:rsid w:val="00BC14AF"/>
    <w:rsid w:val="00BD0003"/>
    <w:rsid w:val="00BE4AD4"/>
    <w:rsid w:val="00BE57F7"/>
    <w:rsid w:val="00BF669A"/>
    <w:rsid w:val="00BF7B0F"/>
    <w:rsid w:val="00C27B45"/>
    <w:rsid w:val="00C41763"/>
    <w:rsid w:val="00C51015"/>
    <w:rsid w:val="00C770DC"/>
    <w:rsid w:val="00C94ECC"/>
    <w:rsid w:val="00CA3B09"/>
    <w:rsid w:val="00CD1803"/>
    <w:rsid w:val="00D6296A"/>
    <w:rsid w:val="00D70E86"/>
    <w:rsid w:val="00D93348"/>
    <w:rsid w:val="00D957B6"/>
    <w:rsid w:val="00DD0C26"/>
    <w:rsid w:val="00DE2E5B"/>
    <w:rsid w:val="00DE3596"/>
    <w:rsid w:val="00DF6B0D"/>
    <w:rsid w:val="00E03DDC"/>
    <w:rsid w:val="00E106D5"/>
    <w:rsid w:val="00E13131"/>
    <w:rsid w:val="00E32A2C"/>
    <w:rsid w:val="00E35A39"/>
    <w:rsid w:val="00E36A8A"/>
    <w:rsid w:val="00E6128F"/>
    <w:rsid w:val="00E657C4"/>
    <w:rsid w:val="00E66ABD"/>
    <w:rsid w:val="00E823A2"/>
    <w:rsid w:val="00E85525"/>
    <w:rsid w:val="00E96403"/>
    <w:rsid w:val="00E96F77"/>
    <w:rsid w:val="00EA2401"/>
    <w:rsid w:val="00EA4FC6"/>
    <w:rsid w:val="00EA7EE2"/>
    <w:rsid w:val="00ED219A"/>
    <w:rsid w:val="00EE7567"/>
    <w:rsid w:val="00F07123"/>
    <w:rsid w:val="00F1533A"/>
    <w:rsid w:val="00F23A67"/>
    <w:rsid w:val="00F32F21"/>
    <w:rsid w:val="00F51CA9"/>
    <w:rsid w:val="00F52929"/>
    <w:rsid w:val="00F714D0"/>
    <w:rsid w:val="00F749E3"/>
    <w:rsid w:val="00F80AE6"/>
    <w:rsid w:val="00F94E8E"/>
    <w:rsid w:val="00F97080"/>
    <w:rsid w:val="00FA47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pPr>
      <w:spacing w:before="240"/>
      <w:outlineLvl w:val="0"/>
    </w:pPr>
    <w:rPr>
      <w:b/>
      <w:bCs/>
      <w:sz w:val="24"/>
      <w:szCs w:val="24"/>
      <w:u w:val="single"/>
    </w:rPr>
  </w:style>
  <w:style w:type="paragraph" w:styleId="Heading2">
    <w:name w:val="heading 2"/>
    <w:basedOn w:val="Normal"/>
    <w:next w:val="Normal"/>
    <w:link w:val="Heading2Char"/>
    <w:uiPriority w:val="99"/>
    <w:qFormat/>
    <w:pPr>
      <w:spacing w:before="12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Indent"/>
    <w:link w:val="Heading3Char"/>
    <w:uiPriority w:val="99"/>
    <w:qFormat/>
    <w:pPr>
      <w:ind w:left="354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54E1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54E1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54E1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NormalIndent">
    <w:name w:val="Normal Indent"/>
    <w:basedOn w:val="Normal"/>
    <w:uiPriority w:val="99"/>
    <w:pPr>
      <w:ind w:left="708"/>
    </w:pPr>
  </w:style>
  <w:style w:type="paragraph" w:styleId="Header">
    <w:name w:val="header"/>
    <w:basedOn w:val="Normal"/>
    <w:link w:val="HeaderChar"/>
    <w:uiPriority w:val="99"/>
    <w:pPr>
      <w:tabs>
        <w:tab w:val="center" w:pos="4819"/>
        <w:tab w:val="right" w:pos="9071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054E1"/>
    <w:rPr>
      <w:sz w:val="20"/>
      <w:szCs w:val="20"/>
    </w:rPr>
  </w:style>
  <w:style w:type="paragraph" w:customStyle="1" w:styleId="ET">
    <w:name w:val="ET"/>
    <w:basedOn w:val="Normal"/>
    <w:link w:val="ETCar"/>
    <w:uiPriority w:val="99"/>
    <w:rPr>
      <w:b/>
      <w:bCs/>
      <w:caps/>
      <w:sz w:val="24"/>
      <w:szCs w:val="24"/>
    </w:rPr>
  </w:style>
  <w:style w:type="paragraph" w:customStyle="1" w:styleId="OR">
    <w:name w:val="OR"/>
    <w:basedOn w:val="ET"/>
    <w:uiPriority w:val="99"/>
    <w:pPr>
      <w:ind w:left="5670"/>
    </w:pPr>
    <w:rPr>
      <w:b w:val="0"/>
      <w:bCs w:val="0"/>
      <w:caps w:val="0"/>
    </w:rPr>
  </w:style>
  <w:style w:type="paragraph" w:customStyle="1" w:styleId="TI">
    <w:name w:val="TI"/>
    <w:basedOn w:val="OR"/>
    <w:uiPriority w:val="99"/>
    <w:pPr>
      <w:ind w:left="1701"/>
      <w:jc w:val="center"/>
    </w:pPr>
    <w:rPr>
      <w:caps/>
      <w:u w:val="single"/>
    </w:rPr>
  </w:style>
  <w:style w:type="paragraph" w:customStyle="1" w:styleId="P0">
    <w:name w:val="P0"/>
    <w:basedOn w:val="ET"/>
    <w:link w:val="P0Car"/>
    <w:uiPriority w:val="99"/>
    <w:pPr>
      <w:ind w:left="1701"/>
      <w:jc w:val="both"/>
    </w:pPr>
    <w:rPr>
      <w:b w:val="0"/>
      <w:bCs w:val="0"/>
      <w:caps w:val="0"/>
    </w:rPr>
  </w:style>
  <w:style w:type="paragraph" w:customStyle="1" w:styleId="EL">
    <w:name w:val="EL"/>
    <w:basedOn w:val="P0"/>
    <w:uiPriority w:val="99"/>
    <w:pPr>
      <w:spacing w:after="240"/>
      <w:ind w:firstLine="1418"/>
    </w:pPr>
  </w:style>
  <w:style w:type="paragraph" w:customStyle="1" w:styleId="IN">
    <w:name w:val="IN"/>
    <w:basedOn w:val="P0"/>
    <w:link w:val="INCar"/>
    <w:uiPriority w:val="99"/>
    <w:pPr>
      <w:ind w:left="0"/>
      <w:jc w:val="left"/>
    </w:pPr>
    <w:rPr>
      <w:i/>
      <w:iCs/>
      <w:sz w:val="16"/>
      <w:szCs w:val="16"/>
    </w:rPr>
  </w:style>
  <w:style w:type="paragraph" w:customStyle="1" w:styleId="RE">
    <w:name w:val="RE"/>
    <w:basedOn w:val="P0"/>
    <w:uiPriority w:val="99"/>
    <w:pPr>
      <w:ind w:left="0"/>
    </w:pPr>
  </w:style>
  <w:style w:type="paragraph" w:customStyle="1" w:styleId="PE">
    <w:name w:val="PE"/>
    <w:basedOn w:val="IN"/>
    <w:uiPriority w:val="99"/>
    <w:pPr>
      <w:keepNext/>
      <w:ind w:left="1701"/>
      <w:jc w:val="both"/>
    </w:pPr>
    <w:rPr>
      <w:i w:val="0"/>
      <w:iCs w:val="0"/>
      <w:sz w:val="24"/>
      <w:szCs w:val="24"/>
    </w:rPr>
  </w:style>
  <w:style w:type="paragraph" w:customStyle="1" w:styleId="PC">
    <w:name w:val="PC"/>
    <w:basedOn w:val="IN"/>
    <w:uiPriority w:val="99"/>
    <w:pPr>
      <w:spacing w:after="480"/>
      <w:ind w:left="2268" w:firstLine="1134"/>
      <w:jc w:val="both"/>
    </w:pPr>
    <w:rPr>
      <w:i w:val="0"/>
      <w:iCs w:val="0"/>
      <w:sz w:val="24"/>
      <w:szCs w:val="24"/>
    </w:rPr>
  </w:style>
  <w:style w:type="paragraph" w:customStyle="1" w:styleId="PS">
    <w:name w:val="PS"/>
    <w:basedOn w:val="IN"/>
    <w:link w:val="PSCar"/>
    <w:uiPriority w:val="99"/>
    <w:pPr>
      <w:spacing w:after="480"/>
      <w:ind w:left="1701" w:firstLine="1134"/>
      <w:jc w:val="both"/>
    </w:pPr>
    <w:rPr>
      <w:i w:val="0"/>
      <w:iCs w:val="0"/>
      <w:sz w:val="24"/>
      <w:szCs w:val="24"/>
    </w:rPr>
  </w:style>
  <w:style w:type="paragraph" w:customStyle="1" w:styleId="AR">
    <w:name w:val="AR"/>
    <w:basedOn w:val="IN"/>
    <w:uiPriority w:val="99"/>
    <w:pPr>
      <w:spacing w:before="720" w:after="720"/>
      <w:ind w:left="5103"/>
    </w:pPr>
    <w:rPr>
      <w:i w:val="0"/>
      <w:iCs w:val="0"/>
      <w:caps/>
      <w:sz w:val="24"/>
      <w:szCs w:val="24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171F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4E1"/>
    <w:rPr>
      <w:sz w:val="0"/>
      <w:szCs w:val="0"/>
    </w:rPr>
  </w:style>
  <w:style w:type="paragraph" w:styleId="BodyText">
    <w:name w:val="Body Text"/>
    <w:basedOn w:val="Normal"/>
    <w:link w:val="BodyTextChar"/>
    <w:uiPriority w:val="99"/>
    <w:rsid w:val="00EE7567"/>
    <w:pPr>
      <w:spacing w:before="120" w:after="120"/>
      <w:ind w:firstLine="709"/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0054E1"/>
    <w:rPr>
      <w:sz w:val="20"/>
      <w:szCs w:val="20"/>
    </w:rPr>
  </w:style>
  <w:style w:type="paragraph" w:customStyle="1" w:styleId="Tableau">
    <w:name w:val="Tableau"/>
    <w:uiPriority w:val="99"/>
    <w:rsid w:val="00EE7567"/>
    <w:pPr>
      <w:keepNext/>
      <w:spacing w:line="360" w:lineRule="atLeast"/>
      <w:jc w:val="center"/>
    </w:pPr>
    <w:rPr>
      <w:rFonts w:ascii="CG Times" w:hAnsi="CG Times"/>
      <w:sz w:val="24"/>
      <w:szCs w:val="20"/>
    </w:rPr>
  </w:style>
  <w:style w:type="table" w:styleId="TableGrid">
    <w:name w:val="Table Grid"/>
    <w:basedOn w:val="TableNormal"/>
    <w:uiPriority w:val="99"/>
    <w:rsid w:val="00EE7567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tertitre">
    <w:name w:val="intertitre"/>
    <w:basedOn w:val="Normal"/>
    <w:next w:val="Normal"/>
    <w:uiPriority w:val="99"/>
    <w:rsid w:val="00EE7567"/>
    <w:pPr>
      <w:keepNext/>
      <w:keepLines/>
      <w:widowControl w:val="0"/>
      <w:spacing w:before="360"/>
      <w:jc w:val="center"/>
    </w:pPr>
    <w:rPr>
      <w:b/>
      <w:caps/>
      <w:sz w:val="24"/>
      <w:szCs w:val="24"/>
    </w:rPr>
  </w:style>
  <w:style w:type="paragraph" w:customStyle="1" w:styleId="corpsdetexte">
    <w:name w:val="corps de texte"/>
    <w:basedOn w:val="Normal"/>
    <w:uiPriority w:val="99"/>
    <w:rsid w:val="00EE7567"/>
    <w:pPr>
      <w:spacing w:before="240"/>
      <w:jc w:val="both"/>
    </w:pPr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E7567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054E1"/>
    <w:rPr>
      <w:sz w:val="20"/>
      <w:szCs w:val="20"/>
    </w:rPr>
  </w:style>
  <w:style w:type="character" w:styleId="PageNumber">
    <w:name w:val="page number"/>
    <w:basedOn w:val="DefaultParagraphFont"/>
    <w:uiPriority w:val="99"/>
    <w:rsid w:val="001036A6"/>
    <w:rPr>
      <w:rFonts w:cs="Times New Roman"/>
    </w:rPr>
  </w:style>
  <w:style w:type="character" w:customStyle="1" w:styleId="ETCar">
    <w:name w:val="ET Car"/>
    <w:basedOn w:val="DefaultParagraphFont"/>
    <w:link w:val="ET"/>
    <w:uiPriority w:val="99"/>
    <w:locked/>
    <w:rsid w:val="001036A6"/>
    <w:rPr>
      <w:rFonts w:cs="Times New Roman"/>
      <w:b/>
      <w:bCs/>
      <w:caps/>
      <w:sz w:val="24"/>
      <w:szCs w:val="24"/>
      <w:lang w:val="fr-FR" w:eastAsia="fr-FR" w:bidi="ar-SA"/>
    </w:rPr>
  </w:style>
  <w:style w:type="character" w:customStyle="1" w:styleId="P0Car">
    <w:name w:val="P0 Car"/>
    <w:basedOn w:val="ETCar"/>
    <w:link w:val="P0"/>
    <w:uiPriority w:val="99"/>
    <w:locked/>
    <w:rsid w:val="001036A6"/>
  </w:style>
  <w:style w:type="character" w:customStyle="1" w:styleId="INCar">
    <w:name w:val="IN Car"/>
    <w:basedOn w:val="P0Car"/>
    <w:link w:val="IN"/>
    <w:uiPriority w:val="99"/>
    <w:locked/>
    <w:rsid w:val="001036A6"/>
    <w:rPr>
      <w:i/>
      <w:iCs/>
      <w:sz w:val="16"/>
      <w:szCs w:val="16"/>
    </w:rPr>
  </w:style>
  <w:style w:type="character" w:customStyle="1" w:styleId="PSCar">
    <w:name w:val="PS Car"/>
    <w:basedOn w:val="INCar"/>
    <w:link w:val="PS"/>
    <w:uiPriority w:val="99"/>
    <w:locked/>
    <w:rsid w:val="001036A6"/>
    <w:rPr>
      <w:sz w:val="24"/>
      <w:szCs w:val="24"/>
    </w:rPr>
  </w:style>
  <w:style w:type="paragraph" w:customStyle="1" w:styleId="ps0">
    <w:name w:val="ps"/>
    <w:basedOn w:val="Normal"/>
    <w:uiPriority w:val="99"/>
    <w:rsid w:val="00371872"/>
    <w:pPr>
      <w:spacing w:before="100" w:beforeAutospacing="1" w:after="100" w:afterAutospacing="1"/>
    </w:pPr>
    <w:rPr>
      <w:sz w:val="24"/>
      <w:szCs w:val="24"/>
    </w:rPr>
  </w:style>
  <w:style w:type="paragraph" w:customStyle="1" w:styleId="Tableaunotedebas">
    <w:name w:val="Tableau note de bas"/>
    <w:basedOn w:val="Normal"/>
    <w:uiPriority w:val="99"/>
    <w:rsid w:val="00F52929"/>
    <w:pPr>
      <w:ind w:left="284" w:hanging="284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gjametal\Application%20Data\Microsoft\Mod&#232;les\Arr&#234;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Arrêt.dot</Template>
  <TotalTime>0</TotalTime>
  <Pages>1</Pages>
  <Words>577</Words>
  <Characters>3178</Characters>
  <Application>Microsoft Office Outlook</Application>
  <DocSecurity>0</DocSecurity>
  <Lines>0</Lines>
  <Paragraphs>0</Paragraphs>
  <ScaleCrop>false</ScaleCrop>
  <Company>COUR DES COMPTES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 pour les arrêts</dc:title>
  <dc:subject/>
  <dc:creator>mgjametal</dc:creator>
  <cp:keywords>FC</cp:keywords>
  <dc:description/>
  <cp:lastModifiedBy>M T Lecroisey</cp:lastModifiedBy>
  <cp:revision>2</cp:revision>
  <cp:lastPrinted>2007-10-17T13:39:00Z</cp:lastPrinted>
  <dcterms:created xsi:type="dcterms:W3CDTF">2007-11-15T15:00:00Z</dcterms:created>
  <dcterms:modified xsi:type="dcterms:W3CDTF">2007-11-15T15:00:00Z</dcterms:modified>
</cp:coreProperties>
</file>